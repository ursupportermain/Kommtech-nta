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cs="Arial"/>
        </w:rPr>
        <w:id w:val="107762747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7754FC0" w14:textId="6F950831" w:rsidR="00425E6A" w:rsidRPr="001E6A14" w:rsidRDefault="00425E6A">
          <w:pPr>
            <w:rPr>
              <w:rFonts w:cs="Arial"/>
            </w:rPr>
          </w:pPr>
        </w:p>
        <w:tbl>
          <w:tblPr>
            <w:tblStyle w:val="HelleListe-Akzent1"/>
            <w:tblpPr w:leftFromText="187" w:rightFromText="187" w:vertAnchor="page" w:horzAnchor="margin" w:tblpXSpec="center" w:tblpY="5001"/>
            <w:tblW w:w="3095" w:type="pct"/>
            <w:tblBorders>
              <w:insideH w:val="single" w:sz="6" w:space="0" w:color="4472C4" w:themeColor="accent1"/>
              <w:insideV w:val="single" w:sz="6" w:space="0" w:color="4472C4" w:themeColor="accent1"/>
            </w:tblBorders>
            <w:tblLook w:val="04A0" w:firstRow="1" w:lastRow="0" w:firstColumn="1" w:lastColumn="0" w:noHBand="0" w:noVBand="1"/>
          </w:tblPr>
          <w:tblGrid>
            <w:gridCol w:w="6466"/>
          </w:tblGrid>
          <w:tr w:rsidR="00681E04" w:rsidRPr="001E6A14" w14:paraId="39CBC4AF" w14:textId="77777777" w:rsidTr="00681E04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64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</w:tcPr>
              <w:p w14:paraId="43E4C0F8" w14:textId="77777777" w:rsidR="00681E04" w:rsidRPr="001E6A14" w:rsidRDefault="00000000" w:rsidP="00681E04">
                <w:pPr>
                  <w:pStyle w:val="KeinLeerraum"/>
                  <w:jc w:val="center"/>
                  <w:rPr>
                    <w:rFonts w:ascii="Arial" w:eastAsiaTheme="majorEastAsia" w:hAnsi="Arial" w:cs="Arial"/>
                    <w:b w:val="0"/>
                    <w:bCs w:val="0"/>
                    <w:color w:val="2F5496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ascii="Arial" w:eastAsiaTheme="majorEastAsia" w:hAnsi="Arial" w:cs="Arial"/>
                      <w:color w:val="000000" w:themeColor="text1"/>
                      <w:sz w:val="48"/>
                      <w:szCs w:val="48"/>
                    </w:rPr>
                    <w:alias w:val="Titel"/>
                    <w:id w:val="703864190"/>
                    <w:placeholder>
                      <w:docPart w:val="B88CDF2E19BF462189796AB0A89A60D7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681E04" w:rsidRPr="001E6A14">
                      <w:rPr>
                        <w:rFonts w:ascii="Arial" w:eastAsiaTheme="majorEastAsia" w:hAnsi="Arial" w:cs="Arial"/>
                        <w:b w:val="0"/>
                        <w:bCs w:val="0"/>
                        <w:color w:val="000000" w:themeColor="text1"/>
                        <w:sz w:val="48"/>
                        <w:szCs w:val="48"/>
                      </w:rPr>
                      <w:t>Kommunikationstechnik</w:t>
                    </w:r>
                  </w:sdtContent>
                </w:sdt>
              </w:p>
            </w:tc>
          </w:tr>
          <w:tr w:rsidR="00681E04" w:rsidRPr="001E6A14" w14:paraId="4F89F96F" w14:textId="77777777" w:rsidTr="00681E0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91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vAlign w:val="center"/>
              </w:tcPr>
              <w:p w14:paraId="59453834" w14:textId="3FEEFC6D" w:rsidR="00681E04" w:rsidRPr="001E6A14" w:rsidRDefault="00F65CF3" w:rsidP="00681E04">
                <w:pPr>
                  <w:pStyle w:val="KeinLeerraum"/>
                  <w:jc w:val="center"/>
                  <w:rPr>
                    <w:rFonts w:ascii="Arial" w:hAnsi="Arial" w:cs="Arial"/>
                    <w:color w:val="393737" w:themeColor="background2" w:themeShade="3F"/>
                    <w:sz w:val="32"/>
                    <w:szCs w:val="28"/>
                  </w:rPr>
                </w:pPr>
                <w:r>
                  <w:rPr>
                    <w:rFonts w:ascii="Arial" w:hAnsi="Arial" w:cs="Arial"/>
                    <w:color w:val="393737" w:themeColor="background2" w:themeShade="3F"/>
                    <w:sz w:val="32"/>
                    <w:szCs w:val="28"/>
                  </w:rPr>
                  <w:t>15/16/1</w:t>
                </w:r>
                <w:r w:rsidR="00324391">
                  <w:rPr>
                    <w:rFonts w:ascii="Arial" w:hAnsi="Arial" w:cs="Arial"/>
                    <w:color w:val="393737" w:themeColor="background2" w:themeShade="3F"/>
                    <w:sz w:val="32"/>
                    <w:szCs w:val="28"/>
                  </w:rPr>
                  <w:t>7. Praktikum</w:t>
                </w:r>
              </w:p>
            </w:tc>
          </w:tr>
          <w:tr w:rsidR="00681E04" w:rsidRPr="001E6A14" w14:paraId="6B2CD782" w14:textId="77777777" w:rsidTr="00681E04">
            <w:trPr>
              <w:trHeight w:val="52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vAlign w:val="center"/>
              </w:tcPr>
              <w:p w14:paraId="7B32E94B" w14:textId="59A00BF0" w:rsidR="00681E04" w:rsidRPr="001E6A14" w:rsidRDefault="00681E04" w:rsidP="00681E04">
                <w:pPr>
                  <w:pStyle w:val="KeinLeerraum"/>
                  <w:jc w:val="center"/>
                  <w:rPr>
                    <w:rFonts w:ascii="Arial" w:hAnsi="Arial" w:cs="Arial"/>
                    <w:sz w:val="32"/>
                    <w:szCs w:val="32"/>
                  </w:rPr>
                </w:pPr>
                <w:r w:rsidRPr="001E6A14">
                  <w:rPr>
                    <w:rFonts w:ascii="Arial" w:hAnsi="Arial" w:cs="Arial"/>
                    <w:sz w:val="32"/>
                  </w:rPr>
                  <w:t>Thema:</w:t>
                </w:r>
                <w:r w:rsidRPr="001E6A14">
                  <w:rPr>
                    <w:rFonts w:ascii="Arial" w:hAnsi="Arial" w:cs="Arial"/>
                  </w:rPr>
                  <w:t xml:space="preserve"> </w:t>
                </w:r>
                <w:r w:rsidR="00EE1806" w:rsidRPr="001E6A14">
                  <w:rPr>
                    <w:rFonts w:ascii="Arial" w:hAnsi="Arial" w:cs="Arial"/>
                  </w:rPr>
                  <w:t xml:space="preserve"> </w:t>
                </w:r>
                <w:r w:rsidR="009E7CEE">
                  <w:rPr>
                    <w:rFonts w:ascii="Arial" w:hAnsi="Arial" w:cs="Arial"/>
                    <w:sz w:val="32"/>
                    <w:szCs w:val="32"/>
                  </w:rPr>
                  <w:t>HTML/CSS</w:t>
                </w:r>
              </w:p>
            </w:tc>
          </w:tr>
          <w:tr w:rsidR="00681E04" w:rsidRPr="001E6A14" w14:paraId="6DE8BC13" w14:textId="77777777" w:rsidTr="00681E0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2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vAlign w:val="center"/>
              </w:tcPr>
              <w:p w14:paraId="32547A68" w14:textId="7D25C714" w:rsidR="00681E04" w:rsidRPr="001E6A14" w:rsidRDefault="00267769" w:rsidP="00681E04">
                <w:pPr>
                  <w:pStyle w:val="KeinLeerraum"/>
                  <w:jc w:val="center"/>
                  <w:rPr>
                    <w:rFonts w:ascii="Arial" w:hAnsi="Arial" w:cs="Arial"/>
                    <w:bCs w:val="0"/>
                    <w:sz w:val="28"/>
                  </w:rPr>
                </w:pPr>
                <w:r w:rsidRPr="001E6A14">
                  <w:rPr>
                    <w:rFonts w:ascii="Arial" w:hAnsi="Arial" w:cs="Arial"/>
                    <w:bCs w:val="0"/>
                    <w:sz w:val="28"/>
                  </w:rPr>
                  <w:t>Florian Stocker</w:t>
                </w:r>
              </w:p>
            </w:tc>
          </w:tr>
          <w:tr w:rsidR="00681E04" w:rsidRPr="001E6A14" w14:paraId="28CD59CE" w14:textId="77777777" w:rsidTr="00681E04">
            <w:trPr>
              <w:trHeight w:val="498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vAlign w:val="center"/>
              </w:tcPr>
              <w:p w14:paraId="14840C02" w14:textId="3C1EA062" w:rsidR="00733A74" w:rsidRPr="001E6A14" w:rsidRDefault="00F65CF3" w:rsidP="00681E04">
                <w:pPr>
                  <w:pStyle w:val="KeinLeerraum"/>
                  <w:jc w:val="center"/>
                  <w:rPr>
                    <w:rFonts w:ascii="Arial" w:hAnsi="Arial" w:cs="Arial"/>
                    <w:bCs w:val="0"/>
                    <w:sz w:val="24"/>
                  </w:rPr>
                </w:pPr>
                <w:r>
                  <w:rPr>
                    <w:rFonts w:ascii="Arial" w:hAnsi="Arial" w:cs="Arial"/>
                    <w:sz w:val="24"/>
                  </w:rPr>
                  <w:t>0</w:t>
                </w:r>
                <w:r w:rsidR="001E6A14">
                  <w:rPr>
                    <w:rFonts w:ascii="Arial" w:hAnsi="Arial" w:cs="Arial"/>
                    <w:sz w:val="24"/>
                  </w:rPr>
                  <w:t>1</w:t>
                </w:r>
                <w:r>
                  <w:rPr>
                    <w:rFonts w:ascii="Arial" w:hAnsi="Arial" w:cs="Arial"/>
                    <w:sz w:val="24"/>
                  </w:rPr>
                  <w:t>.02-22.02 2023</w:t>
                </w:r>
              </w:p>
            </w:tc>
          </w:tr>
          <w:tr w:rsidR="00681E04" w:rsidRPr="001E6A14" w14:paraId="02231934" w14:textId="77777777" w:rsidTr="00681E0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0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tc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</w:tcBorders>
                <w:vAlign w:val="center"/>
              </w:tcPr>
              <w:p w14:paraId="68FB0CB3" w14:textId="77777777" w:rsidR="00681E04" w:rsidRPr="001E6A14" w:rsidRDefault="00681E04" w:rsidP="00681E04">
                <w:pPr>
                  <w:pStyle w:val="Fuzeile"/>
                  <w:jc w:val="center"/>
                  <w:rPr>
                    <w:rFonts w:cs="Arial"/>
                    <w:sz w:val="24"/>
                  </w:rPr>
                </w:pPr>
                <w:r w:rsidRPr="001E6A14">
                  <w:rPr>
                    <w:rFonts w:cs="Arial"/>
                    <w:sz w:val="24"/>
                  </w:rPr>
                  <w:t>Lehrer: Herrn Maulhardt</w:t>
                </w:r>
              </w:p>
            </w:tc>
          </w:tr>
          <w:tr w:rsidR="00681E04" w:rsidRPr="001E6A14" w14:paraId="3C7A9559" w14:textId="77777777" w:rsidTr="00681E04">
            <w:trPr>
              <w:trHeight w:val="50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vAlign w:val="center"/>
              </w:tcPr>
              <w:p w14:paraId="178AA221" w14:textId="77777777" w:rsidR="00681E04" w:rsidRPr="001E6A14" w:rsidRDefault="00681E04" w:rsidP="00681E04">
                <w:pPr>
                  <w:pStyle w:val="Fuzeile"/>
                  <w:jc w:val="center"/>
                  <w:rPr>
                    <w:rFonts w:cs="Arial"/>
                    <w:sz w:val="24"/>
                  </w:rPr>
                </w:pPr>
                <w:r w:rsidRPr="001E6A14">
                  <w:rPr>
                    <w:rFonts w:cs="Arial"/>
                    <w:sz w:val="24"/>
                  </w:rPr>
                  <w:t xml:space="preserve">E-Mail: </w:t>
                </w:r>
                <w:hyperlink r:id="rId9" w:history="1">
                  <w:r w:rsidRPr="001E6A14">
                    <w:rPr>
                      <w:rStyle w:val="Hyperlink"/>
                      <w:rFonts w:cs="Arial"/>
                      <w:sz w:val="24"/>
                    </w:rPr>
                    <w:t>maulhardt@nta-isny.de</w:t>
                  </w:r>
                </w:hyperlink>
              </w:p>
            </w:tc>
          </w:tr>
          <w:tr w:rsidR="00681E04" w:rsidRPr="001E6A14" w14:paraId="7AA9BCAD" w14:textId="77777777" w:rsidTr="00681E04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50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6466" w:type="dxa"/>
                <w:tcBorders>
                  <w:top w:val="none" w:sz="0" w:space="0" w:color="auto"/>
                  <w:left w:val="none" w:sz="0" w:space="0" w:color="auto"/>
                  <w:bottom w:val="none" w:sz="0" w:space="0" w:color="auto"/>
                  <w:right w:val="none" w:sz="0" w:space="0" w:color="auto"/>
                </w:tcBorders>
                <w:vAlign w:val="center"/>
              </w:tcPr>
              <w:p w14:paraId="45C03B24" w14:textId="77777777" w:rsidR="00681E04" w:rsidRPr="001E6A14" w:rsidRDefault="00681E04" w:rsidP="00681E04">
                <w:pPr>
                  <w:pStyle w:val="Fuzeile"/>
                  <w:jc w:val="center"/>
                  <w:rPr>
                    <w:rFonts w:cs="Arial"/>
                    <w:sz w:val="24"/>
                  </w:rPr>
                </w:pPr>
                <w:r w:rsidRPr="001E6A14">
                  <w:rPr>
                    <w:rFonts w:cs="Arial"/>
                    <w:sz w:val="24"/>
                  </w:rPr>
                  <w:t xml:space="preserve">NTA </w:t>
                </w:r>
                <w:proofErr w:type="spellStart"/>
                <w:r w:rsidRPr="001E6A14">
                  <w:rPr>
                    <w:rFonts w:cs="Arial"/>
                    <w:sz w:val="24"/>
                  </w:rPr>
                  <w:t>Isny</w:t>
                </w:r>
                <w:proofErr w:type="spellEnd"/>
              </w:p>
            </w:tc>
          </w:tr>
        </w:tbl>
        <w:p w14:paraId="60E3C76C" w14:textId="77777777" w:rsidR="00523303" w:rsidRPr="001E6A14" w:rsidRDefault="00425E6A">
          <w:p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br w:type="page"/>
          </w:r>
        </w:p>
        <w:p w14:paraId="482A97E4" w14:textId="06D1FDA3" w:rsidR="00523303" w:rsidRPr="001E6A14" w:rsidRDefault="00523303">
          <w:p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lastRenderedPageBreak/>
            <w:t>Zusammenfassung der Aufgabe:</w:t>
          </w:r>
        </w:p>
        <w:p w14:paraId="1F51B993" w14:textId="1D490490" w:rsidR="00523303" w:rsidRPr="001E6A14" w:rsidRDefault="00523303">
          <w:pPr>
            <w:rPr>
              <w:rFonts w:cs="Arial"/>
              <w:sz w:val="24"/>
            </w:rPr>
          </w:pPr>
        </w:p>
        <w:p w14:paraId="1540B8B8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C3E2B0E" w14:textId="283869AF" w:rsidR="00523303" w:rsidRPr="001E6A14" w:rsidRDefault="009F0B78">
          <w:p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t>Gestalten Sie mehrere anklickbare Bereiche innerhalb einer Graphik</w:t>
          </w:r>
        </w:p>
        <w:p w14:paraId="173B3711" w14:textId="7BD86A7B" w:rsidR="009F0B78" w:rsidRPr="001E6A14" w:rsidRDefault="009F0B78" w:rsidP="009F0B78">
          <w:pPr>
            <w:pStyle w:val="Listenabsatz"/>
            <w:numPr>
              <w:ilvl w:val="0"/>
              <w:numId w:val="20"/>
            </w:num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t>Orange mittels Kreisform (z.B.5 Ecken)</w:t>
          </w:r>
        </w:p>
        <w:p w14:paraId="30D18F04" w14:textId="7B4A557F" w:rsidR="009F0B78" w:rsidRPr="001E6A14" w:rsidRDefault="009F0B78" w:rsidP="009F0B78">
          <w:pPr>
            <w:pStyle w:val="Listenabsatz"/>
            <w:numPr>
              <w:ilvl w:val="0"/>
              <w:numId w:val="20"/>
            </w:num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t xml:space="preserve">Weintauben </w:t>
          </w:r>
          <w:proofErr w:type="gramStart"/>
          <w:r w:rsidRPr="001E6A14">
            <w:rPr>
              <w:rFonts w:cs="Arial"/>
              <w:sz w:val="24"/>
            </w:rPr>
            <w:t>mittels Polygon</w:t>
          </w:r>
          <w:proofErr w:type="gramEnd"/>
        </w:p>
        <w:p w14:paraId="6DBEE956" w14:textId="76E83EAA" w:rsidR="009F0B78" w:rsidRPr="001E6A14" w:rsidRDefault="009F0B78" w:rsidP="009F0B78">
          <w:pPr>
            <w:pStyle w:val="Listenabsatz"/>
            <w:numPr>
              <w:ilvl w:val="0"/>
              <w:numId w:val="20"/>
            </w:numPr>
            <w:rPr>
              <w:rFonts w:cs="Arial"/>
              <w:sz w:val="24"/>
            </w:rPr>
          </w:pPr>
          <w:r w:rsidRPr="001E6A14">
            <w:rPr>
              <w:rFonts w:cs="Arial"/>
              <w:sz w:val="24"/>
            </w:rPr>
            <w:t xml:space="preserve">Ananas </w:t>
          </w:r>
          <w:proofErr w:type="gramStart"/>
          <w:r w:rsidRPr="001E6A14">
            <w:rPr>
              <w:rFonts w:cs="Arial"/>
              <w:sz w:val="24"/>
            </w:rPr>
            <w:t>mittels Rechteck</w:t>
          </w:r>
          <w:proofErr w:type="gramEnd"/>
        </w:p>
        <w:p w14:paraId="4B75ACA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610BB89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9446BBB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5312D81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05123C5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94E4CB2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A1A5C67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3A98D2C9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5D47B5FD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3F971E9E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639D76D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0738BA7F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E63308A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3C9A39A4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F09494A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45BC155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63722E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09AFC97F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06442849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0C03706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672A357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5C2E4676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46EED06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6EFECB12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6B78B7F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473FD3F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385CA59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570CB1D8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7A42D94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DAB4081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66AC7DB3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5F62A64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62E78437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4B95A9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57E4D36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C5300E8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E1CFE0B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1A3564D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367A33A8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5A9CAA3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F14781C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00DC795B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642944F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2427FFEA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424AF2F8" w14:textId="77777777" w:rsidR="00523303" w:rsidRPr="001E6A14" w:rsidRDefault="00523303">
          <w:pPr>
            <w:rPr>
              <w:rFonts w:cs="Arial"/>
              <w:sz w:val="24"/>
            </w:rPr>
          </w:pPr>
        </w:p>
        <w:p w14:paraId="1144688F" w14:textId="2D918292" w:rsidR="00425E6A" w:rsidRPr="001E6A14" w:rsidRDefault="00000000">
          <w:pPr>
            <w:rPr>
              <w:rFonts w:cs="Arial"/>
              <w:sz w:val="24"/>
            </w:rPr>
          </w:pPr>
        </w:p>
      </w:sdtContent>
    </w:sdt>
    <w:sdt>
      <w:sdtPr>
        <w:rPr>
          <w:rFonts w:ascii="Arial" w:eastAsiaTheme="minorHAnsi" w:hAnsi="Arial" w:cs="Arial"/>
          <w:b/>
          <w:bCs/>
          <w:caps w:val="0"/>
          <w:color w:val="auto"/>
          <w:spacing w:val="0"/>
          <w:sz w:val="20"/>
          <w:szCs w:val="20"/>
        </w:rPr>
        <w:id w:val="1102910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 w:val="0"/>
          <w:bCs w:val="0"/>
        </w:rPr>
      </w:sdtEndPr>
      <w:sdtContent>
        <w:p w14:paraId="086BF2A5" w14:textId="23F18487" w:rsidR="00516B8C" w:rsidRPr="001E6A14" w:rsidRDefault="00516B8C">
          <w:pPr>
            <w:pStyle w:val="Inhaltsverzeichnisberschrift"/>
            <w:rPr>
              <w:rFonts w:ascii="Arial" w:eastAsiaTheme="minorHAnsi" w:hAnsi="Arial" w:cs="Arial"/>
              <w:b/>
              <w:bCs/>
              <w:color w:val="auto"/>
              <w:sz w:val="20"/>
            </w:rPr>
          </w:pPr>
          <w:r w:rsidRPr="001E6A14">
            <w:rPr>
              <w:rFonts w:ascii="Arial" w:hAnsi="Arial" w:cs="Arial"/>
              <w:sz w:val="24"/>
              <w:szCs w:val="24"/>
            </w:rPr>
            <w:t>Inhaltsverzeichnis</w:t>
          </w:r>
        </w:p>
        <w:p w14:paraId="5AF0F4A6" w14:textId="332DBEBE" w:rsidR="003B420B" w:rsidRDefault="00C92B9D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r w:rsidRPr="001E6A14">
            <w:rPr>
              <w:rFonts w:cs="Arial"/>
            </w:rPr>
            <w:fldChar w:fldCharType="begin"/>
          </w:r>
          <w:r w:rsidR="00516B8C" w:rsidRPr="001E6A14">
            <w:rPr>
              <w:rFonts w:cs="Arial"/>
            </w:rPr>
            <w:instrText xml:space="preserve"> TOC \o "1-3" \h \z \u </w:instrText>
          </w:r>
          <w:r w:rsidRPr="001E6A14">
            <w:rPr>
              <w:rFonts w:cs="Arial"/>
            </w:rPr>
            <w:fldChar w:fldCharType="separate"/>
          </w:r>
          <w:hyperlink w:anchor="_Toc129166455" w:history="1">
            <w:r w:rsidR="003B420B" w:rsidRPr="00765B63">
              <w:rPr>
                <w:rStyle w:val="Hyperlink"/>
                <w:noProof/>
              </w:rPr>
              <w:t>Das HTML-Grundgerüst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_Toc129166455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4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68E664BC" w14:textId="199F6BDA" w:rsidR="003B420B" w:rsidRDefault="00000000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hyperlink w:anchor="_Toc129166456" w:history="1">
            <w:r w:rsidR="003B420B" w:rsidRPr="00765B63">
              <w:rPr>
                <w:rStyle w:val="Hyperlink"/>
                <w:noProof/>
              </w:rPr>
              <w:t>HTML-Elemente für Überschriften,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_Toc129166456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5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69B377BB" w14:textId="7D37FA04" w:rsidR="003B420B" w:rsidRDefault="00000000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hyperlink w:anchor="_Toc129166457" w:history="1">
            <w:r w:rsidR="003B420B" w:rsidRPr="00765B63">
              <w:rPr>
                <w:rStyle w:val="Hyperlink"/>
                <w:noProof/>
              </w:rPr>
              <w:t>Text und Listen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_Toc129166457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5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25052F4E" w14:textId="19A9363E" w:rsidR="003B420B" w:rsidRDefault="00000000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hyperlink w:anchor="_Toc129166458" w:history="1">
            <w:r w:rsidR="003B420B" w:rsidRPr="00765B63">
              <w:rPr>
                <w:rStyle w:val="Hyperlink"/>
                <w:noProof/>
              </w:rPr>
              <w:t>HTML-Elemente für Links, Bilder und mehr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_Toc129166458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8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52F48C2A" w14:textId="235F5A93" w:rsidR="003B420B" w:rsidRDefault="00000000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hyperlink w:anchor="_Toc129166459" w:history="1">
            <w:r w:rsidR="003B420B" w:rsidRPr="00765B63">
              <w:rPr>
                <w:rStyle w:val="Hyperlink"/>
                <w:noProof/>
              </w:rPr>
              <w:t>CSS (Schriften, Farben &amp; Hyperlinks)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_Toc129166459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3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0AB21661" w14:textId="40D99E8F" w:rsidR="003B420B" w:rsidRDefault="00000000">
          <w:pPr>
            <w:pStyle w:val="Verzeichnis1"/>
            <w:tabs>
              <w:tab w:val="right" w:leader="dot" w:pos="9189"/>
            </w:tabs>
            <w:rPr>
              <w:noProof/>
              <w:sz w:val="22"/>
              <w:lang w:eastAsia="ja-JP"/>
            </w:rPr>
          </w:pPr>
          <w:hyperlink w:anchor="_Toc129166460" w:history="1">
            <w:r w:rsidR="003B420B" w:rsidRPr="00765B63">
              <w:rPr>
                <w:rStyle w:val="Hyperlink"/>
                <w:noProof/>
              </w:rPr>
              <w:t>Das Box-Modell</w:t>
            </w:r>
            <w:r w:rsidR="003B420B">
              <w:rPr>
                <w:noProof/>
                <w:webHidden/>
              </w:rPr>
              <w:tab/>
            </w:r>
            <w:r w:rsidR="003B420B">
              <w:rPr>
                <w:noProof/>
                <w:webHidden/>
              </w:rPr>
              <w:fldChar w:fldCharType="begin"/>
            </w:r>
            <w:r w:rsidR="003B420B">
              <w:rPr>
                <w:noProof/>
                <w:webHidden/>
              </w:rPr>
              <w:instrText xml:space="preserve"> PAGEREF _Toc129166460 \h </w:instrText>
            </w:r>
            <w:r w:rsidR="003B420B">
              <w:rPr>
                <w:noProof/>
                <w:webHidden/>
              </w:rPr>
            </w:r>
            <w:r w:rsidR="003B420B">
              <w:rPr>
                <w:noProof/>
                <w:webHidden/>
              </w:rPr>
              <w:fldChar w:fldCharType="separate"/>
            </w:r>
            <w:r w:rsidR="003B420B">
              <w:rPr>
                <w:noProof/>
                <w:webHidden/>
              </w:rPr>
              <w:t>8</w:t>
            </w:r>
            <w:r w:rsidR="003B420B">
              <w:rPr>
                <w:noProof/>
                <w:webHidden/>
              </w:rPr>
              <w:fldChar w:fldCharType="end"/>
            </w:r>
          </w:hyperlink>
        </w:p>
        <w:p w14:paraId="13DB0BE4" w14:textId="6D114906" w:rsidR="00516B8C" w:rsidRPr="001E6A14" w:rsidRDefault="00C92B9D">
          <w:pPr>
            <w:rPr>
              <w:rFonts w:cs="Arial"/>
            </w:rPr>
          </w:pPr>
          <w:r w:rsidRPr="001E6A14">
            <w:rPr>
              <w:rFonts w:cs="Arial"/>
            </w:rPr>
            <w:fldChar w:fldCharType="end"/>
          </w:r>
        </w:p>
      </w:sdtContent>
    </w:sdt>
    <w:p w14:paraId="2527C485" w14:textId="1AE69D54" w:rsidR="00DD6458" w:rsidRPr="001E6A14" w:rsidRDefault="00EA56AE" w:rsidP="00321263">
      <w:pPr>
        <w:rPr>
          <w:rFonts w:cs="Arial"/>
        </w:rPr>
      </w:pPr>
      <w:r w:rsidRPr="001E6A14">
        <w:rPr>
          <w:rFonts w:cs="Arial"/>
        </w:rPr>
        <w:br w:type="page"/>
      </w:r>
    </w:p>
    <w:p w14:paraId="636E18EC" w14:textId="57125E34" w:rsidR="001E6A14" w:rsidRPr="001E6A14" w:rsidRDefault="001E6A14" w:rsidP="001E6A14">
      <w:pPr>
        <w:rPr>
          <w:rFonts w:cs="Arial"/>
          <w:b/>
          <w:bCs/>
          <w:sz w:val="32"/>
          <w:szCs w:val="32"/>
          <w:u w:val="single"/>
        </w:rPr>
      </w:pPr>
    </w:p>
    <w:p w14:paraId="5DCE2D17" w14:textId="77777777" w:rsidR="003B420B" w:rsidRDefault="003B420B" w:rsidP="003B420B">
      <w:pPr>
        <w:pStyle w:val="berschrift1"/>
        <w:spacing w:after="125"/>
        <w:ind w:left="-5"/>
      </w:pPr>
      <w:bookmarkStart w:id="0" w:name="_Toc129166455"/>
      <w:bookmarkStart w:id="1" w:name="_Toc20675"/>
      <w:r>
        <w:t>Das HTML-Grundgerüst</w:t>
      </w:r>
      <w:bookmarkEnd w:id="0"/>
      <w:r>
        <w:rPr>
          <w:u w:color="000000"/>
        </w:rPr>
        <w:t xml:space="preserve">  </w:t>
      </w:r>
      <w:bookmarkEnd w:id="1"/>
    </w:p>
    <w:p w14:paraId="49A4B17C" w14:textId="77777777" w:rsidR="003B420B" w:rsidRDefault="003B420B" w:rsidP="003B420B">
      <w:pPr>
        <w:spacing w:after="189"/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DA5507C" wp14:editId="5A0D881A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4694810" cy="7620"/>
                <wp:effectExtent l="0" t="0" r="0" b="0"/>
                <wp:wrapNone/>
                <wp:docPr id="16791" name="Group 16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4810" cy="7620"/>
                          <a:chOff x="0" y="0"/>
                          <a:chExt cx="4694810" cy="7620"/>
                        </a:xfrm>
                      </wpg:grpSpPr>
                      <wps:wsp>
                        <wps:cNvPr id="20928" name="Shape 20928"/>
                        <wps:cNvSpPr/>
                        <wps:spPr>
                          <a:xfrm>
                            <a:off x="0" y="0"/>
                            <a:ext cx="46948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4810" h="9144">
                                <a:moveTo>
                                  <a:pt x="0" y="0"/>
                                </a:moveTo>
                                <a:lnTo>
                                  <a:pt x="4694810" y="0"/>
                                </a:lnTo>
                                <a:lnTo>
                                  <a:pt x="46948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6BE885" id="Group 16791" o:spid="_x0000_s1026" style="position:absolute;margin-left:0;margin-top:11.85pt;width:369.65pt;height:.6pt;z-index:251659264" coordsize="4694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">
                <v:shape id="Shape 20928" o:spid="_x0000_s1027" style="position:absolute;width:46948;height:91;visibility:visible;mso-wrap-style:square;v-text-anchor:top" coordsize="46948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" path="m,l4694810,r,9144l,9144,,e" fillcolor="black" stroked="f" strokeweight="0">
                  <v:stroke miterlimit="83231f" joinstyle="miter"/>
                  <v:path arrowok="t" textboxrect="0,0,4694810,9144"/>
                </v:shape>
              </v:group>
            </w:pict>
          </mc:Fallback>
        </mc:AlternateContent>
      </w:r>
      <w:r>
        <w:rPr>
          <w:rFonts w:ascii="Courier New" w:eastAsia="Courier New" w:hAnsi="Courier New" w:cs="Courier New"/>
        </w:rPr>
        <w:t>Hyperlinks erstellen und „Etiketten kleben“:</w:t>
      </w:r>
      <w:r>
        <w:t xml:space="preserve"> </w:t>
      </w:r>
    </w:p>
    <w:p w14:paraId="4E39ABA0" w14:textId="77777777" w:rsidR="003B420B" w:rsidRDefault="003B420B" w:rsidP="003B420B">
      <w:pPr>
        <w:spacing w:after="252" w:line="259" w:lineRule="auto"/>
      </w:pPr>
      <w:r>
        <w:rPr>
          <w:rFonts w:ascii="Courier New" w:eastAsia="Courier New" w:hAnsi="Courier New" w:cs="Courier New"/>
          <w:b/>
          <w:sz w:val="32"/>
        </w:rPr>
        <w:t xml:space="preserve"> </w:t>
      </w:r>
    </w:p>
    <w:p w14:paraId="157A0134" w14:textId="77777777" w:rsidR="003B420B" w:rsidRDefault="003B420B" w:rsidP="003B420B">
      <w:pPr>
        <w:numPr>
          <w:ilvl w:val="0"/>
          <w:numId w:val="26"/>
        </w:numPr>
        <w:spacing w:after="126"/>
        <w:ind w:right="126" w:hanging="360"/>
      </w:pPr>
      <w:r>
        <w:t>HT = Hypertext (</w:t>
      </w:r>
      <w:proofErr w:type="gramStart"/>
      <w:r>
        <w:t>durch der Verbindung</w:t>
      </w:r>
      <w:proofErr w:type="gramEnd"/>
      <w:r>
        <w:t xml:space="preserve"> von Hyperlinks entsteht das Gewebe von Webseiten) </w:t>
      </w:r>
    </w:p>
    <w:p w14:paraId="048CE6D6" w14:textId="77777777" w:rsidR="003B420B" w:rsidRDefault="003B420B" w:rsidP="003B420B">
      <w:pPr>
        <w:numPr>
          <w:ilvl w:val="0"/>
          <w:numId w:val="26"/>
        </w:numPr>
        <w:spacing w:after="126"/>
        <w:ind w:right="126" w:hanging="360"/>
      </w:pPr>
      <w:r>
        <w:t xml:space="preserve">M = Markup (Etiketten an die Ware kleben, die Tags)  </w:t>
      </w:r>
    </w:p>
    <w:p w14:paraId="2C804309" w14:textId="77777777" w:rsidR="003B420B" w:rsidRDefault="003B420B" w:rsidP="003B420B">
      <w:pPr>
        <w:numPr>
          <w:ilvl w:val="0"/>
          <w:numId w:val="26"/>
        </w:numPr>
        <w:spacing w:after="126"/>
        <w:ind w:right="126" w:hanging="360"/>
      </w:pPr>
      <w:r>
        <w:t xml:space="preserve">L = Language (Tags, Elemente, Attribute &amp; Grammatikregeln) </w:t>
      </w:r>
    </w:p>
    <w:p w14:paraId="4F9878F3" w14:textId="77777777" w:rsidR="003B420B" w:rsidRDefault="003B420B" w:rsidP="003B420B">
      <w:pPr>
        <w:numPr>
          <w:ilvl w:val="0"/>
          <w:numId w:val="26"/>
        </w:numPr>
        <w:spacing w:after="67"/>
        <w:ind w:right="126" w:hanging="360"/>
      </w:pPr>
      <w:r>
        <w:t xml:space="preserve">HTML ist keine Programmiersprache </w:t>
      </w:r>
    </w:p>
    <w:p w14:paraId="2764E376" w14:textId="77777777" w:rsidR="003B420B" w:rsidRDefault="003B420B" w:rsidP="003B420B">
      <w:pPr>
        <w:numPr>
          <w:ilvl w:val="0"/>
          <w:numId w:val="26"/>
        </w:numPr>
        <w:ind w:right="126" w:hanging="360"/>
      </w:pPr>
      <w:r>
        <w:t xml:space="preserve">HTML dient nicht dem Gestalten von Webseiten (HTML strukturiert eine Webseite, zum Gestalten gibt es CSS) </w:t>
      </w:r>
    </w:p>
    <w:p w14:paraId="6476EFE5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1DE0FB7" w14:textId="77777777" w:rsidR="003B420B" w:rsidRDefault="003B420B" w:rsidP="003B420B">
      <w:pPr>
        <w:spacing w:after="3"/>
        <w:ind w:left="-5" w:right="126"/>
      </w:pPr>
      <w:r>
        <w:t xml:space="preserve">Beispiel für ein Grundgerüst: </w:t>
      </w:r>
    </w:p>
    <w:p w14:paraId="7F0DAC0E" w14:textId="77777777" w:rsidR="003B420B" w:rsidRDefault="003B420B" w:rsidP="003B420B">
      <w:pPr>
        <w:spacing w:after="255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42B2C3B" wp14:editId="174CA4A9">
                <wp:extent cx="5625135" cy="2392990"/>
                <wp:effectExtent l="0" t="0" r="0" b="0"/>
                <wp:docPr id="16792" name="Group 16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5135" cy="2392990"/>
                          <a:chOff x="0" y="0"/>
                          <a:chExt cx="5625135" cy="2392990"/>
                        </a:xfrm>
                      </wpg:grpSpPr>
                      <wps:wsp>
                        <wps:cNvPr id="20930" name="Shape 20930"/>
                        <wps:cNvSpPr/>
                        <wps:spPr>
                          <a:xfrm>
                            <a:off x="305" y="0"/>
                            <a:ext cx="30943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4355" h="9144">
                                <a:moveTo>
                                  <a:pt x="0" y="0"/>
                                </a:moveTo>
                                <a:lnTo>
                                  <a:pt x="3094355" y="0"/>
                                </a:lnTo>
                                <a:lnTo>
                                  <a:pt x="30943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5411470" y="16505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F64C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411470" y="482047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88F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518150" y="482047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7573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411470" y="821221"/>
                            <a:ext cx="222556" cy="338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2ED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5411470" y="1260133"/>
                            <a:ext cx="222556" cy="338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6291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5411470" y="1699427"/>
                            <a:ext cx="222556" cy="338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8704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305" y="2138338"/>
                            <a:ext cx="222556" cy="3386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F1B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Picture 2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350"/>
                            <a:ext cx="5321300" cy="1793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2B2C3B" id="Group 16792" o:spid="_x0000_s1026" style="width:442.9pt;height:188.4pt;mso-position-horizontal-relative:char;mso-position-vertical-relative:line" coordsize="56251,239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g/e98/jn+fr79e+f3mnppzA3Ofm9fYH1P+fXqcxvl3bu2c5/4Fn19G9eh65O/U04EQNnP3z1&#10;/I9/XP8A9fqQC1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">
                <v:shape id="Shape 20930" o:spid="_x0000_s1027" style="position:absolute;left:3;width:30943;height:91;visibility:visible;mso-wrap-style:square;v-text-anchor:top" coordsize="309435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" path="m,l3094355,r,9144l,9144,,e" fillcolor="black" stroked="f" strokeweight="0">
                  <v:stroke miterlimit="83231f" joinstyle="miter"/>
                  <v:path arrowok="t" textboxrect="0,0,3094355,9144"/>
                </v:shape>
                <v:rect id="Rectangle 221" o:spid="_x0000_s1028" style="position:absolute;left:54114;top:165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006F64C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" o:spid="_x0000_s1029" style="position:absolute;left:54114;top:482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102788F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" o:spid="_x0000_s1030" style="position:absolute;left:55181;top:482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1677573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4" o:spid="_x0000_s1031" style="position:absolute;left:54114;top:8212;width:22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0832ED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032" style="position:absolute;left:54114;top:12601;width:22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5086291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33" style="position:absolute;left:54114;top:16994;width:2226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FF8704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" o:spid="_x0000_s1034" style="position:absolute;left:3;top:21383;width:2225;height:3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54EF1B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2" o:spid="_x0000_s1035" type="#_x0000_t75" style="position:absolute;top:2603;width:53213;height:17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p w14:paraId="4A8E875A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8EB61AF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90F562E" w14:textId="77777777" w:rsidR="003B420B" w:rsidRDefault="003B420B" w:rsidP="003B420B">
      <w:pPr>
        <w:spacing w:line="259" w:lineRule="auto"/>
      </w:pPr>
      <w:r>
        <w:t xml:space="preserve"> </w:t>
      </w:r>
    </w:p>
    <w:p w14:paraId="3C6A1A39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D7CCBAE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25596F9" wp14:editId="588DB568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066800" cy="7620"/>
                <wp:effectExtent l="0" t="0" r="0" b="0"/>
                <wp:wrapNone/>
                <wp:docPr id="16530" name="Group 16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800" cy="7620"/>
                          <a:chOff x="0" y="0"/>
                          <a:chExt cx="1066800" cy="7620"/>
                        </a:xfrm>
                      </wpg:grpSpPr>
                      <wps:wsp>
                        <wps:cNvPr id="20932" name="Shape 20932"/>
                        <wps:cNvSpPr/>
                        <wps:spPr>
                          <a:xfrm>
                            <a:off x="0" y="0"/>
                            <a:ext cx="10668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9144">
                                <a:moveTo>
                                  <a:pt x="0" y="0"/>
                                </a:moveTo>
                                <a:lnTo>
                                  <a:pt x="1066800" y="0"/>
                                </a:lnTo>
                                <a:lnTo>
                                  <a:pt x="10668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850F6B" id="Group 16530" o:spid="_x0000_s1026" style="position:absolute;margin-left:0;margin-top:11.85pt;width:84pt;height:.6pt;z-index:251660288" coordsize="1066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">
                <v:shape id="Shape 20932" o:spid="_x0000_s1027" style="position:absolute;width:10668;height:91;visibility:visible;mso-wrap-style:square;v-text-anchor:top" coordsize="10668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" path="m,l1066800,r,9144l,9144,,e" fillcolor="black" stroked="f" strokeweight="0">
                  <v:stroke miterlimit="83231f" joinstyle="miter"/>
                  <v:path arrowok="t" textboxrect="0,0,1066800,9144"/>
                </v:shape>
              </v:group>
            </w:pict>
          </mc:Fallback>
        </mc:AlternateContent>
      </w:r>
      <w:r>
        <w:t xml:space="preserve">Erklärung: </w:t>
      </w:r>
    </w:p>
    <w:p w14:paraId="479EBD49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2FD062A7" w14:textId="77777777" w:rsidR="003B420B" w:rsidRDefault="003B420B" w:rsidP="003B420B">
      <w:pPr>
        <w:ind w:left="-5" w:right="126"/>
      </w:pPr>
      <w:r>
        <w:t xml:space="preserve">&lt;!DOCTYPE&gt; hat die Aufgabe den Browser in den standardkonformen Modus zu setzen. Wenn der DOCTYPE nicht richtig geschrieben wird, dann gehen die Browser in ein </w:t>
      </w:r>
      <w:r>
        <w:rPr>
          <w:rFonts w:ascii="Courier New" w:eastAsia="Courier New" w:hAnsi="Courier New" w:cs="Courier New"/>
        </w:rPr>
        <w:t>„Pfuschmodus“.</w:t>
      </w:r>
      <w:r>
        <w:t xml:space="preserve"> </w:t>
      </w:r>
    </w:p>
    <w:p w14:paraId="68655EEE" w14:textId="77777777" w:rsidR="003B420B" w:rsidRDefault="003B420B" w:rsidP="003B420B">
      <w:pPr>
        <w:ind w:left="-5" w:right="126"/>
      </w:pPr>
      <w:r>
        <w:t xml:space="preserve">Mit </w:t>
      </w:r>
      <w:proofErr w:type="gramStart"/>
      <w:r>
        <w:t>&lt;!--</w:t>
      </w:r>
      <w:proofErr w:type="gramEnd"/>
      <w:r>
        <w:t xml:space="preserve">Text--&gt; kann man ein Kommentar einfügen, das nicht im Browser dargestellt wird. </w:t>
      </w:r>
    </w:p>
    <w:p w14:paraId="13F7CE7E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lastRenderedPageBreak/>
        <w:t xml:space="preserve">Das Attribut „lang“ gibt die Sprache an, in der die </w:t>
      </w:r>
      <w:r>
        <w:t xml:space="preserve">Webseite geschrieben ist. </w:t>
      </w:r>
      <w:proofErr w:type="gramStart"/>
      <w:r>
        <w:t>Bei diesen Code</w:t>
      </w:r>
      <w:proofErr w:type="gramEnd"/>
      <w:r>
        <w:t xml:space="preserve"> ist es dann Deutsch. </w:t>
      </w:r>
    </w:p>
    <w:p w14:paraId="24B97F2F" w14:textId="77777777" w:rsidR="003B420B" w:rsidRDefault="003B420B" w:rsidP="003B420B">
      <w:pPr>
        <w:ind w:left="-5" w:right="126"/>
      </w:pPr>
      <w:r>
        <w:t>In den &lt;</w:t>
      </w:r>
      <w:proofErr w:type="spellStart"/>
      <w:r>
        <w:t>head</w:t>
      </w:r>
      <w:proofErr w:type="spellEnd"/>
      <w:r>
        <w:t xml:space="preserve">&gt; Tag stehen wichtige Informationen über das Dokument. Als erstens haben wir den           </w:t>
      </w: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meta</w:t>
      </w:r>
      <w:proofErr w:type="spellEnd"/>
      <w:r>
        <w:rPr>
          <w:rFonts w:ascii="Courier New" w:eastAsia="Courier New" w:hAnsi="Courier New" w:cs="Courier New"/>
        </w:rPr>
        <w:t xml:space="preserve">&gt; Tag </w:t>
      </w:r>
      <w:proofErr w:type="gramStart"/>
      <w:r>
        <w:rPr>
          <w:rFonts w:ascii="Courier New" w:eastAsia="Courier New" w:hAnsi="Courier New" w:cs="Courier New"/>
        </w:rPr>
        <w:t>mit den Attribut</w:t>
      </w:r>
      <w:proofErr w:type="gramEnd"/>
      <w:r>
        <w:rPr>
          <w:rFonts w:ascii="Courier New" w:eastAsia="Courier New" w:hAnsi="Courier New" w:cs="Courier New"/>
        </w:rPr>
        <w:t xml:space="preserve"> „</w:t>
      </w:r>
      <w:proofErr w:type="spellStart"/>
      <w:r>
        <w:rPr>
          <w:rFonts w:ascii="Courier New" w:eastAsia="Courier New" w:hAnsi="Courier New" w:cs="Courier New"/>
        </w:rPr>
        <w:t>charset</w:t>
      </w:r>
      <w:proofErr w:type="spellEnd"/>
      <w:r>
        <w:rPr>
          <w:rFonts w:ascii="Courier New" w:eastAsia="Courier New" w:hAnsi="Courier New" w:cs="Courier New"/>
        </w:rPr>
        <w:t xml:space="preserve">“. Da wird zuerst </w:t>
      </w:r>
      <w:r>
        <w:t xml:space="preserve">der Zeichensatz der Webseite beschrieben. Weiterhin hat man den &lt;title&gt; Tag verwendet um den Namen der Seite zu festlegen. Ein guter Titel ist kurz und beschreibt den Inhalt der Webseite. Dann gibt es noch </w:t>
      </w:r>
      <w:r>
        <w:rPr>
          <w:rFonts w:ascii="Courier New" w:eastAsia="Courier New" w:hAnsi="Courier New" w:cs="Courier New"/>
        </w:rPr>
        <w:t>der &lt;</w:t>
      </w:r>
      <w:proofErr w:type="spellStart"/>
      <w:r>
        <w:rPr>
          <w:rFonts w:ascii="Courier New" w:eastAsia="Courier New" w:hAnsi="Courier New" w:cs="Courier New"/>
        </w:rPr>
        <w:t>meta</w:t>
      </w:r>
      <w:proofErr w:type="spellEnd"/>
      <w:r>
        <w:rPr>
          <w:rFonts w:ascii="Courier New" w:eastAsia="Courier New" w:hAnsi="Courier New" w:cs="Courier New"/>
        </w:rPr>
        <w:t>&gt; Tag mit den Attributen „</w:t>
      </w:r>
      <w:proofErr w:type="spellStart"/>
      <w:r>
        <w:rPr>
          <w:rFonts w:ascii="Courier New" w:eastAsia="Courier New" w:hAnsi="Courier New" w:cs="Courier New"/>
        </w:rPr>
        <w:t>name</w:t>
      </w:r>
      <w:proofErr w:type="spellEnd"/>
      <w:r>
        <w:rPr>
          <w:rFonts w:ascii="Courier New" w:eastAsia="Courier New" w:hAnsi="Courier New" w:cs="Courier New"/>
        </w:rPr>
        <w:t xml:space="preserve">“ und </w:t>
      </w:r>
    </w:p>
    <w:p w14:paraId="7B50E585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t>„</w:t>
      </w:r>
      <w:proofErr w:type="spellStart"/>
      <w:r>
        <w:rPr>
          <w:rFonts w:ascii="Courier New" w:eastAsia="Courier New" w:hAnsi="Courier New" w:cs="Courier New"/>
        </w:rPr>
        <w:t>content</w:t>
      </w:r>
      <w:proofErr w:type="spellEnd"/>
      <w:r>
        <w:rPr>
          <w:rFonts w:ascii="Courier New" w:eastAsia="Courier New" w:hAnsi="Courier New" w:cs="Courier New"/>
        </w:rPr>
        <w:t xml:space="preserve">“. Diese Attribute enthalten eine kurze </w:t>
      </w:r>
      <w:r>
        <w:t xml:space="preserve">Beschreibung des Inhalts einer Webseite. Es soll kurz und knackig sein. Außerdem sollten es ungefähr zwei bis drei ganze Sätze mit einer Gesamtlänge zwischen 80 und 150 Zeichen sein. </w:t>
      </w:r>
    </w:p>
    <w:p w14:paraId="6982090A" w14:textId="77777777" w:rsidR="003B420B" w:rsidRDefault="003B420B" w:rsidP="003B420B">
      <w:pPr>
        <w:spacing w:after="288" w:line="259" w:lineRule="auto"/>
      </w:pPr>
      <w:r>
        <w:t xml:space="preserve"> </w:t>
      </w:r>
    </w:p>
    <w:p w14:paraId="3CA1A9DD" w14:textId="77777777" w:rsidR="003B420B" w:rsidRDefault="003B420B" w:rsidP="003B420B">
      <w:pPr>
        <w:spacing w:after="153" w:line="259" w:lineRule="auto"/>
      </w:pPr>
      <w:r>
        <w:rPr>
          <w:sz w:val="44"/>
        </w:rPr>
        <w:t xml:space="preserve"> </w:t>
      </w:r>
    </w:p>
    <w:p w14:paraId="20FE45F9" w14:textId="77777777" w:rsidR="003B420B" w:rsidRDefault="003B420B" w:rsidP="003B420B">
      <w:pPr>
        <w:spacing w:after="153" w:line="259" w:lineRule="auto"/>
      </w:pPr>
      <w:r>
        <w:rPr>
          <w:sz w:val="44"/>
        </w:rPr>
        <w:t xml:space="preserve"> </w:t>
      </w:r>
    </w:p>
    <w:p w14:paraId="55CF2E42" w14:textId="77777777" w:rsidR="003B420B" w:rsidRDefault="003B420B" w:rsidP="003B420B">
      <w:pPr>
        <w:spacing w:after="153" w:line="259" w:lineRule="auto"/>
      </w:pPr>
      <w:r>
        <w:rPr>
          <w:sz w:val="44"/>
        </w:rPr>
        <w:t xml:space="preserve"> </w:t>
      </w:r>
    </w:p>
    <w:p w14:paraId="082E7ACA" w14:textId="77777777" w:rsidR="003B420B" w:rsidRDefault="003B420B" w:rsidP="003B420B">
      <w:pPr>
        <w:spacing w:line="259" w:lineRule="auto"/>
      </w:pPr>
      <w:r>
        <w:rPr>
          <w:sz w:val="44"/>
        </w:rPr>
        <w:t xml:space="preserve"> </w:t>
      </w:r>
    </w:p>
    <w:p w14:paraId="7A293E91" w14:textId="77777777" w:rsidR="003B420B" w:rsidRDefault="003B420B" w:rsidP="003B420B">
      <w:pPr>
        <w:pStyle w:val="berschrift1"/>
        <w:spacing w:after="237"/>
        <w:ind w:left="-5" w:right="1326"/>
      </w:pPr>
      <w:bookmarkStart w:id="2" w:name="_Toc129166456"/>
      <w:bookmarkStart w:id="3" w:name="_Toc20676"/>
      <w:r>
        <w:t>HTML-Elemente für Überschriften,</w:t>
      </w:r>
      <w:bookmarkEnd w:id="2"/>
      <w:r>
        <w:rPr>
          <w:u w:color="000000"/>
        </w:rPr>
        <w:t xml:space="preserve">  </w:t>
      </w:r>
      <w:bookmarkEnd w:id="3"/>
    </w:p>
    <w:p w14:paraId="1B5240CE" w14:textId="77777777" w:rsidR="003B420B" w:rsidRDefault="003B420B" w:rsidP="003B420B">
      <w:pPr>
        <w:pStyle w:val="berschrift1"/>
        <w:ind w:left="-5" w:right="1326"/>
      </w:pPr>
      <w:bookmarkStart w:id="4" w:name="_Toc129166457"/>
      <w:bookmarkStart w:id="5" w:name="_Toc20677"/>
      <w:r>
        <w:t>Text und Listen</w:t>
      </w:r>
      <w:bookmarkEnd w:id="4"/>
      <w:r>
        <w:rPr>
          <w:u w:color="000000"/>
        </w:rPr>
        <w:t xml:space="preserve"> </w:t>
      </w:r>
      <w:bookmarkEnd w:id="5"/>
    </w:p>
    <w:p w14:paraId="3D8CE9B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1EDF062" w14:textId="77777777" w:rsidR="003B420B" w:rsidRDefault="003B420B" w:rsidP="003B420B">
      <w:pPr>
        <w:spacing w:after="282"/>
        <w:ind w:left="-5" w:right="126"/>
      </w:pPr>
      <w:r>
        <w:t xml:space="preserve">Bestehen aus drei Teilen: </w:t>
      </w:r>
    </w:p>
    <w:p w14:paraId="002BCB94" w14:textId="77777777" w:rsidR="003B420B" w:rsidRDefault="003B420B" w:rsidP="003B420B">
      <w:pPr>
        <w:numPr>
          <w:ilvl w:val="0"/>
          <w:numId w:val="27"/>
        </w:numPr>
        <w:spacing w:after="63"/>
        <w:ind w:right="126" w:hanging="360"/>
      </w:pPr>
      <w:r>
        <w:t xml:space="preserve">Anfangs-Tag </w:t>
      </w:r>
    </w:p>
    <w:p w14:paraId="2B2D966D" w14:textId="77777777" w:rsidR="003B420B" w:rsidRDefault="003B420B" w:rsidP="003B420B">
      <w:pPr>
        <w:numPr>
          <w:ilvl w:val="0"/>
          <w:numId w:val="27"/>
        </w:numPr>
        <w:spacing w:after="68"/>
        <w:ind w:right="126" w:hanging="360"/>
      </w:pPr>
      <w:r>
        <w:t xml:space="preserve">Inhalt </w:t>
      </w:r>
    </w:p>
    <w:p w14:paraId="0EF0AD24" w14:textId="77777777" w:rsidR="003B420B" w:rsidRDefault="003B420B" w:rsidP="003B420B">
      <w:pPr>
        <w:numPr>
          <w:ilvl w:val="0"/>
          <w:numId w:val="27"/>
        </w:numPr>
        <w:spacing w:after="101"/>
        <w:ind w:right="126" w:hanging="360"/>
      </w:pPr>
      <w:r>
        <w:t xml:space="preserve">Ende-Tag </w:t>
      </w:r>
    </w:p>
    <w:p w14:paraId="422F0243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2076A96C" w14:textId="77777777" w:rsidR="003B420B" w:rsidRDefault="003B420B" w:rsidP="003B420B">
      <w:pPr>
        <w:ind w:left="-5" w:right="126"/>
      </w:pPr>
      <w:r>
        <w:t xml:space="preserve">HTML-Elemente werden im Browserfenster immer als rechteckige Kästchen (Container) dargestellt. </w:t>
      </w:r>
    </w:p>
    <w:p w14:paraId="034E48FD" w14:textId="77777777" w:rsidR="003B420B" w:rsidRDefault="003B420B" w:rsidP="003B420B">
      <w:pPr>
        <w:ind w:left="-5" w:right="126"/>
      </w:pPr>
      <w:proofErr w:type="gramStart"/>
      <w:r>
        <w:t xml:space="preserve">DIV( </w:t>
      </w:r>
      <w:proofErr w:type="spellStart"/>
      <w:r>
        <w:t>division</w:t>
      </w:r>
      <w:proofErr w:type="spellEnd"/>
      <w:proofErr w:type="gramEnd"/>
      <w:r>
        <w:t xml:space="preserve">=Bereich) ist ein Element, mit dem andere Elemente wie Absätze, Listen und Grafiken, die inhaltlich zusammengehören, zu einem gemeinsamen Bereich zusammenfassen kann. </w:t>
      </w:r>
    </w:p>
    <w:p w14:paraId="6D52C097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AB340EB" w14:textId="77777777" w:rsidR="003B420B" w:rsidRDefault="003B420B" w:rsidP="003B420B">
      <w:pPr>
        <w:spacing w:after="284"/>
        <w:ind w:left="-5" w:right="126"/>
      </w:pPr>
      <w:r>
        <w:t xml:space="preserve">Vier Bereiche: </w:t>
      </w:r>
    </w:p>
    <w:p w14:paraId="69CE3CAD" w14:textId="77777777" w:rsidR="003B420B" w:rsidRDefault="003B420B" w:rsidP="003B420B">
      <w:pPr>
        <w:numPr>
          <w:ilvl w:val="0"/>
          <w:numId w:val="27"/>
        </w:numPr>
        <w:spacing w:after="67"/>
        <w:ind w:right="126" w:hanging="360"/>
      </w:pPr>
      <w:r>
        <w:t xml:space="preserve">Kopfbereich mit Logo und Slogan </w:t>
      </w:r>
    </w:p>
    <w:p w14:paraId="27FAB9BA" w14:textId="77777777" w:rsidR="003B420B" w:rsidRDefault="003B420B" w:rsidP="003B420B">
      <w:pPr>
        <w:numPr>
          <w:ilvl w:val="0"/>
          <w:numId w:val="27"/>
        </w:numPr>
        <w:spacing w:after="67"/>
        <w:ind w:right="126" w:hanging="360"/>
      </w:pPr>
      <w:r>
        <w:t xml:space="preserve">Navigationsbereich mit Navigationselementen </w:t>
      </w:r>
    </w:p>
    <w:p w14:paraId="58B3D83B" w14:textId="77777777" w:rsidR="003B420B" w:rsidRDefault="003B420B" w:rsidP="003B420B">
      <w:pPr>
        <w:numPr>
          <w:ilvl w:val="0"/>
          <w:numId w:val="27"/>
        </w:numPr>
        <w:spacing w:after="70"/>
        <w:ind w:right="126" w:hanging="360"/>
      </w:pPr>
      <w:r>
        <w:t xml:space="preserve">Textbereich mit Text und Grafiken </w:t>
      </w:r>
    </w:p>
    <w:p w14:paraId="067B2A1A" w14:textId="77777777" w:rsidR="003B420B" w:rsidRDefault="003B420B" w:rsidP="003B420B">
      <w:pPr>
        <w:numPr>
          <w:ilvl w:val="0"/>
          <w:numId w:val="27"/>
        </w:numPr>
        <w:spacing w:after="99"/>
        <w:ind w:right="126" w:hanging="360"/>
      </w:pPr>
      <w:r>
        <w:t xml:space="preserve">Fußbereich (Adresse, Copyright, Impressum) </w:t>
      </w:r>
    </w:p>
    <w:p w14:paraId="3E0AD2AE" w14:textId="77777777" w:rsidR="003B420B" w:rsidRDefault="003B420B" w:rsidP="003B420B">
      <w:pPr>
        <w:spacing w:line="259" w:lineRule="auto"/>
      </w:pPr>
      <w:r>
        <w:lastRenderedPageBreak/>
        <w:t xml:space="preserve"> </w:t>
      </w:r>
    </w:p>
    <w:p w14:paraId="40412FA2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1FCD2C3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D256BE8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3FA972C8" w14:textId="77777777" w:rsidR="003B420B" w:rsidRDefault="003B420B" w:rsidP="003B420B">
      <w:pPr>
        <w:spacing w:line="259" w:lineRule="auto"/>
      </w:pPr>
      <w:r>
        <w:t xml:space="preserve"> </w:t>
      </w:r>
    </w:p>
    <w:p w14:paraId="62A531C7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t>Ein Schutzumschlag „</w:t>
      </w:r>
      <w:proofErr w:type="spellStart"/>
      <w:r>
        <w:rPr>
          <w:rFonts w:ascii="Courier New" w:eastAsia="Courier New" w:hAnsi="Courier New" w:cs="Courier New"/>
        </w:rPr>
        <w:t>wrapper</w:t>
      </w:r>
      <w:proofErr w:type="spellEnd"/>
      <w:r>
        <w:rPr>
          <w:rFonts w:ascii="Courier New" w:eastAsia="Courier New" w:hAnsi="Courier New" w:cs="Courier New"/>
        </w:rPr>
        <w:t xml:space="preserve">“ ist ein Bereich, der </w:t>
      </w:r>
      <w:r>
        <w:t xml:space="preserve">alle anderen Bereiche umfasst. Dieser Bereich hat inhaltlich keine Bedeutung und ist sozusagen eine Dopplung von </w:t>
      </w:r>
      <w:proofErr w:type="spellStart"/>
      <w:r>
        <w:t>body</w:t>
      </w:r>
      <w:proofErr w:type="spellEnd"/>
      <w:r>
        <w:t xml:space="preserve">. </w:t>
      </w:r>
    </w:p>
    <w:p w14:paraId="7673984D" w14:textId="77777777" w:rsidR="003B420B" w:rsidRDefault="003B420B" w:rsidP="003B420B">
      <w:pPr>
        <w:spacing w:after="275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7546CC" wp14:editId="6129EF27">
                <wp:extent cx="5041443" cy="1746628"/>
                <wp:effectExtent l="0" t="0" r="0" b="0"/>
                <wp:docPr id="16372" name="Group 16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443" cy="1746628"/>
                          <a:chOff x="0" y="0"/>
                          <a:chExt cx="5041443" cy="1746628"/>
                        </a:xfrm>
                      </wpg:grpSpPr>
                      <wps:wsp>
                        <wps:cNvPr id="453" name="Rectangle 453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4899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305" y="317373"/>
                            <a:ext cx="1844903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4DE4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387094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37D3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494155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E104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600835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6071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4" name="Shape 20934"/>
                        <wps:cNvSpPr/>
                        <wps:spPr>
                          <a:xfrm>
                            <a:off x="305" y="467787"/>
                            <a:ext cx="1600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454" h="9144">
                                <a:moveTo>
                                  <a:pt x="0" y="0"/>
                                </a:moveTo>
                                <a:lnTo>
                                  <a:pt x="1600454" y="0"/>
                                </a:lnTo>
                                <a:lnTo>
                                  <a:pt x="1600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4934458" y="634365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FE0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934458" y="94983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0FA6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4934458" y="1266825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26A4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4934458" y="158381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089B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633649"/>
                            <a:ext cx="4832350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7546CC" id="Group 16372" o:spid="_x0000_s1036" style="width:396.95pt;height:137.55pt;mso-position-horizontal-relative:char;mso-position-vertical-relative:line" coordsize="50414,174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">
                <v:rect id="Rectangle 453" o:spid="_x0000_s1037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27F4899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4" o:spid="_x0000_s1038" style="position:absolute;left:3;top:3173;width:18449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4454DE4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 Code</w:t>
                        </w:r>
                      </w:p>
                    </w:txbxContent>
                  </v:textbox>
                </v:rect>
                <v:rect id="Rectangle 455" o:spid="_x0000_s1039" style="position:absolute;left:13870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D237D3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" o:spid="_x0000_s1040" style="position:absolute;left:14941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3EBE104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457" o:spid="_x0000_s1041" style="position:absolute;left:16008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7266071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34" o:spid="_x0000_s1042" style="position:absolute;left:3;top:4677;width:16004;height:92;visibility:visible;mso-wrap-style:square;v-text-anchor:top" coordsize="1600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" path="m,l1600454,r,9144l,9144,,e" fillcolor="black" stroked="f" strokeweight="0">
                  <v:stroke miterlimit="83231f" joinstyle="miter"/>
                  <v:path arrowok="t" textboxrect="0,0,1600454,9144"/>
                </v:shape>
                <v:rect id="Rectangle 459" o:spid="_x0000_s1043" style="position:absolute;left:49344;top:634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6721FE0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" o:spid="_x0000_s1044" style="position:absolute;left:49344;top:949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37E0FA6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" o:spid="_x0000_s1045" style="position:absolute;left:49344;top:1266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0EB26A4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046" style="position:absolute;left:49344;top:1583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439089B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4" o:spid="_x0000_s1047" type="#_x0000_t75" style="position:absolute;top:6336;width:48323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4BA6A939" w14:textId="77777777" w:rsidR="003B420B" w:rsidRDefault="003B420B" w:rsidP="003B420B">
      <w:pPr>
        <w:spacing w:after="21" w:line="259" w:lineRule="auto"/>
      </w:pPr>
      <w:r>
        <w:rPr>
          <w:sz w:val="44"/>
        </w:rPr>
        <w:t xml:space="preserve"> </w:t>
      </w:r>
    </w:p>
    <w:p w14:paraId="53B6D53C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0C88C5A" wp14:editId="48BD22B9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066800" cy="7620"/>
                <wp:effectExtent l="0" t="0" r="0" b="0"/>
                <wp:wrapNone/>
                <wp:docPr id="16373" name="Group 16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800" cy="7620"/>
                          <a:chOff x="0" y="0"/>
                          <a:chExt cx="1066800" cy="7620"/>
                        </a:xfrm>
                      </wpg:grpSpPr>
                      <wps:wsp>
                        <wps:cNvPr id="20936" name="Shape 20936"/>
                        <wps:cNvSpPr/>
                        <wps:spPr>
                          <a:xfrm>
                            <a:off x="0" y="0"/>
                            <a:ext cx="10668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9144">
                                <a:moveTo>
                                  <a:pt x="0" y="0"/>
                                </a:moveTo>
                                <a:lnTo>
                                  <a:pt x="1066800" y="0"/>
                                </a:lnTo>
                                <a:lnTo>
                                  <a:pt x="10668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04927" id="Group 16373" o:spid="_x0000_s1026" style="position:absolute;margin-left:0;margin-top:11.85pt;width:84pt;height:.6pt;z-index:251661312" coordsize="1066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">
                <v:shape id="Shape 20936" o:spid="_x0000_s1027" style="position:absolute;width:10668;height:91;visibility:visible;mso-wrap-style:square;v-text-anchor:top" coordsize="10668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" path="m,l1066800,r,9144l,9144,,e" fillcolor="black" stroked="f" strokeweight="0">
                  <v:stroke miterlimit="83231f" joinstyle="miter"/>
                  <v:path arrowok="t" textboxrect="0,0,1066800,9144"/>
                </v:shape>
              </v:group>
            </w:pict>
          </mc:Fallback>
        </mc:AlternateContent>
      </w:r>
      <w:r>
        <w:t xml:space="preserve">Erklärung: </w:t>
      </w:r>
    </w:p>
    <w:p w14:paraId="281F3D5C" w14:textId="77777777" w:rsidR="003B420B" w:rsidRDefault="003B420B" w:rsidP="003B420B">
      <w:pPr>
        <w:ind w:left="-5" w:right="126"/>
      </w:pPr>
      <w:r>
        <w:t xml:space="preserve">Dieser Code hat zuerst jetzt keinen neuen Einfluss </w:t>
      </w:r>
      <w:r>
        <w:rPr>
          <w:rFonts w:ascii="Courier New" w:eastAsia="Courier New" w:hAnsi="Courier New" w:cs="Courier New"/>
        </w:rPr>
        <w:t>auf unsere Seite. Aber die Bereiche und die mit „</w:t>
      </w:r>
      <w:proofErr w:type="spellStart"/>
      <w:r>
        <w:rPr>
          <w:rFonts w:ascii="Courier New" w:eastAsia="Courier New" w:hAnsi="Courier New" w:cs="Courier New"/>
        </w:rPr>
        <w:t>id</w:t>
      </w:r>
      <w:proofErr w:type="spellEnd"/>
      <w:r>
        <w:rPr>
          <w:rFonts w:ascii="Courier New" w:eastAsia="Courier New" w:hAnsi="Courier New" w:cs="Courier New"/>
        </w:rPr>
        <w:t xml:space="preserve">“ </w:t>
      </w:r>
      <w:r>
        <w:t xml:space="preserve">vergebenen Namen sind bei der Gestaltung per CSS wichtig. </w:t>
      </w:r>
    </w:p>
    <w:p w14:paraId="5181AEBD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77196AF7" w14:textId="77777777" w:rsidR="003B420B" w:rsidRDefault="003B420B" w:rsidP="003B420B">
      <w:pPr>
        <w:spacing w:after="3" w:line="374" w:lineRule="auto"/>
        <w:ind w:right="9030"/>
      </w:pPr>
      <w:r>
        <w:t xml:space="preserve">  </w:t>
      </w:r>
    </w:p>
    <w:p w14:paraId="25296B8F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1102118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22D26EE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DF4B3C8" w14:textId="77777777" w:rsidR="003B420B" w:rsidRDefault="003B420B" w:rsidP="003B420B">
      <w:pPr>
        <w:spacing w:after="184" w:line="259" w:lineRule="auto"/>
      </w:pPr>
      <w:r>
        <w:t xml:space="preserve"> </w:t>
      </w:r>
    </w:p>
    <w:p w14:paraId="2FA1FE23" w14:textId="77777777" w:rsidR="003B420B" w:rsidRDefault="003B420B" w:rsidP="003B420B">
      <w:pPr>
        <w:spacing w:line="259" w:lineRule="auto"/>
      </w:pPr>
      <w:r>
        <w:rPr>
          <w:sz w:val="32"/>
        </w:rPr>
        <w:t xml:space="preserve"> </w:t>
      </w:r>
    </w:p>
    <w:p w14:paraId="749F4F91" w14:textId="77777777" w:rsidR="003B420B" w:rsidRDefault="003B420B" w:rsidP="003B420B">
      <w:pPr>
        <w:ind w:left="-5" w:right="126"/>
      </w:pPr>
      <w:r>
        <w:t xml:space="preserve">Überschriften gehen von h1 bis h6. Die Zahl hinter dem </w:t>
      </w:r>
      <w:proofErr w:type="spellStart"/>
      <w:r>
        <w:t>heading</w:t>
      </w:r>
      <w:proofErr w:type="spellEnd"/>
      <w:r>
        <w:t xml:space="preserve"> steht für die Gliederungsebene. Alle Überschriften werden automatisch so breit, wie es geht, und haben einen integrierten Zeilenumbruch. </w:t>
      </w:r>
    </w:p>
    <w:p w14:paraId="1EBC5920" w14:textId="77777777" w:rsidR="003B420B" w:rsidRDefault="003B420B" w:rsidP="003B420B">
      <w:pPr>
        <w:ind w:left="-5" w:right="126"/>
      </w:pPr>
      <w:r>
        <w:t>Für Absätze benutzt man die Tags &lt;p&gt; und &lt;</w:t>
      </w:r>
      <w:proofErr w:type="spellStart"/>
      <w:r>
        <w:t>br</w:t>
      </w:r>
      <w:proofErr w:type="spellEnd"/>
      <w:r>
        <w:t>&gt;. &lt;p&gt; ist ein Blockelement und &lt;</w:t>
      </w:r>
      <w:proofErr w:type="spellStart"/>
      <w:r>
        <w:t>br</w:t>
      </w:r>
      <w:proofErr w:type="spellEnd"/>
      <w:r>
        <w:t xml:space="preserve">&gt; erzeugt einen Zeilenumbruch.  </w:t>
      </w:r>
    </w:p>
    <w:p w14:paraId="3AB3E662" w14:textId="77777777" w:rsidR="003B420B" w:rsidRDefault="003B420B" w:rsidP="003B420B">
      <w:pPr>
        <w:ind w:left="-5" w:right="126"/>
      </w:pPr>
      <w:r>
        <w:t>Für Hervorhebungen werden die Tags &lt;strong&gt; und &lt;</w:t>
      </w:r>
      <w:proofErr w:type="spellStart"/>
      <w:r>
        <w:t>em</w:t>
      </w:r>
      <w:proofErr w:type="spellEnd"/>
      <w:r>
        <w:t>&gt; verwendet. Die erzeugen keinen eigenen Zeilenumbruch. &lt;strong&gt; bedeutet starke Hervorhebung und wird meist fett gedruckt. &lt;</w:t>
      </w:r>
      <w:proofErr w:type="spellStart"/>
      <w:r>
        <w:t>em</w:t>
      </w:r>
      <w:proofErr w:type="spellEnd"/>
      <w:r>
        <w:t xml:space="preserve">&gt; heißt betonen und wird meist kursiv dargestellt. </w:t>
      </w:r>
    </w:p>
    <w:p w14:paraId="229A1B90" w14:textId="77777777" w:rsidR="003B420B" w:rsidRDefault="003B420B" w:rsidP="003B420B">
      <w:pPr>
        <w:spacing w:after="34" w:line="259" w:lineRule="auto"/>
        <w:ind w:right="-841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AE9FEBB" wp14:editId="1DDE1883">
                <wp:extent cx="6375400" cy="1620058"/>
                <wp:effectExtent l="0" t="0" r="0" b="0"/>
                <wp:docPr id="16930" name="Group 16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0" cy="1620058"/>
                          <a:chOff x="0" y="0"/>
                          <a:chExt cx="6375400" cy="1620058"/>
                        </a:xfrm>
                      </wpg:grpSpPr>
                      <wps:wsp>
                        <wps:cNvPr id="533" name="Rectangle 533"/>
                        <wps:cNvSpPr/>
                        <wps:spPr>
                          <a:xfrm>
                            <a:off x="305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4D13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305" y="316992"/>
                            <a:ext cx="1986787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7989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 Code: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494155" y="3169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1410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8" name="Shape 20938"/>
                        <wps:cNvSpPr/>
                        <wps:spPr>
                          <a:xfrm>
                            <a:off x="305" y="467406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755188"/>
                            <a:ext cx="6375400" cy="864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E9FEBB" id="Group 16930" o:spid="_x0000_s1048" style="width:502pt;height:127.55pt;mso-position-horizontal-relative:char;mso-position-vertical-relative:line" coordsize="63754,162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FxEgxjgdv/rU+mRcRIMY4Hb/AOtT6ACiiigAqB2/06Jc9Y3O3PXle2f6Hr1H&#10;eeoHb/Tolz1jc7c9eV7Z/oevUdwCe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K1/wCPWH/cX+V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">
                <v:rect id="Rectangle 533" o:spid="_x0000_s1049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4B34D13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4" o:spid="_x0000_s1050" style="position:absolute;left:3;top:3169;width:19867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3CB7989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 Code:</w:t>
                        </w:r>
                      </w:p>
                    </w:txbxContent>
                  </v:textbox>
                </v:rect>
                <v:rect id="Rectangle 535" o:spid="_x0000_s1051" style="position:absolute;left:14941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52D1410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38" o:spid="_x0000_s1052" style="position:absolute;left:3;top:4674;width:14937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551" o:spid="_x0000_s1053" type="#_x0000_t75" style="position:absolute;top:7551;width:63754;height: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">
                  <v:imagedata r:id="rId15" o:title=""/>
                </v:shape>
                <w10:anchorlock/>
              </v:group>
            </w:pict>
          </mc:Fallback>
        </mc:AlternateContent>
      </w:r>
    </w:p>
    <w:p w14:paraId="0D20349D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278F2196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5F257D" wp14:editId="192E2CB1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960120" cy="7620"/>
                <wp:effectExtent l="0" t="0" r="0" b="0"/>
                <wp:wrapNone/>
                <wp:docPr id="16931" name="Group 16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120" cy="7620"/>
                          <a:chOff x="0" y="0"/>
                          <a:chExt cx="960120" cy="7620"/>
                        </a:xfrm>
                      </wpg:grpSpPr>
                      <wps:wsp>
                        <wps:cNvPr id="20940" name="Shape 20940"/>
                        <wps:cNvSpPr/>
                        <wps:spPr>
                          <a:xfrm>
                            <a:off x="0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A5824D" id="Group 16931" o:spid="_x0000_s1026" style="position:absolute;margin-left:0;margin-top:11.85pt;width:75.6pt;height:.6pt;z-index:251662336" coordsize="960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">
                <v:shape id="Shape 20940" o:spid="_x0000_s1027" style="position:absolute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" path="m,l960120,r,9144l,9144,,e" fillcolor="black" stroked="f" strokeweight="0">
                  <v:stroke miterlimit="83231f" joinstyle="miter"/>
                  <v:path arrowok="t" textboxrect="0,0,960120,9144"/>
                </v:shape>
              </v:group>
            </w:pict>
          </mc:Fallback>
        </mc:AlternateContent>
      </w:r>
      <w:r>
        <w:t xml:space="preserve">Ergebnis: </w:t>
      </w:r>
    </w:p>
    <w:p w14:paraId="390833F6" w14:textId="77777777" w:rsidR="003B420B" w:rsidRDefault="003B420B" w:rsidP="003B420B">
      <w:pPr>
        <w:spacing w:after="89" w:line="259" w:lineRule="auto"/>
      </w:pPr>
      <w:r>
        <w:t xml:space="preserve"> </w:t>
      </w:r>
    </w:p>
    <w:p w14:paraId="0ABE2E40" w14:textId="77777777" w:rsidR="003B420B" w:rsidRDefault="003B420B" w:rsidP="003B420B">
      <w:pPr>
        <w:spacing w:after="69" w:line="259" w:lineRule="auto"/>
        <w:jc w:val="right"/>
      </w:pPr>
      <w:r>
        <w:rPr>
          <w:noProof/>
        </w:rPr>
        <w:drawing>
          <wp:inline distT="0" distB="0" distL="0" distR="0" wp14:anchorId="1B753495" wp14:editId="7A6EE708">
            <wp:extent cx="5731510" cy="727710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010479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B156AC6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2FAE1F7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5F93972" w14:textId="77777777" w:rsidR="003B420B" w:rsidRDefault="003B420B" w:rsidP="003B420B">
      <w:pPr>
        <w:spacing w:line="259" w:lineRule="auto"/>
      </w:pPr>
      <w:r>
        <w:t xml:space="preserve"> </w:t>
      </w:r>
    </w:p>
    <w:p w14:paraId="051DACE0" w14:textId="77777777" w:rsidR="003B420B" w:rsidRDefault="003B420B" w:rsidP="003B420B">
      <w:pPr>
        <w:spacing w:after="3"/>
        <w:ind w:left="-5" w:right="126"/>
      </w:pPr>
      <w:r>
        <w:t xml:space="preserve">Eine ungeordnete Liste besteht aus zwei Elementen </w:t>
      </w:r>
    </w:p>
    <w:p w14:paraId="5E7DB469" w14:textId="77777777" w:rsidR="003B420B" w:rsidRDefault="003B420B" w:rsidP="003B420B">
      <w:pPr>
        <w:spacing w:after="3"/>
        <w:ind w:left="-5" w:right="126"/>
      </w:pPr>
      <w:r>
        <w:t>&lt;</w:t>
      </w:r>
      <w:proofErr w:type="spellStart"/>
      <w:r>
        <w:t>ul</w:t>
      </w:r>
      <w:proofErr w:type="spellEnd"/>
      <w:r>
        <w:t>&gt; und &lt;li&gt;. &lt;</w:t>
      </w:r>
      <w:proofErr w:type="spellStart"/>
      <w:r>
        <w:t>ul</w:t>
      </w:r>
      <w:proofErr w:type="spellEnd"/>
      <w:r>
        <w:t>&gt; und &lt;/</w:t>
      </w:r>
      <w:proofErr w:type="spellStart"/>
      <w:r>
        <w:t>ul</w:t>
      </w:r>
      <w:proofErr w:type="spellEnd"/>
      <w:r>
        <w:t xml:space="preserve">&gt; kennzeichnen Beginn und </w:t>
      </w:r>
    </w:p>
    <w:p w14:paraId="177F1257" w14:textId="77777777" w:rsidR="003B420B" w:rsidRDefault="003B420B" w:rsidP="003B420B">
      <w:pPr>
        <w:ind w:left="-5" w:right="126"/>
      </w:pPr>
      <w:r>
        <w:t>Ende der Aufzählung. &lt;li&gt; und &lt;/li&gt; markieren jedes Listenelement innerhalb der Aufzählung. Eine geordnete Liste wird verwendet um die Reihenfolge festlegen zu können. Dafür verwendet man den &lt;</w:t>
      </w:r>
      <w:proofErr w:type="spellStart"/>
      <w:r>
        <w:t>ol</w:t>
      </w:r>
      <w:proofErr w:type="spellEnd"/>
      <w:r>
        <w:t>&gt; Tag statt &lt;</w:t>
      </w:r>
      <w:proofErr w:type="spellStart"/>
      <w:r>
        <w:t>ul</w:t>
      </w:r>
      <w:proofErr w:type="spellEnd"/>
      <w:r>
        <w:t xml:space="preserve">&gt;. </w:t>
      </w:r>
    </w:p>
    <w:p w14:paraId="00EF403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57E4E32" w14:textId="77777777" w:rsidR="003B420B" w:rsidRDefault="003B420B" w:rsidP="003B420B">
      <w:pPr>
        <w:spacing w:after="3"/>
        <w:ind w:left="-5" w:right="126"/>
      </w:pPr>
      <w:r>
        <w:t xml:space="preserve">Beispiel Code: </w:t>
      </w:r>
    </w:p>
    <w:p w14:paraId="098ACF6D" w14:textId="77777777" w:rsidR="003B420B" w:rsidRDefault="003B420B" w:rsidP="003B420B">
      <w:pPr>
        <w:spacing w:after="13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BA212DF" wp14:editId="63BABD51">
                <wp:extent cx="4679823" cy="2298701"/>
                <wp:effectExtent l="0" t="0" r="0" b="0"/>
                <wp:docPr id="17087" name="Group 17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823" cy="2298701"/>
                          <a:chOff x="0" y="0"/>
                          <a:chExt cx="4679823" cy="2298701"/>
                        </a:xfrm>
                      </wpg:grpSpPr>
                      <wps:wsp>
                        <wps:cNvPr id="20942" name="Shape 20942"/>
                        <wps:cNvSpPr/>
                        <wps:spPr>
                          <a:xfrm>
                            <a:off x="305" y="0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75"/>
                            <a:ext cx="4679823" cy="2003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6B3565" id="Group 17087" o:spid="_x0000_s1026" style="width:368.5pt;height:181pt;mso-position-horizontal-relative:char;mso-position-vertical-relative:line" coordsize="46798,229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">
                <v:shape id="Shape 20942" o:spid="_x0000_s1027" style="position:absolute;left:3;width:14937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621" o:spid="_x0000_s1028" type="#_x0000_t75" style="position:absolute;top:2952;width:46798;height:20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2D443FF9" w14:textId="77777777" w:rsidR="003B420B" w:rsidRDefault="003B420B" w:rsidP="003B420B">
      <w:pPr>
        <w:spacing w:line="259" w:lineRule="auto"/>
      </w:pPr>
      <w:r>
        <w:lastRenderedPageBreak/>
        <w:t xml:space="preserve"> </w:t>
      </w:r>
    </w:p>
    <w:p w14:paraId="2E56EFDA" w14:textId="77777777" w:rsidR="003B420B" w:rsidRDefault="003B420B" w:rsidP="003B420B">
      <w:pPr>
        <w:spacing w:after="24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FDB122" wp14:editId="58811D9F">
                <wp:extent cx="2560650" cy="1806063"/>
                <wp:effectExtent l="0" t="0" r="0" b="0"/>
                <wp:docPr id="17088" name="Group 17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0650" cy="1806063"/>
                          <a:chOff x="0" y="0"/>
                          <a:chExt cx="2560650" cy="1806063"/>
                        </a:xfrm>
                      </wpg:grpSpPr>
                      <wps:wsp>
                        <wps:cNvPr id="608" name="Rectangle 608"/>
                        <wps:cNvSpPr/>
                        <wps:spPr>
                          <a:xfrm>
                            <a:off x="305" y="0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BDDF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960374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1D1F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4" name="Shape 20944"/>
                        <wps:cNvSpPr/>
                        <wps:spPr>
                          <a:xfrm>
                            <a:off x="305" y="150414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2439035" y="31546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B62C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2439035" y="63246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8577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2439035" y="954322"/>
                            <a:ext cx="161748" cy="24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E556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2439035" y="1300650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54F9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2439035" y="164325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8FC2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678"/>
                            <a:ext cx="2349500" cy="131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FDB122" id="Group 17088" o:spid="_x0000_s1054" style="width:201.65pt;height:142.2pt;mso-position-horizontal-relative:char;mso-position-vertical-relative:line" coordsize="25606,180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">
                <v:rect id="Rectangle 608" o:spid="_x0000_s1055" style="position:absolute;left:3;width:1277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27FBDDF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609" o:spid="_x0000_s1056" style="position:absolute;left:960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31B1D1F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44" o:spid="_x0000_s1057" style="position:absolute;left:3;top:150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611" o:spid="_x0000_s1058" style="position:absolute;left:24390;top:315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2D6B62C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2" o:spid="_x0000_s1059" style="position:absolute;left:24390;top:632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4208577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3" o:spid="_x0000_s1060" style="position:absolute;left:24390;top:9543;width:1617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634E556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4" o:spid="_x0000_s1061" style="position:absolute;left:24390;top:13006;width:1617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09D54F9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o:spid="_x0000_s1062" style="position:absolute;left:24390;top:16432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4688FC2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3" o:spid="_x0000_s1063" type="#_x0000_t75" style="position:absolute;top:3656;width:23495;height:13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583C411B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1A9A8A85" w14:textId="77777777" w:rsidR="003B420B" w:rsidRDefault="003B420B" w:rsidP="003B420B">
      <w:pPr>
        <w:ind w:left="-5" w:right="126"/>
      </w:pPr>
      <w:r>
        <w:t xml:space="preserve">Dies hier ist eine verschachtelte Liste. </w:t>
      </w:r>
    </w:p>
    <w:p w14:paraId="35C0BE66" w14:textId="77777777" w:rsidR="003B420B" w:rsidRDefault="003B420B" w:rsidP="003B420B">
      <w:pPr>
        <w:spacing w:after="235" w:line="259" w:lineRule="auto"/>
      </w:pPr>
      <w:r>
        <w:rPr>
          <w:rFonts w:ascii="Courier New" w:eastAsia="Courier New" w:hAnsi="Courier New" w:cs="Courier New"/>
          <w:b/>
          <w:sz w:val="32"/>
        </w:rPr>
        <w:t xml:space="preserve"> </w:t>
      </w:r>
    </w:p>
    <w:p w14:paraId="3E551DBB" w14:textId="77777777" w:rsidR="003B420B" w:rsidRDefault="003B420B" w:rsidP="003B420B">
      <w:pPr>
        <w:pStyle w:val="berschrift1"/>
        <w:spacing w:after="128"/>
        <w:ind w:left="-5" w:right="1326"/>
      </w:pPr>
      <w:bookmarkStart w:id="6" w:name="_Toc129166458"/>
      <w:bookmarkStart w:id="7" w:name="_Toc20678"/>
      <w:r>
        <w:t>HTML-Elemente für Links, Bilder und mehr</w:t>
      </w:r>
      <w:bookmarkEnd w:id="6"/>
      <w:r>
        <w:rPr>
          <w:u w:color="000000"/>
        </w:rPr>
        <w:t xml:space="preserve">  </w:t>
      </w:r>
      <w:bookmarkEnd w:id="7"/>
    </w:p>
    <w:p w14:paraId="62625E22" w14:textId="77777777" w:rsidR="003B420B" w:rsidRDefault="003B420B" w:rsidP="003B420B">
      <w:pPr>
        <w:ind w:left="-5" w:right="126"/>
      </w:pPr>
      <w:r>
        <w:t xml:space="preserve">Hyperlinks haben immer denselben Aufbau: </w:t>
      </w:r>
    </w:p>
    <w:p w14:paraId="72C217F7" w14:textId="77777777" w:rsidR="003B420B" w:rsidRDefault="003B420B" w:rsidP="003B420B">
      <w:pPr>
        <w:spacing w:after="157"/>
        <w:ind w:left="-5" w:right="126"/>
      </w:pPr>
      <w:r>
        <w:rPr>
          <w:rFonts w:ascii="Courier New" w:eastAsia="Courier New" w:hAnsi="Courier New" w:cs="Courier New"/>
        </w:rPr>
        <w:t xml:space="preserve">&lt;a 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>=“…“&gt; Sichtbarer Text &lt;/a&gt;</w:t>
      </w:r>
      <w:r>
        <w:t xml:space="preserve"> </w:t>
      </w:r>
    </w:p>
    <w:p w14:paraId="1B1E41DD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72D17ABF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t xml:space="preserve">In den Anker Tag braucht man </w:t>
      </w:r>
      <w:proofErr w:type="gramStart"/>
      <w:r>
        <w:rPr>
          <w:rFonts w:ascii="Courier New" w:eastAsia="Courier New" w:hAnsi="Courier New" w:cs="Courier New"/>
        </w:rPr>
        <w:t>einen Attribut</w:t>
      </w:r>
      <w:proofErr w:type="gramEnd"/>
      <w:r>
        <w:rPr>
          <w:rFonts w:ascii="Courier New" w:eastAsia="Courier New" w:hAnsi="Courier New" w:cs="Courier New"/>
        </w:rPr>
        <w:t xml:space="preserve"> „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 xml:space="preserve">“ </w:t>
      </w:r>
      <w:r>
        <w:t xml:space="preserve">der den Pfad enthält. Hier kann ein Dateiname oder eine komplette URL stehen. Außerdem kann man ein </w:t>
      </w:r>
      <w:r>
        <w:rPr>
          <w:rFonts w:ascii="Courier New" w:eastAsia="Courier New" w:hAnsi="Courier New" w:cs="Courier New"/>
        </w:rPr>
        <w:t xml:space="preserve">weiteres Attribut </w:t>
      </w:r>
      <w:proofErr w:type="spellStart"/>
      <w:r>
        <w:rPr>
          <w:rFonts w:ascii="Courier New" w:eastAsia="Courier New" w:hAnsi="Courier New" w:cs="Courier New"/>
        </w:rPr>
        <w:t>eifügen</w:t>
      </w:r>
      <w:proofErr w:type="spellEnd"/>
      <w:r>
        <w:rPr>
          <w:rFonts w:ascii="Courier New" w:eastAsia="Courier New" w:hAnsi="Courier New" w:cs="Courier New"/>
        </w:rPr>
        <w:t xml:space="preserve">, das „title“. Dies erzeugt, </w:t>
      </w:r>
      <w:r>
        <w:t xml:space="preserve">dass wenn man mit der Maus auf den Link anzeigt, dass </w:t>
      </w:r>
      <w:r>
        <w:rPr>
          <w:rFonts w:ascii="Courier New" w:eastAsia="Courier New" w:hAnsi="Courier New" w:cs="Courier New"/>
        </w:rPr>
        <w:t>die Info von „title“ dargestellt wird.</w:t>
      </w:r>
      <w:r>
        <w:t xml:space="preserve"> </w:t>
      </w:r>
    </w:p>
    <w:p w14:paraId="695EEBD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989A9A2" w14:textId="77777777" w:rsidR="003B420B" w:rsidRDefault="003B420B" w:rsidP="003B420B">
      <w:pPr>
        <w:spacing w:after="3"/>
        <w:ind w:left="-5" w:right="126"/>
      </w:pPr>
      <w:r>
        <w:t xml:space="preserve">Beispiel Code: </w:t>
      </w:r>
    </w:p>
    <w:p w14:paraId="313D9D98" w14:textId="77777777" w:rsidR="003B420B" w:rsidRDefault="003B420B" w:rsidP="003B420B">
      <w:pPr>
        <w:spacing w:after="127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5A4669" wp14:editId="5E4C0854">
                <wp:extent cx="5547995" cy="689610"/>
                <wp:effectExtent l="0" t="0" r="0" b="0"/>
                <wp:docPr id="17206" name="Group 17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995" cy="689610"/>
                          <a:chOff x="0" y="0"/>
                          <a:chExt cx="5547995" cy="689610"/>
                        </a:xfrm>
                      </wpg:grpSpPr>
                      <wps:wsp>
                        <wps:cNvPr id="20946" name="Shape 20946"/>
                        <wps:cNvSpPr/>
                        <wps:spPr>
                          <a:xfrm>
                            <a:off x="305" y="0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" name="Picture 69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495"/>
                            <a:ext cx="5547995" cy="412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C61545" id="Group 17206" o:spid="_x0000_s1026" style="width:436.85pt;height:54.3pt;mso-position-horizontal-relative:char;mso-position-vertical-relative:line" coordsize="55479,68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rb/AI94/wDdFS1Fbf8AHvH/ALoqW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2/490+lS0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DBBQABgAIAAAAIQAm7ChB3AAAAAUBAAAPAAAA&#10;ZHJzL2Rvd25yZXYueG1sTI9BS8NAEIXvgv9hGcGb3cRiG2I2pRT1VARbQbxNk2kSmp0N2W2S/ntH&#10;L/XyYHiP977JVpNt1UC9bxwbiGcRKOLClQ1XBj73rw8JKB+QS2wdk4ELeVjltzcZpqUb+YOGXaiU&#10;lLBP0UAdQpdq7YuaLPqZ64jFO7reYpCzr3TZ4yjlttWPUbTQFhuWhRo72tRUnHZna+BtxHE9j1+G&#10;7em4uXzvn96/tjEZc383rZ9BBZrCNQy/+IIOuTAd3JlLr1oD8kj4U/GS5XwJ6iChKFmAzjP9nz7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">
                <v:shape id="Shape 20946" o:spid="_x0000_s1027" style="position:absolute;left:3;width:14937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694" o:spid="_x0000_s1028" type="#_x0000_t75" style="position:absolute;top:2774;width:55479;height:4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</w:p>
    <w:p w14:paraId="23D39FDF" w14:textId="77777777" w:rsidR="003B420B" w:rsidRDefault="003B420B" w:rsidP="003B420B">
      <w:pPr>
        <w:spacing w:after="1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E864CB" wp14:editId="5F6F9743">
                <wp:extent cx="5081067" cy="1573830"/>
                <wp:effectExtent l="0" t="0" r="0" b="0"/>
                <wp:docPr id="17207" name="Group 17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067" cy="1573830"/>
                          <a:chOff x="0" y="0"/>
                          <a:chExt cx="5081067" cy="1573830"/>
                        </a:xfrm>
                      </wpg:grpSpPr>
                      <wps:wsp>
                        <wps:cNvPr id="679" name="Rectangle 679"/>
                        <wps:cNvSpPr/>
                        <wps:spPr>
                          <a:xfrm>
                            <a:off x="305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8E50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305" y="316992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0469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960374" y="31699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3911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8" name="Shape 20948"/>
                        <wps:cNvSpPr/>
                        <wps:spPr>
                          <a:xfrm>
                            <a:off x="305" y="46740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4974082" y="63246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3004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4974082" y="94945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85DC9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4974082" y="126644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9A21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738805"/>
                            <a:ext cx="4883150" cy="835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E864CB" id="Group 17207" o:spid="_x0000_s1064" style="width:400.1pt;height:123.9pt;mso-position-horizontal-relative:char;mso-position-vertical-relative:line" coordsize="50810,157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">
                <v:rect id="Rectangle 679" o:spid="_x0000_s1065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1D78E50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0" o:spid="_x0000_s1066" style="position:absolute;left:3;top:3169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AF0469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681" o:spid="_x0000_s1067" style="position:absolute;left:9603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2FE3911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48" o:spid="_x0000_s1068" style="position:absolute;left:3;top:467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683" o:spid="_x0000_s1069" style="position:absolute;left:49740;top:632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3713004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4" o:spid="_x0000_s1070" style="position:absolute;left:49740;top:949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1B785DC9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5" o:spid="_x0000_s1071" style="position:absolute;left:49740;top:1266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2699A21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6" o:spid="_x0000_s1072" type="#_x0000_t75" style="position:absolute;top:7388;width:48831;height:8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">
                  <v:imagedata r:id="rId24" o:title=""/>
                </v:shape>
                <w10:anchorlock/>
              </v:group>
            </w:pict>
          </mc:Fallback>
        </mc:AlternateContent>
      </w:r>
    </w:p>
    <w:p w14:paraId="08A8E4B7" w14:textId="77777777" w:rsidR="003B420B" w:rsidRDefault="003B420B" w:rsidP="003B420B">
      <w:pPr>
        <w:spacing w:after="155" w:line="259" w:lineRule="auto"/>
        <w:ind w:right="1198"/>
        <w:jc w:val="right"/>
      </w:pPr>
      <w:r>
        <w:t xml:space="preserve"> </w:t>
      </w:r>
    </w:p>
    <w:p w14:paraId="525AE485" w14:textId="77777777" w:rsidR="003B420B" w:rsidRDefault="003B420B" w:rsidP="003B420B">
      <w:pPr>
        <w:spacing w:after="212" w:line="259" w:lineRule="auto"/>
      </w:pPr>
      <w:r>
        <w:t xml:space="preserve"> </w:t>
      </w:r>
    </w:p>
    <w:p w14:paraId="03FDAA52" w14:textId="77777777" w:rsidR="003B420B" w:rsidRDefault="003B420B" w:rsidP="003B420B">
      <w:pPr>
        <w:spacing w:after="153" w:line="259" w:lineRule="auto"/>
      </w:pPr>
      <w:r>
        <w:lastRenderedPageBreak/>
        <w:t xml:space="preserve"> </w:t>
      </w:r>
      <w:r>
        <w:tab/>
        <w:t xml:space="preserve"> </w:t>
      </w:r>
    </w:p>
    <w:p w14:paraId="357BC3C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811DD9D" w14:textId="77777777" w:rsidR="003B420B" w:rsidRDefault="003B420B" w:rsidP="003B420B">
      <w:pPr>
        <w:spacing w:line="259" w:lineRule="auto"/>
      </w:pPr>
      <w:r>
        <w:t xml:space="preserve"> </w:t>
      </w:r>
    </w:p>
    <w:p w14:paraId="106FBEB5" w14:textId="77777777" w:rsidR="003B420B" w:rsidRDefault="003B420B" w:rsidP="003B420B">
      <w:pPr>
        <w:sectPr w:rsidR="003B420B" w:rsidSect="00A33B98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1906" w:h="16838"/>
          <w:pgMar w:top="720" w:right="720" w:bottom="720" w:left="720" w:header="720" w:footer="720" w:gutter="0"/>
          <w:cols w:space="720"/>
          <w:titlePg/>
          <w:docGrid w:linePitch="272"/>
        </w:sectPr>
      </w:pPr>
    </w:p>
    <w:p w14:paraId="29F3E419" w14:textId="77777777" w:rsidR="003B420B" w:rsidRDefault="003B420B" w:rsidP="003B420B">
      <w:pPr>
        <w:ind w:left="-5" w:right="126"/>
      </w:pPr>
      <w:r>
        <w:lastRenderedPageBreak/>
        <w:t xml:space="preserve">Eine Navigation ist eine Auflistung von Hyperlinks und sie wird oft als eine ungeordnete Liste gemacht. </w:t>
      </w:r>
    </w:p>
    <w:p w14:paraId="0C824B5B" w14:textId="77777777" w:rsidR="003B420B" w:rsidRDefault="003B420B" w:rsidP="003B420B">
      <w:pPr>
        <w:ind w:left="-5" w:right="126"/>
      </w:pPr>
      <w:r>
        <w:t xml:space="preserve">Hyperlinks können auch eine </w:t>
      </w:r>
      <w:proofErr w:type="gramStart"/>
      <w:r>
        <w:t>PDF Datei</w:t>
      </w:r>
      <w:proofErr w:type="gramEnd"/>
      <w:r>
        <w:t xml:space="preserve"> sein. Der Besucher kann sie dann herunterladen.  </w:t>
      </w:r>
    </w:p>
    <w:p w14:paraId="7D91A557" w14:textId="77777777" w:rsidR="003B420B" w:rsidRDefault="003B420B" w:rsidP="003B420B">
      <w:pPr>
        <w:spacing w:after="271" w:line="259" w:lineRule="auto"/>
        <w:ind w:left="-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0AC52C" wp14:editId="533B0F09">
                <wp:extent cx="5731510" cy="1669207"/>
                <wp:effectExtent l="0" t="0" r="0" b="0"/>
                <wp:docPr id="16460" name="Group 16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669207"/>
                          <a:chOff x="0" y="0"/>
                          <a:chExt cx="5731510" cy="1669207"/>
                        </a:xfrm>
                      </wpg:grpSpPr>
                      <wps:wsp>
                        <wps:cNvPr id="738" name="Rectangle 738"/>
                        <wps:cNvSpPr/>
                        <wps:spPr>
                          <a:xfrm>
                            <a:off x="284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8875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2845" y="317373"/>
                            <a:ext cx="1986787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D24E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 Code: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496695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DCFE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0" name="Shape 20950"/>
                        <wps:cNvSpPr/>
                        <wps:spPr>
                          <a:xfrm>
                            <a:off x="2845" y="467786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0" name="Picture 76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706547"/>
                            <a:ext cx="5731510" cy="962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AC52C" id="Group 16460" o:spid="_x0000_s1073" style="width:451.3pt;height:131.45pt;mso-position-horizontal-relative:char;mso-position-vertical-relative:line" coordsize="57315,166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R1DQ9N1a6sLm+0+1vLjT5jcWc1xCsj20p&#10;RkMkZIyjbXZcjBwxHQmr1FVGUou8XYAoooqQ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">
                <v:rect id="Rectangle 738" o:spid="_x0000_s1074" style="position:absolute;left:2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6B58875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" o:spid="_x0000_s1075" style="position:absolute;left:28;top:3173;width:19868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4E9D24E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 Code:</w:t>
                        </w:r>
                      </w:p>
                    </w:txbxContent>
                  </v:textbox>
                </v:rect>
                <v:rect id="Rectangle 740" o:spid="_x0000_s1076" style="position:absolute;left:14966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50EDCFE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50" o:spid="_x0000_s1077" style="position:absolute;left:28;top:4677;width:14938;height:92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760" o:spid="_x0000_s1078" type="#_x0000_t75" style="position:absolute;top:7065;width:57315;height:9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5780FF27" w14:textId="77777777" w:rsidR="003B420B" w:rsidRDefault="003B420B" w:rsidP="003B420B">
      <w:pPr>
        <w:spacing w:after="12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BBCB53F" wp14:editId="3181F7B9">
                <wp:extent cx="1727632" cy="1504361"/>
                <wp:effectExtent l="0" t="0" r="0" b="0"/>
                <wp:docPr id="16461" name="Group 16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7632" cy="1504361"/>
                          <a:chOff x="0" y="0"/>
                          <a:chExt cx="1727632" cy="1504361"/>
                        </a:xfrm>
                      </wpg:grpSpPr>
                      <wps:wsp>
                        <wps:cNvPr id="742" name="Rectangle 742"/>
                        <wps:cNvSpPr/>
                        <wps:spPr>
                          <a:xfrm>
                            <a:off x="305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1C94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305" y="316992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5515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960374" y="3169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E7D5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2" name="Shape 20952"/>
                        <wps:cNvSpPr/>
                        <wps:spPr>
                          <a:xfrm>
                            <a:off x="305" y="46740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620647" y="63423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3E9D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620647" y="949706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89B7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620647" y="126669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D839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Picture 7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706165"/>
                            <a:ext cx="1523873" cy="79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BCB53F" id="Group 16461" o:spid="_x0000_s1079" style="width:136.05pt;height:118.45pt;mso-position-horizontal-relative:char;mso-position-vertical-relative:line" coordsize="17276,150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">
                <v:rect id="Rectangle 742" o:spid="_x0000_s1080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4391C94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" o:spid="_x0000_s1081" style="position:absolute;left:3;top:3169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41A5515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744" o:spid="_x0000_s1082" style="position:absolute;left:9603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6D0E7D5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52" o:spid="_x0000_s1083" style="position:absolute;left:3;top:467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746" o:spid="_x0000_s1084" style="position:absolute;left:16206;top:6342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6313E9D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7" o:spid="_x0000_s1085" style="position:absolute;left:16206;top:9497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58289B7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8" o:spid="_x0000_s1086" style="position:absolute;left:16206;top:12666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52BD839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62" o:spid="_x0000_s1087" type="#_x0000_t75" style="position:absolute;top:7061;width:15238;height:7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">
                  <v:imagedata r:id="rId34" o:title=""/>
                </v:shape>
                <w10:anchorlock/>
              </v:group>
            </w:pict>
          </mc:Fallback>
        </mc:AlternateContent>
      </w:r>
    </w:p>
    <w:p w14:paraId="0AC9617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AAC29EE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9D16F4B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22A7764D" w14:textId="77777777" w:rsidR="003B420B" w:rsidRDefault="003B420B" w:rsidP="003B420B">
      <w:pPr>
        <w:spacing w:line="259" w:lineRule="auto"/>
      </w:pPr>
      <w:r>
        <w:t xml:space="preserve"> </w:t>
      </w:r>
    </w:p>
    <w:p w14:paraId="0D722A96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6FD8825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00C8F14" w14:textId="77777777" w:rsidR="003B420B" w:rsidRDefault="003B420B" w:rsidP="003B420B">
      <w:pPr>
        <w:spacing w:line="259" w:lineRule="auto"/>
      </w:pPr>
      <w:r>
        <w:t xml:space="preserve"> </w:t>
      </w:r>
    </w:p>
    <w:p w14:paraId="5CD9E5E1" w14:textId="77777777" w:rsidR="003B420B" w:rsidRDefault="003B420B" w:rsidP="003B420B">
      <w:pPr>
        <w:spacing w:after="157"/>
        <w:ind w:left="-5" w:right="126"/>
      </w:pPr>
      <w:r>
        <w:t>Um ein Bild zu einfügen braucht man den &lt;</w:t>
      </w:r>
      <w:proofErr w:type="spellStart"/>
      <w:r>
        <w:t>img</w:t>
      </w:r>
      <w:proofErr w:type="spellEnd"/>
      <w:r>
        <w:t xml:space="preserve">&gt; Tag. Da </w:t>
      </w:r>
      <w:r>
        <w:rPr>
          <w:rFonts w:ascii="Courier New" w:eastAsia="Courier New" w:hAnsi="Courier New" w:cs="Courier New"/>
        </w:rPr>
        <w:t>kann man die Attribute „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>“, „alt“, „</w:t>
      </w:r>
      <w:proofErr w:type="spellStart"/>
      <w:r>
        <w:rPr>
          <w:rFonts w:ascii="Courier New" w:eastAsia="Courier New" w:hAnsi="Courier New" w:cs="Courier New"/>
        </w:rPr>
        <w:t>width</w:t>
      </w:r>
      <w:proofErr w:type="spellEnd"/>
      <w:r>
        <w:rPr>
          <w:rFonts w:ascii="Courier New" w:eastAsia="Courier New" w:hAnsi="Courier New" w:cs="Courier New"/>
        </w:rPr>
        <w:t>“, „</w:t>
      </w:r>
      <w:proofErr w:type="spellStart"/>
      <w:r>
        <w:rPr>
          <w:rFonts w:ascii="Courier New" w:eastAsia="Courier New" w:hAnsi="Courier New" w:cs="Courier New"/>
        </w:rPr>
        <w:t>height</w:t>
      </w:r>
      <w:proofErr w:type="spellEnd"/>
      <w:r>
        <w:rPr>
          <w:rFonts w:ascii="Courier New" w:eastAsia="Courier New" w:hAnsi="Courier New" w:cs="Courier New"/>
        </w:rPr>
        <w:t>“ und „title“ benutzen. „</w:t>
      </w:r>
      <w:proofErr w:type="spellStart"/>
      <w:r>
        <w:rPr>
          <w:rFonts w:ascii="Courier New" w:eastAsia="Courier New" w:hAnsi="Courier New" w:cs="Courier New"/>
        </w:rPr>
        <w:t>src</w:t>
      </w:r>
      <w:proofErr w:type="spellEnd"/>
      <w:r>
        <w:rPr>
          <w:rFonts w:ascii="Courier New" w:eastAsia="Courier New" w:hAnsi="Courier New" w:cs="Courier New"/>
        </w:rPr>
        <w:t xml:space="preserve">“ steht für Source </w:t>
      </w:r>
      <w:r>
        <w:t xml:space="preserve">(Quelle). Dieses Attribut enthält die Wegbeschreibung </w:t>
      </w:r>
      <w:r>
        <w:rPr>
          <w:rFonts w:ascii="Courier New" w:eastAsia="Courier New" w:hAnsi="Courier New" w:cs="Courier New"/>
        </w:rPr>
        <w:t xml:space="preserve">zur Grafikdatei. „alt“ ist der alternative Text, der </w:t>
      </w:r>
      <w:r>
        <w:t xml:space="preserve">dargestellt wird, wenn die Grafik nicht dargestellt </w:t>
      </w:r>
      <w:r>
        <w:rPr>
          <w:rFonts w:ascii="Courier New" w:eastAsia="Courier New" w:hAnsi="Courier New" w:cs="Courier New"/>
        </w:rPr>
        <w:t>wird. „</w:t>
      </w:r>
      <w:proofErr w:type="spellStart"/>
      <w:r>
        <w:rPr>
          <w:rFonts w:ascii="Courier New" w:eastAsia="Courier New" w:hAnsi="Courier New" w:cs="Courier New"/>
        </w:rPr>
        <w:t>width</w:t>
      </w:r>
      <w:proofErr w:type="spellEnd"/>
      <w:r>
        <w:rPr>
          <w:rFonts w:ascii="Courier New" w:eastAsia="Courier New" w:hAnsi="Courier New" w:cs="Courier New"/>
        </w:rPr>
        <w:t>“ und „</w:t>
      </w:r>
      <w:proofErr w:type="spellStart"/>
      <w:r>
        <w:rPr>
          <w:rFonts w:ascii="Courier New" w:eastAsia="Courier New" w:hAnsi="Courier New" w:cs="Courier New"/>
        </w:rPr>
        <w:t>height</w:t>
      </w:r>
      <w:proofErr w:type="spellEnd"/>
      <w:r>
        <w:rPr>
          <w:rFonts w:ascii="Courier New" w:eastAsia="Courier New" w:hAnsi="Courier New" w:cs="Courier New"/>
        </w:rPr>
        <w:t xml:space="preserve">“ bestimmen die Breite und Höhe. „title“ sorgt für ein kleines gelbes </w:t>
      </w:r>
      <w:proofErr w:type="spellStart"/>
      <w:r>
        <w:rPr>
          <w:rFonts w:ascii="Courier New" w:eastAsia="Courier New" w:hAnsi="Courier New" w:cs="Courier New"/>
        </w:rPr>
        <w:t>Quickinfo</w:t>
      </w:r>
      <w:r>
        <w:t>Kästchen</w:t>
      </w:r>
      <w:proofErr w:type="spellEnd"/>
      <w:r>
        <w:t xml:space="preserve">. Wenn man </w:t>
      </w:r>
      <w:r>
        <w:rPr>
          <w:rFonts w:ascii="Courier New" w:eastAsia="Courier New" w:hAnsi="Courier New" w:cs="Courier New"/>
        </w:rPr>
        <w:t>das Attribut „</w:t>
      </w:r>
      <w:proofErr w:type="spellStart"/>
      <w:r>
        <w:rPr>
          <w:rFonts w:ascii="Courier New" w:eastAsia="Courier New" w:hAnsi="Courier New" w:cs="Courier New"/>
        </w:rPr>
        <w:t>id</w:t>
      </w:r>
      <w:proofErr w:type="spellEnd"/>
      <w:r>
        <w:rPr>
          <w:rFonts w:ascii="Courier New" w:eastAsia="Courier New" w:hAnsi="Courier New" w:cs="Courier New"/>
        </w:rPr>
        <w:t xml:space="preserve">“ noch verwendet </w:t>
      </w:r>
      <w:r>
        <w:t xml:space="preserve">und da logo schreibt, dann erleichtert es später im CSS ein Logo auszuwählen und zu gestalten. </w:t>
      </w:r>
    </w:p>
    <w:p w14:paraId="2E54CCFE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06490777" w14:textId="77777777" w:rsidR="003B420B" w:rsidRDefault="003B420B" w:rsidP="003B420B">
      <w:pPr>
        <w:spacing w:after="3"/>
        <w:ind w:left="-5" w:right="126"/>
      </w:pPr>
      <w:r>
        <w:t xml:space="preserve">Beispiel Code: </w:t>
      </w:r>
    </w:p>
    <w:p w14:paraId="3AB015E1" w14:textId="77777777" w:rsidR="003B420B" w:rsidRDefault="003B420B" w:rsidP="003B420B">
      <w:pPr>
        <w:spacing w:after="201" w:line="259" w:lineRule="auto"/>
        <w:ind w:left="-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20932C5" wp14:editId="15EDA31C">
                <wp:extent cx="5731510" cy="441579"/>
                <wp:effectExtent l="0" t="0" r="0" b="0"/>
                <wp:docPr id="16673" name="Group 16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1579"/>
                          <a:chOff x="0" y="0"/>
                          <a:chExt cx="5731510" cy="441579"/>
                        </a:xfrm>
                      </wpg:grpSpPr>
                      <wps:wsp>
                        <wps:cNvPr id="20954" name="Shape 20954"/>
                        <wps:cNvSpPr/>
                        <wps:spPr>
                          <a:xfrm>
                            <a:off x="2845" y="0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2" name="Picture 83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799"/>
                            <a:ext cx="5731510" cy="144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FF0D67" id="Group 16673" o:spid="_x0000_s1026" style="width:451.3pt;height:34.75pt;mso-position-horizontal-relative:char;mso-position-vertical-relative:line" coordsize="57315,4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">
                <v:shape id="Shape 20954" o:spid="_x0000_s1027" style="position:absolute;left:28;width:14938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832" o:spid="_x0000_s1028" type="#_x0000_t75" style="position:absolute;top:2967;width:57315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">
                  <v:imagedata r:id="rId36" o:title=""/>
                </v:shape>
                <w10:anchorlock/>
              </v:group>
            </w:pict>
          </mc:Fallback>
        </mc:AlternateContent>
      </w:r>
    </w:p>
    <w:p w14:paraId="104434AE" w14:textId="77777777" w:rsidR="003B420B" w:rsidRDefault="003B420B" w:rsidP="003B420B">
      <w:pPr>
        <w:spacing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972018" wp14:editId="38B71807">
                <wp:extent cx="5023155" cy="1923079"/>
                <wp:effectExtent l="0" t="0" r="0" b="0"/>
                <wp:docPr id="16674" name="Group 16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3155" cy="1923079"/>
                          <a:chOff x="0" y="0"/>
                          <a:chExt cx="5023155" cy="1923079"/>
                        </a:xfrm>
                      </wpg:grpSpPr>
                      <wps:wsp>
                        <wps:cNvPr id="815" name="Rectangle 815"/>
                        <wps:cNvSpPr/>
                        <wps:spPr>
                          <a:xfrm>
                            <a:off x="305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9C5D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305" y="315468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1CB5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960374" y="31546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CD10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6" name="Shape 20956"/>
                        <wps:cNvSpPr/>
                        <wps:spPr>
                          <a:xfrm>
                            <a:off x="305" y="465882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305" y="63246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226F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4458589" y="94945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E83D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4916170" y="126491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0C45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4916170" y="158191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68069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820084"/>
                            <a:ext cx="4368800" cy="1102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972018" id="Group 16674" o:spid="_x0000_s1088" style="width:395.5pt;height:151.4pt;mso-position-horizontal-relative:char;mso-position-vertical-relative:line" coordsize="50231,192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CiiiuTUs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">
                <v:rect id="Rectangle 815" o:spid="_x0000_s1089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42E9C5D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6" o:spid="_x0000_s1090" style="position:absolute;left:3;top:3154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4671CB5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817" o:spid="_x0000_s1091" style="position:absolute;left:9603;top:315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727CD10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56" o:spid="_x0000_s1092" style="position:absolute;left:3;top:4658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819" o:spid="_x0000_s1093" style="position:absolute;left:3;top:6324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6AD226F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0" o:spid="_x0000_s1094" style="position:absolute;left:44585;top:949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356E83D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1" o:spid="_x0000_s1095" style="position:absolute;left:49161;top:1264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1E70C45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2" o:spid="_x0000_s1096" style="position:absolute;left:49161;top:1581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02268069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4" o:spid="_x0000_s1097" type="#_x0000_t75" style="position:absolute;top:8200;width:43688;height:11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">
                  <v:imagedata r:id="rId38" o:title=""/>
                </v:shape>
                <w10:anchorlock/>
              </v:group>
            </w:pict>
          </mc:Fallback>
        </mc:AlternateContent>
      </w:r>
    </w:p>
    <w:p w14:paraId="23A5A5D2" w14:textId="77777777" w:rsidR="003B420B" w:rsidRDefault="003B420B" w:rsidP="003B420B">
      <w:pPr>
        <w:spacing w:after="153" w:line="259" w:lineRule="auto"/>
        <w:ind w:right="1289"/>
        <w:jc w:val="right"/>
      </w:pPr>
      <w:r>
        <w:t xml:space="preserve"> </w:t>
      </w:r>
    </w:p>
    <w:p w14:paraId="24D71C04" w14:textId="77777777" w:rsidR="003B420B" w:rsidRDefault="003B420B" w:rsidP="003B420B">
      <w:pPr>
        <w:spacing w:line="259" w:lineRule="auto"/>
        <w:ind w:left="720"/>
      </w:pPr>
      <w:r>
        <w:t xml:space="preserve"> </w:t>
      </w:r>
    </w:p>
    <w:p w14:paraId="6B5A9E2A" w14:textId="77777777" w:rsidR="003B420B" w:rsidRDefault="003B420B" w:rsidP="003B420B">
      <w:pPr>
        <w:spacing w:after="2" w:line="374" w:lineRule="auto"/>
        <w:ind w:left="720" w:right="8310"/>
      </w:pPr>
      <w:r>
        <w:t xml:space="preserve">  </w:t>
      </w:r>
    </w:p>
    <w:p w14:paraId="0E72B3DC" w14:textId="77777777" w:rsidR="003B420B" w:rsidRDefault="003B420B" w:rsidP="003B420B">
      <w:pPr>
        <w:spacing w:after="155" w:line="259" w:lineRule="auto"/>
        <w:ind w:left="720"/>
      </w:pPr>
      <w:r>
        <w:t xml:space="preserve"> </w:t>
      </w:r>
    </w:p>
    <w:p w14:paraId="616AC979" w14:textId="77777777" w:rsidR="003B420B" w:rsidRDefault="003B420B" w:rsidP="003B420B">
      <w:pPr>
        <w:spacing w:after="2" w:line="374" w:lineRule="auto"/>
        <w:ind w:left="720" w:right="8310"/>
      </w:pPr>
      <w:r>
        <w:t xml:space="preserve">  </w:t>
      </w:r>
    </w:p>
    <w:p w14:paraId="58C01CE5" w14:textId="77777777" w:rsidR="003B420B" w:rsidRDefault="003B420B" w:rsidP="003B420B">
      <w:pPr>
        <w:spacing w:line="259" w:lineRule="auto"/>
        <w:ind w:left="720"/>
      </w:pPr>
      <w:r>
        <w:t xml:space="preserve"> </w:t>
      </w:r>
    </w:p>
    <w:p w14:paraId="5D215348" w14:textId="77777777" w:rsidR="003B420B" w:rsidRDefault="003B420B" w:rsidP="003B420B">
      <w:pPr>
        <w:ind w:left="-5" w:right="126"/>
      </w:pPr>
      <w:r>
        <w:t xml:space="preserve">&lt;span&gt; ist ein semantisch neutrales Inline-Element. Es verursacht keine Veränderung im Browser, aber man kann damit zum Beispiel einem Wort eine Sprache mit auf dem Weg geben, damit es von einem Screenreader korrekt ausgesprochen wird. </w:t>
      </w:r>
    </w:p>
    <w:p w14:paraId="6284E60B" w14:textId="77777777" w:rsidR="003B420B" w:rsidRDefault="003B420B" w:rsidP="003B420B">
      <w:pPr>
        <w:spacing w:line="259" w:lineRule="auto"/>
      </w:pPr>
      <w:r>
        <w:t xml:space="preserve"> </w:t>
      </w:r>
    </w:p>
    <w:p w14:paraId="1F7A1BA0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321A02E" wp14:editId="1C0AE42C">
                <wp:simplePos x="0" y="0"/>
                <wp:positionH relativeFrom="column">
                  <wp:posOffset>0</wp:posOffset>
                </wp:positionH>
                <wp:positionV relativeFrom="paragraph">
                  <wp:posOffset>150413</wp:posOffset>
                </wp:positionV>
                <wp:extent cx="1600454" cy="7620"/>
                <wp:effectExtent l="0" t="0" r="0" b="0"/>
                <wp:wrapNone/>
                <wp:docPr id="17731" name="Group 17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454" cy="7620"/>
                          <a:chOff x="0" y="0"/>
                          <a:chExt cx="1600454" cy="7620"/>
                        </a:xfrm>
                      </wpg:grpSpPr>
                      <wps:wsp>
                        <wps:cNvPr id="20958" name="Shape 20958"/>
                        <wps:cNvSpPr/>
                        <wps:spPr>
                          <a:xfrm>
                            <a:off x="0" y="0"/>
                            <a:ext cx="16004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454" h="9144">
                                <a:moveTo>
                                  <a:pt x="0" y="0"/>
                                </a:moveTo>
                                <a:lnTo>
                                  <a:pt x="1600454" y="0"/>
                                </a:lnTo>
                                <a:lnTo>
                                  <a:pt x="16004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2C361" id="Group 17731" o:spid="_x0000_s1026" style="position:absolute;margin-left:0;margin-top:11.85pt;width:126pt;height:.6pt;z-index:251663360" coordsize="16004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">
                <v:shape id="Shape 20958" o:spid="_x0000_s1027" style="position:absolute;width:16004;height:91;visibility:visible;mso-wrap-style:square;v-text-anchor:top" coordsize="16004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" path="m,l1600454,r,9144l,9144,,e" fillcolor="black" stroked="f" strokeweight="0">
                  <v:stroke miterlimit="83231f" joinstyle="miter"/>
                  <v:path arrowok="t" textboxrect="0,0,1600454,9144"/>
                </v:shape>
              </v:group>
            </w:pict>
          </mc:Fallback>
        </mc:AlternateContent>
      </w:r>
      <w:r>
        <w:t xml:space="preserve">Beispiel Codes: </w:t>
      </w:r>
    </w:p>
    <w:p w14:paraId="2A82849F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6C2683C7" w14:textId="77777777" w:rsidR="003B420B" w:rsidRDefault="003B420B" w:rsidP="003B420B">
      <w:pPr>
        <w:spacing w:after="157"/>
        <w:ind w:left="-5" w:right="126"/>
      </w:pPr>
      <w:r>
        <w:t>&lt;s</w:t>
      </w:r>
      <w:r>
        <w:rPr>
          <w:rFonts w:ascii="Courier New" w:eastAsia="Courier New" w:hAnsi="Courier New" w:cs="Courier New"/>
        </w:rPr>
        <w:t>pan lang=“en“&gt; Homepage &lt;/span&gt;</w:t>
      </w:r>
      <w:r>
        <w:t xml:space="preserve"> </w:t>
      </w:r>
    </w:p>
    <w:p w14:paraId="1C9A5617" w14:textId="77777777" w:rsidR="003B420B" w:rsidRDefault="003B420B" w:rsidP="003B420B">
      <w:pPr>
        <w:spacing w:after="66" w:line="259" w:lineRule="auto"/>
        <w:ind w:left="-150" w:right="3781"/>
        <w:jc w:val="center"/>
      </w:pPr>
      <w:r>
        <w:rPr>
          <w:noProof/>
        </w:rPr>
        <w:drawing>
          <wp:inline distT="0" distB="0" distL="0" distR="0" wp14:anchorId="68E02F31" wp14:editId="7B7F6861">
            <wp:extent cx="3337306" cy="209550"/>
            <wp:effectExtent l="0" t="0" r="0" b="0"/>
            <wp:docPr id="908" name="Picture 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Picture 90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730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E5804D" w14:textId="77777777" w:rsidR="003B420B" w:rsidRDefault="003B420B" w:rsidP="003B420B">
      <w:pPr>
        <w:spacing w:after="186" w:line="259" w:lineRule="auto"/>
      </w:pPr>
      <w:r>
        <w:t xml:space="preserve"> </w:t>
      </w:r>
    </w:p>
    <w:p w14:paraId="6A7802E8" w14:textId="77777777" w:rsidR="003B420B" w:rsidRDefault="003B420B" w:rsidP="003B420B">
      <w:pPr>
        <w:spacing w:after="122" w:line="259" w:lineRule="auto"/>
      </w:pPr>
      <w:r>
        <w:rPr>
          <w:sz w:val="32"/>
        </w:rPr>
        <w:t xml:space="preserve"> </w:t>
      </w:r>
    </w:p>
    <w:p w14:paraId="19145E91" w14:textId="77777777" w:rsidR="003B420B" w:rsidRDefault="003B420B" w:rsidP="003B420B">
      <w:pPr>
        <w:ind w:left="-5" w:right="126"/>
      </w:pPr>
      <w:r>
        <w:t>Mit weiteren Elementen kann man eine Webseite formatieren. Wenn man in &lt;</w:t>
      </w:r>
      <w:proofErr w:type="spellStart"/>
      <w:r>
        <w:t>head</w:t>
      </w:r>
      <w:proofErr w:type="spellEnd"/>
      <w:r>
        <w:t xml:space="preserve">&gt; mit einem Stylesheet arbeitet dann, ändert sich die ganze Webseite. Da braucht man einen &lt;link&gt; Tag, der aus den Attributen </w:t>
      </w:r>
      <w:r>
        <w:rPr>
          <w:rFonts w:ascii="Courier New" w:eastAsia="Courier New" w:hAnsi="Courier New" w:cs="Courier New"/>
        </w:rPr>
        <w:t>„</w:t>
      </w:r>
      <w:proofErr w:type="spellStart"/>
      <w:r>
        <w:rPr>
          <w:rFonts w:ascii="Courier New" w:eastAsia="Courier New" w:hAnsi="Courier New" w:cs="Courier New"/>
        </w:rPr>
        <w:t>href</w:t>
      </w:r>
      <w:proofErr w:type="spellEnd"/>
      <w:r>
        <w:rPr>
          <w:rFonts w:ascii="Courier New" w:eastAsia="Courier New" w:hAnsi="Courier New" w:cs="Courier New"/>
        </w:rPr>
        <w:t>“, „</w:t>
      </w:r>
      <w:proofErr w:type="spellStart"/>
      <w:r>
        <w:rPr>
          <w:rFonts w:ascii="Courier New" w:eastAsia="Courier New" w:hAnsi="Courier New" w:cs="Courier New"/>
        </w:rPr>
        <w:t>rel</w:t>
      </w:r>
      <w:proofErr w:type="spellEnd"/>
      <w:r>
        <w:rPr>
          <w:rFonts w:ascii="Courier New" w:eastAsia="Courier New" w:hAnsi="Courier New" w:cs="Courier New"/>
        </w:rPr>
        <w:t>“ und „</w:t>
      </w:r>
      <w:proofErr w:type="spellStart"/>
      <w:r>
        <w:rPr>
          <w:rFonts w:ascii="Courier New" w:eastAsia="Courier New" w:hAnsi="Courier New" w:cs="Courier New"/>
        </w:rPr>
        <w:t>media</w:t>
      </w:r>
      <w:proofErr w:type="spellEnd"/>
      <w:r>
        <w:rPr>
          <w:rFonts w:ascii="Courier New" w:eastAsia="Courier New" w:hAnsi="Courier New" w:cs="Courier New"/>
        </w:rPr>
        <w:t>“ besteht.</w:t>
      </w:r>
      <w:r>
        <w:t xml:space="preserve"> </w:t>
      </w:r>
    </w:p>
    <w:p w14:paraId="3D7CA3D0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1A532CF" w14:textId="77777777" w:rsidR="003B420B" w:rsidRDefault="003B420B" w:rsidP="003B420B">
      <w:pPr>
        <w:spacing w:after="3"/>
        <w:ind w:left="-5" w:right="126"/>
      </w:pPr>
      <w:r>
        <w:lastRenderedPageBreak/>
        <w:t xml:space="preserve">Beispiel Code: </w:t>
      </w:r>
    </w:p>
    <w:p w14:paraId="699B1DA4" w14:textId="77777777" w:rsidR="003B420B" w:rsidRDefault="003B420B" w:rsidP="003B420B">
      <w:pPr>
        <w:spacing w:after="4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D43B8F" wp14:editId="25FDD390">
                <wp:extent cx="5740400" cy="543434"/>
                <wp:effectExtent l="0" t="0" r="0" b="0"/>
                <wp:docPr id="17732" name="Group 17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43434"/>
                          <a:chOff x="0" y="0"/>
                          <a:chExt cx="5740400" cy="543434"/>
                        </a:xfrm>
                      </wpg:grpSpPr>
                      <wps:wsp>
                        <wps:cNvPr id="20960" name="Shape 20960"/>
                        <wps:cNvSpPr/>
                        <wps:spPr>
                          <a:xfrm>
                            <a:off x="305" y="0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578"/>
                            <a:ext cx="5740400" cy="363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E25EE8" id="Group 17732" o:spid="_x0000_s1026" style="width:452pt;height:42.8pt;mso-position-horizontal-relative:char;mso-position-vertical-relative:line" coordsize="57404,543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">
                <v:shape id="Shape 20960" o:spid="_x0000_s1027" style="position:absolute;left:3;width:14937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" path="m,l1493774,r,9144l,9144,,e" fillcolor="black" stroked="f" strokeweight="0">
                  <v:stroke miterlimit="83231f" joinstyle="miter"/>
                  <v:path arrowok="t" textboxrect="0,0,1493774,9144"/>
                </v:shape>
                <v:shape id="Picture 910" o:spid="_x0000_s1028" type="#_x0000_t75" style="position:absolute;top:1795;width:57404;height:3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">
                  <v:imagedata r:id="rId41" o:title=""/>
                </v:shape>
                <w10:anchorlock/>
              </v:group>
            </w:pict>
          </mc:Fallback>
        </mc:AlternateContent>
      </w:r>
    </w:p>
    <w:p w14:paraId="7ECD12E3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1C5A8767" w14:textId="77777777" w:rsidR="003B420B" w:rsidRDefault="003B420B" w:rsidP="003B420B">
      <w:pPr>
        <w:spacing w:after="3"/>
        <w:ind w:left="-5" w:right="126"/>
      </w:pPr>
      <w:r>
        <w:t xml:space="preserve">Am Ende </w:t>
      </w:r>
      <w:proofErr w:type="gramStart"/>
      <w:r>
        <w:t>von den Link</w:t>
      </w:r>
      <w:proofErr w:type="gramEnd"/>
      <w:r>
        <w:t xml:space="preserve"> steht </w:t>
      </w:r>
      <w:proofErr w:type="spellStart"/>
      <w:r>
        <w:t>Oldstyle</w:t>
      </w:r>
      <w:proofErr w:type="spellEnd"/>
      <w:r>
        <w:t xml:space="preserve">. Das ist der </w:t>
      </w:r>
    </w:p>
    <w:p w14:paraId="5809347C" w14:textId="77777777" w:rsidR="003B420B" w:rsidRDefault="003B420B" w:rsidP="003B420B">
      <w:pPr>
        <w:spacing w:after="3"/>
        <w:ind w:left="-5" w:right="126"/>
      </w:pPr>
      <w:r>
        <w:t xml:space="preserve">Style, der hier benutzt wird. Man hätte auch </w:t>
      </w:r>
    </w:p>
    <w:p w14:paraId="742F707B" w14:textId="77777777" w:rsidR="003B420B" w:rsidRDefault="003B420B" w:rsidP="003B420B">
      <w:pPr>
        <w:spacing w:after="187"/>
        <w:ind w:left="-5" w:right="126"/>
      </w:pPr>
      <w:r>
        <w:t xml:space="preserve">Midnight, Traditional, Ultramarine, </w:t>
      </w:r>
      <w:proofErr w:type="spellStart"/>
      <w:r>
        <w:t>Chocolate</w:t>
      </w:r>
      <w:proofErr w:type="spellEnd"/>
      <w:r>
        <w:t xml:space="preserve">, Modernist, </w:t>
      </w:r>
      <w:proofErr w:type="spellStart"/>
      <w:r>
        <w:t>Steely</w:t>
      </w:r>
      <w:proofErr w:type="spellEnd"/>
      <w:r>
        <w:t xml:space="preserve"> oder Swiss nehmen können. </w:t>
      </w:r>
    </w:p>
    <w:p w14:paraId="5AFB0D0D" w14:textId="77777777" w:rsidR="003B420B" w:rsidRDefault="003B420B" w:rsidP="003B420B">
      <w:pPr>
        <w:spacing w:line="259" w:lineRule="auto"/>
      </w:pPr>
      <w:r>
        <w:rPr>
          <w:sz w:val="32"/>
        </w:rPr>
        <w:t xml:space="preserve"> </w:t>
      </w:r>
    </w:p>
    <w:p w14:paraId="6C309AFD" w14:textId="77777777" w:rsidR="003B420B" w:rsidRDefault="003B420B" w:rsidP="003B420B">
      <w:pPr>
        <w:spacing w:after="3"/>
        <w:ind w:left="-5" w:right="126"/>
      </w:pPr>
      <w:r>
        <w:t xml:space="preserve">Ergebnis ohne Stylesheets: </w:t>
      </w:r>
    </w:p>
    <w:p w14:paraId="1FB6D200" w14:textId="77777777" w:rsidR="003B420B" w:rsidRDefault="003B420B" w:rsidP="003B420B">
      <w:pPr>
        <w:spacing w:after="155" w:line="259" w:lineRule="auto"/>
        <w:ind w:right="1109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AA0365" wp14:editId="3651097E">
                <wp:extent cx="5137455" cy="3809317"/>
                <wp:effectExtent l="0" t="0" r="0" b="0"/>
                <wp:docPr id="17588" name="Group 17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7455" cy="3809317"/>
                          <a:chOff x="0" y="0"/>
                          <a:chExt cx="5137455" cy="3809317"/>
                        </a:xfrm>
                      </wpg:grpSpPr>
                      <wps:wsp>
                        <wps:cNvPr id="20962" name="Shape 20962"/>
                        <wps:cNvSpPr/>
                        <wps:spPr>
                          <a:xfrm>
                            <a:off x="305" y="0"/>
                            <a:ext cx="277393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3934" h="9144">
                                <a:moveTo>
                                  <a:pt x="0" y="0"/>
                                </a:moveTo>
                                <a:lnTo>
                                  <a:pt x="2773934" y="0"/>
                                </a:lnTo>
                                <a:lnTo>
                                  <a:pt x="277393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4954270" y="16505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580B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4954270" y="482047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98D0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4954270" y="79903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0039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4954270" y="111488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1BB9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4954270" y="143187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E80C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4954270" y="174887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242E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4954270" y="206434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DF50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4954270" y="238133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C356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4954270" y="269832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1335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4954270" y="30137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DBFF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5030470" y="30137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1757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305" y="3646506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B098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" name="Picture 97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890"/>
                            <a:ext cx="4860925" cy="3092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AA0365" id="Group 17588" o:spid="_x0000_s1098" style="width:404.5pt;height:299.95pt;mso-position-horizontal-relative:char;mso-position-vertical-relative:line" coordsize="51374,380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uY+JXxE0n4V+C9S8Ta20i6fYpuZYl3O7E4V&#10;VHqTgUm1FXZtRo1MRVjRox5pSaSS3beyOnor88fEX/BTTxLNqD/2H4T023sg3y/bpJJJCPfaVAr3&#10;j4Q/tJ/Erx3p8F9qXwg1EafINwu7GdI9y+qpMVz+dcscVTk7L8j7vH8CZ5lmHWJxcIwi+9SCf4yW&#10;vofS1Fcl4V+KXh7xbq91o9tdNaa7aqHuNIvk8m6iBAOSh6jBHIyPeutrpjJSV0z4WtQq4eXJWi4v&#10;fXs9n6Powoooqj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5/WviF4W8Oapb6Zq3iXR9L1K4x5Nne38UM0meBtRm&#10;BP4CtqG7guJJY4po5XiIEiowJQkAgEdsgg/Q0ATUUUUAFFFFABRRRQAUUVFc3MVnby3FxKkEESl5&#10;JZGCqigZJJPAAHegCWis/QfEOleKtLh1PRdTs9X02bPlXlhOk8L4ODtdSQcEEcHtWh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">
                <v:shape id="Shape 20962" o:spid="_x0000_s1099" style="position:absolute;left:3;width:27739;height:91;visibility:visible;mso-wrap-style:square;v-text-anchor:top" coordsize="277393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" path="m,l2773934,r,9144l,9144,,e" fillcolor="black" stroked="f" strokeweight="0">
                  <v:stroke miterlimit="83231f" joinstyle="miter"/>
                  <v:path arrowok="t" textboxrect="0,0,2773934,9144"/>
                </v:shape>
                <v:rect id="Rectangle 949" o:spid="_x0000_s1100" style="position:absolute;left:49542;top:165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48F580B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0" o:spid="_x0000_s1101" style="position:absolute;left:49542;top:482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78498D0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1" o:spid="_x0000_s1102" style="position:absolute;left:49542;top:799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6E70039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2" o:spid="_x0000_s1103" style="position:absolute;left:49542;top:11148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61B1BB9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3" o:spid="_x0000_s1104" style="position:absolute;left:49542;top:14318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1B4E80C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4" o:spid="_x0000_s1105" style="position:absolute;left:49542;top:17488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531242E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5" o:spid="_x0000_s1106" style="position:absolute;left:49542;top:2064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6DADF50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6" o:spid="_x0000_s1107" style="position:absolute;left:49542;top:2381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06FC356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7" o:spid="_x0000_s1108" style="position:absolute;left:49542;top:2698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45F1335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8" o:spid="_x0000_s1109" style="position:absolute;left:49542;top:30137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4AEDBFF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9" o:spid="_x0000_s1110" style="position:absolute;left:50304;top:30137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14D1757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1" o:spid="_x0000_s1111" style="position:absolute;left:3;top:36465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6BB098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79" o:spid="_x0000_s1112" type="#_x0000_t75" style="position:absolute;top:2548;width:48609;height:30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">
                  <v:imagedata r:id="rId4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3A307AB" w14:textId="77777777" w:rsidR="003B420B" w:rsidRDefault="003B420B" w:rsidP="003B420B">
      <w:pPr>
        <w:spacing w:after="3"/>
        <w:ind w:left="-5" w:right="126"/>
      </w:pPr>
      <w:r>
        <w:t xml:space="preserve">Ergebnis mit Stylesheets: </w:t>
      </w:r>
    </w:p>
    <w:p w14:paraId="6069F167" w14:textId="77777777" w:rsidR="003B420B" w:rsidRDefault="003B420B" w:rsidP="003B420B">
      <w:pPr>
        <w:spacing w:after="240" w:line="259" w:lineRule="auto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DE5EB68" wp14:editId="5884DD4E">
                <wp:extent cx="4280586" cy="2861134"/>
                <wp:effectExtent l="0" t="0" r="0" b="0"/>
                <wp:docPr id="17589" name="Group 17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0586" cy="2861134"/>
                          <a:chOff x="0" y="0"/>
                          <a:chExt cx="4280586" cy="2861134"/>
                        </a:xfrm>
                      </wpg:grpSpPr>
                      <wps:wsp>
                        <wps:cNvPr id="20964" name="Shape 20964"/>
                        <wps:cNvSpPr/>
                        <wps:spPr>
                          <a:xfrm>
                            <a:off x="305" y="0"/>
                            <a:ext cx="26672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254" h="9144">
                                <a:moveTo>
                                  <a:pt x="0" y="0"/>
                                </a:moveTo>
                                <a:lnTo>
                                  <a:pt x="2667254" y="0"/>
                                </a:lnTo>
                                <a:lnTo>
                                  <a:pt x="26672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3716401" y="16657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3526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3716401" y="482047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FF57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4173601" y="79903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FE14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3716401" y="111603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3D91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3716401" y="1431499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E745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3716401" y="174887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DE9C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3716401" y="206586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0315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3716401" y="238133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9543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305" y="269832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25E8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Picture 97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7137"/>
                            <a:ext cx="3615690" cy="2368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E5EB68" id="Group 17589" o:spid="_x0000_s1113" style="width:337.05pt;height:225.3pt;mso-position-horizontal-relative:char;mso-position-vertical-relative:line" coordsize="42805,286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CiiiuTUsKKKKNQCiiijUAoooo1AKKKKNQCiiijUAoooo1AKKKKNQCi&#10;iijUAoooo1AKKKKNQCiiijUAoooo1AKKKKNRBRRmmmRV4LAH60ajHUUgYN0OaW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UUagFFFFGoBRRRRqAUUUUagFFFFGoBRRRRqAUUUUagFF&#10;FFGoBRRRQAUUUUagFFFFA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">
                <v:shape id="Shape 20964" o:spid="_x0000_s1114" style="position:absolute;left:3;width:26672;height:91;visibility:visible;mso-wrap-style:square;v-text-anchor:top" coordsize="26672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" path="m,l2667254,r,9144l,9144,,e" fillcolor="black" stroked="f" strokeweight="0">
                  <v:stroke miterlimit="83231f" joinstyle="miter"/>
                  <v:path arrowok="t" textboxrect="0,0,2667254,9144"/>
                </v:shape>
                <v:rect id="Rectangle 965" o:spid="_x0000_s1115" style="position:absolute;left:37164;top:1665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50B3526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6" o:spid="_x0000_s1116" style="position:absolute;left:37164;top:482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377FF57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7" o:spid="_x0000_s1117" style="position:absolute;left:41736;top:799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317FE14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8" o:spid="_x0000_s1118" style="position:absolute;left:37164;top:1116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77B3D91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9" o:spid="_x0000_s1119" style="position:absolute;left:37164;top:14314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050E745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0" o:spid="_x0000_s1120" style="position:absolute;left:37164;top:17488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14EDE9C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1" o:spid="_x0000_s1121" style="position:absolute;left:37164;top:20658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5BC0315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2" o:spid="_x0000_s1122" style="position:absolute;left:37164;top:2381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6CA9543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3" o:spid="_x0000_s1123" style="position:absolute;left:3;top:2698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7C825E8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77" o:spid="_x0000_s1124" type="#_x0000_t75" style="position:absolute;top:2071;width:36156;height:23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5B5EE4CB" w14:textId="77777777" w:rsidR="003B420B" w:rsidRDefault="003B420B" w:rsidP="003B420B">
      <w:pPr>
        <w:spacing w:after="155" w:line="259" w:lineRule="auto"/>
        <w:ind w:left="720"/>
      </w:pPr>
      <w:r>
        <w:t xml:space="preserve"> </w:t>
      </w:r>
    </w:p>
    <w:p w14:paraId="627C1A8F" w14:textId="77777777" w:rsidR="003B420B" w:rsidRDefault="003B420B" w:rsidP="003B420B">
      <w:pPr>
        <w:spacing w:line="259" w:lineRule="auto"/>
        <w:ind w:left="720"/>
      </w:pPr>
      <w:r>
        <w:t xml:space="preserve"> </w:t>
      </w:r>
    </w:p>
    <w:p w14:paraId="4E13BF7B" w14:textId="77777777" w:rsidR="003B420B" w:rsidRDefault="003B420B" w:rsidP="003B420B">
      <w:pPr>
        <w:ind w:left="-5" w:right="126"/>
      </w:pPr>
      <w:r>
        <w:t xml:space="preserve">Nachdem diese Startseite erstellt wurde, hat man eine weitere </w:t>
      </w:r>
      <w:proofErr w:type="spellStart"/>
      <w:r>
        <w:t>Subseite</w:t>
      </w:r>
      <w:proofErr w:type="spellEnd"/>
      <w:r>
        <w:t xml:space="preserve"> Kontakt gemacht. Da hat man die Daten aus der Startseite kopiert und bisschen umgeändert. </w:t>
      </w:r>
      <w:proofErr w:type="spellStart"/>
      <w:r>
        <w:t>Außere</w:t>
      </w:r>
      <w:proofErr w:type="spellEnd"/>
      <w:r>
        <w:t xml:space="preserve"> den Fußbereich. </w:t>
      </w:r>
    </w:p>
    <w:p w14:paraId="66A5C239" w14:textId="77777777" w:rsidR="003B420B" w:rsidRDefault="003B420B" w:rsidP="003B420B">
      <w:pPr>
        <w:ind w:left="-5" w:right="126"/>
      </w:pPr>
      <w:r>
        <w:t xml:space="preserve">Der Fußbereich besteht </w:t>
      </w:r>
      <w:proofErr w:type="gramStart"/>
      <w:r>
        <w:t>aus einen Namen</w:t>
      </w:r>
      <w:proofErr w:type="gramEnd"/>
      <w:r>
        <w:t xml:space="preserve">, einer Straße, einen Ort, eine Telefonnummer und einen Fax. Hier hat man zwischen den einzelnen Angaben einen Punkt dargestellt mit </w:t>
      </w:r>
      <w:r>
        <w:rPr>
          <w:rFonts w:ascii="Courier New" w:eastAsia="Courier New" w:hAnsi="Courier New" w:cs="Courier New"/>
          <w:i/>
        </w:rPr>
        <w:t>&amp;</w:t>
      </w:r>
      <w:proofErr w:type="spellStart"/>
      <w:r>
        <w:rPr>
          <w:rFonts w:ascii="Courier New" w:eastAsia="Courier New" w:hAnsi="Courier New" w:cs="Courier New"/>
          <w:i/>
        </w:rPr>
        <w:t>middot</w:t>
      </w:r>
      <w:proofErr w:type="spellEnd"/>
      <w:proofErr w:type="gramStart"/>
      <w:r>
        <w:rPr>
          <w:rFonts w:ascii="Courier New" w:eastAsia="Courier New" w:hAnsi="Courier New" w:cs="Courier New"/>
          <w:i/>
        </w:rPr>
        <w:t xml:space="preserve">; </w:t>
      </w:r>
      <w:r>
        <w:t>.</w:t>
      </w:r>
      <w:proofErr w:type="gramEnd"/>
      <w:r>
        <w:t xml:space="preserve"> </w:t>
      </w:r>
    </w:p>
    <w:p w14:paraId="0018FE2C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9DB7BF4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2AE215" wp14:editId="14303D49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493774" cy="7620"/>
                <wp:effectExtent l="0" t="0" r="0" b="0"/>
                <wp:wrapNone/>
                <wp:docPr id="17669" name="Group 17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774" cy="7620"/>
                          <a:chOff x="0" y="0"/>
                          <a:chExt cx="1493774" cy="7620"/>
                        </a:xfrm>
                      </wpg:grpSpPr>
                      <wps:wsp>
                        <wps:cNvPr id="20966" name="Shape 20966"/>
                        <wps:cNvSpPr/>
                        <wps:spPr>
                          <a:xfrm>
                            <a:off x="0" y="0"/>
                            <a:ext cx="14937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774" h="9144">
                                <a:moveTo>
                                  <a:pt x="0" y="0"/>
                                </a:moveTo>
                                <a:lnTo>
                                  <a:pt x="1493774" y="0"/>
                                </a:lnTo>
                                <a:lnTo>
                                  <a:pt x="14937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A590E" id="Group 17669" o:spid="_x0000_s1026" style="position:absolute;margin-left:0;margin-top:11.85pt;width:117.6pt;height:.6pt;z-index:251664384" coordsize="1493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">
                <v:shape id="Shape 20966" o:spid="_x0000_s1027" style="position:absolute;width:14937;height:91;visibility:visible;mso-wrap-style:square;v-text-anchor:top" coordsize="14937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" path="m,l1493774,r,9144l,9144,,e" fillcolor="black" stroked="f" strokeweight="0">
                  <v:stroke miterlimit="83231f" joinstyle="miter"/>
                  <v:path arrowok="t" textboxrect="0,0,1493774,9144"/>
                </v:shape>
              </v:group>
            </w:pict>
          </mc:Fallback>
        </mc:AlternateContent>
      </w:r>
      <w:r>
        <w:t xml:space="preserve">Beispiel Code: </w:t>
      </w:r>
    </w:p>
    <w:p w14:paraId="542F32A8" w14:textId="77777777" w:rsidR="003B420B" w:rsidRDefault="003B420B" w:rsidP="003B420B">
      <w:pPr>
        <w:spacing w:after="91" w:line="259" w:lineRule="auto"/>
      </w:pPr>
      <w:r>
        <w:t xml:space="preserve"> </w:t>
      </w:r>
    </w:p>
    <w:p w14:paraId="31B7378A" w14:textId="77777777" w:rsidR="003B420B" w:rsidRDefault="003B420B" w:rsidP="003B420B">
      <w:pPr>
        <w:spacing w:after="69" w:line="259" w:lineRule="auto"/>
        <w:jc w:val="right"/>
      </w:pPr>
      <w:r>
        <w:rPr>
          <w:noProof/>
        </w:rPr>
        <w:drawing>
          <wp:inline distT="0" distB="0" distL="0" distR="0" wp14:anchorId="19ABE487" wp14:editId="726ABBB3">
            <wp:extent cx="5731510" cy="1376045"/>
            <wp:effectExtent l="0" t="0" r="0" b="0"/>
            <wp:docPr id="1044" name="Picture 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104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DA812C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459A5F3C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3AFA5C3" wp14:editId="0476D454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960120" cy="7620"/>
                <wp:effectExtent l="0" t="0" r="0" b="0"/>
                <wp:wrapNone/>
                <wp:docPr id="17670" name="Group 17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120" cy="7620"/>
                          <a:chOff x="0" y="0"/>
                          <a:chExt cx="960120" cy="7620"/>
                        </a:xfrm>
                      </wpg:grpSpPr>
                      <wps:wsp>
                        <wps:cNvPr id="20968" name="Shape 20968"/>
                        <wps:cNvSpPr/>
                        <wps:spPr>
                          <a:xfrm>
                            <a:off x="0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01C2E" id="Group 17670" o:spid="_x0000_s1026" style="position:absolute;margin-left:0;margin-top:11.85pt;width:75.6pt;height:.6pt;z-index:251665408" coordsize="960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">
                <v:shape id="Shape 20968" o:spid="_x0000_s1027" style="position:absolute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" path="m,l960120,r,9144l,9144,,e" fillcolor="black" stroked="f" strokeweight="0">
                  <v:stroke miterlimit="83231f" joinstyle="miter"/>
                  <v:path arrowok="t" textboxrect="0,0,960120,9144"/>
                </v:shape>
              </v:group>
            </w:pict>
          </mc:Fallback>
        </mc:AlternateContent>
      </w:r>
      <w:r>
        <w:t xml:space="preserve">Ergebnis: </w:t>
      </w:r>
    </w:p>
    <w:p w14:paraId="4E444A00" w14:textId="77777777" w:rsidR="003B420B" w:rsidRDefault="003B420B" w:rsidP="003B420B">
      <w:pPr>
        <w:spacing w:line="259" w:lineRule="auto"/>
      </w:pPr>
      <w:r>
        <w:t xml:space="preserve"> </w:t>
      </w:r>
    </w:p>
    <w:p w14:paraId="2CD7CD99" w14:textId="77777777" w:rsidR="003B420B" w:rsidRDefault="003B420B" w:rsidP="003B420B">
      <w:pPr>
        <w:spacing w:after="75" w:line="259" w:lineRule="auto"/>
      </w:pPr>
      <w:r>
        <w:rPr>
          <w:noProof/>
        </w:rPr>
        <w:lastRenderedPageBreak/>
        <w:drawing>
          <wp:inline distT="0" distB="0" distL="0" distR="0" wp14:anchorId="5DBC4D9E" wp14:editId="1BFA7B98">
            <wp:extent cx="5308600" cy="626110"/>
            <wp:effectExtent l="0" t="0" r="0" b="0"/>
            <wp:docPr id="1046" name="Picture 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04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3A20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07DCBC5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34FF1F01" w14:textId="77777777" w:rsidR="003B420B" w:rsidRDefault="003B420B" w:rsidP="003B420B">
      <w:pPr>
        <w:spacing w:line="259" w:lineRule="auto"/>
      </w:pPr>
      <w:r>
        <w:t xml:space="preserve"> </w:t>
      </w:r>
    </w:p>
    <w:p w14:paraId="3A554C6B" w14:textId="77777777" w:rsidR="003B420B" w:rsidRDefault="003B420B" w:rsidP="003B420B">
      <w:pPr>
        <w:pStyle w:val="berschrift1"/>
        <w:ind w:left="-5" w:right="1326"/>
      </w:pPr>
      <w:bookmarkStart w:id="8" w:name="_Toc129166459"/>
      <w:bookmarkStart w:id="9" w:name="_Toc20679"/>
      <w:r>
        <w:t>CSS (Schriften, Farben &amp; Hyperlinks)</w:t>
      </w:r>
      <w:bookmarkEnd w:id="8"/>
      <w:r>
        <w:rPr>
          <w:color w:val="2F5496"/>
          <w:u w:color="000000"/>
        </w:rPr>
        <w:t xml:space="preserve"> </w:t>
      </w:r>
      <w:bookmarkEnd w:id="9"/>
    </w:p>
    <w:p w14:paraId="756183A7" w14:textId="77777777" w:rsidR="003B420B" w:rsidRDefault="003B420B" w:rsidP="003B420B">
      <w:pPr>
        <w:spacing w:after="282" w:line="259" w:lineRule="auto"/>
      </w:pPr>
      <w:r>
        <w:t xml:space="preserve"> </w:t>
      </w:r>
    </w:p>
    <w:p w14:paraId="39049541" w14:textId="77777777" w:rsidR="003B420B" w:rsidRDefault="003B420B" w:rsidP="003B420B">
      <w:pPr>
        <w:numPr>
          <w:ilvl w:val="0"/>
          <w:numId w:val="28"/>
        </w:numPr>
        <w:spacing w:line="259" w:lineRule="auto"/>
        <w:ind w:right="126" w:hanging="360"/>
      </w:pPr>
      <w:r>
        <w:t xml:space="preserve">Style = eine gespeicherte Gestaltungsanweisung </w:t>
      </w:r>
    </w:p>
    <w:p w14:paraId="7FDEB48D" w14:textId="77777777" w:rsidR="003B420B" w:rsidRDefault="003B420B" w:rsidP="003B420B">
      <w:pPr>
        <w:numPr>
          <w:ilvl w:val="0"/>
          <w:numId w:val="28"/>
        </w:numPr>
        <w:spacing w:after="207"/>
        <w:ind w:right="126" w:hanging="360"/>
      </w:pPr>
      <w:r>
        <w:t xml:space="preserve">Sheet = eine Sammlung </w:t>
      </w:r>
    </w:p>
    <w:p w14:paraId="1DC1928A" w14:textId="77777777" w:rsidR="003B420B" w:rsidRDefault="003B420B" w:rsidP="003B420B">
      <w:pPr>
        <w:numPr>
          <w:ilvl w:val="0"/>
          <w:numId w:val="28"/>
        </w:numPr>
        <w:spacing w:after="238"/>
        <w:ind w:right="126" w:hanging="360"/>
      </w:pPr>
      <w:r>
        <w:t xml:space="preserve">CSS gestaltet rechteckige Kästchen </w:t>
      </w:r>
    </w:p>
    <w:p w14:paraId="261F81CA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21C2EB11" w14:textId="77777777" w:rsidR="003B420B" w:rsidRDefault="003B420B" w:rsidP="003B420B">
      <w:pPr>
        <w:ind w:left="-5" w:right="126"/>
      </w:pPr>
      <w:r>
        <w:t xml:space="preserve">Wenn man ein Kommentar bei CSS schreiben will, muss man es dann so machen: /* Kommentar */ </w:t>
      </w:r>
    </w:p>
    <w:p w14:paraId="4DC0A5FE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72ACF1AA" w14:textId="77777777" w:rsidR="003B420B" w:rsidRDefault="003B420B" w:rsidP="003B420B">
      <w:pPr>
        <w:spacing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643DD9" wp14:editId="67A5A08C">
                <wp:extent cx="1581150" cy="450342"/>
                <wp:effectExtent l="0" t="0" r="0" b="0"/>
                <wp:docPr id="17819" name="Group 17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150" cy="450342"/>
                          <a:chOff x="0" y="0"/>
                          <a:chExt cx="1581150" cy="450342"/>
                        </a:xfrm>
                      </wpg:grpSpPr>
                      <wps:wsp>
                        <wps:cNvPr id="20970" name="Shape 20970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6" name="Picture 11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277"/>
                            <a:ext cx="1581150" cy="266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517F2E" id="Group 17819" o:spid="_x0000_s1026" style="width:124.5pt;height:35.45pt;mso-position-horizontal-relative:char;mso-position-vertical-relative:line" coordsize="15811,4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">
                <v:shape id="Shape 20970" o:spid="_x0000_s1027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136" o:spid="_x0000_s1028" type="#_x0000_t75" style="position:absolute;top:1842;width:15811;height:2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">
                  <v:imagedata r:id="rId49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FBFF247" w14:textId="77777777" w:rsidR="003B420B" w:rsidRDefault="003B420B" w:rsidP="003B420B">
      <w:pPr>
        <w:spacing w:after="179" w:line="259" w:lineRule="auto"/>
      </w:pPr>
      <w:r>
        <w:rPr>
          <w:rFonts w:ascii="Calibri" w:eastAsia="Calibri" w:hAnsi="Calibri" w:cs="Calibri"/>
          <w:sz w:val="22"/>
        </w:rPr>
        <w:t xml:space="preserve"> </w:t>
      </w:r>
    </w:p>
    <w:p w14:paraId="31BE80CF" w14:textId="77777777" w:rsidR="003B420B" w:rsidRDefault="003B420B" w:rsidP="003B420B">
      <w:pPr>
        <w:ind w:left="-5" w:right="126"/>
      </w:pPr>
      <w:r>
        <w:t xml:space="preserve">Dies wird im Browser nicht angezeigt. Kommentare dürfen nicht verschachtelt werden. </w:t>
      </w:r>
    </w:p>
    <w:p w14:paraId="74605824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2F226034" w14:textId="77777777" w:rsidR="003B420B" w:rsidRDefault="003B420B" w:rsidP="003B420B">
      <w:pPr>
        <w:spacing w:after="3"/>
        <w:ind w:left="-5" w:right="126"/>
      </w:pPr>
      <w:r>
        <w:t xml:space="preserve">Der Dateiname des Stylesheets sollte keine </w:t>
      </w:r>
    </w:p>
    <w:p w14:paraId="54D17FEF" w14:textId="77777777" w:rsidR="003B420B" w:rsidRDefault="003B420B" w:rsidP="003B420B">
      <w:pPr>
        <w:ind w:left="-5" w:right="126"/>
      </w:pPr>
      <w:r>
        <w:t xml:space="preserve">Leerstellen, Sonderzeichen und Kleinschreibung haben. </w:t>
      </w:r>
    </w:p>
    <w:p w14:paraId="0425D3E3" w14:textId="77777777" w:rsidR="003B420B" w:rsidRDefault="003B420B" w:rsidP="003B420B">
      <w:pPr>
        <w:ind w:left="-5" w:right="126"/>
      </w:pPr>
      <w:r>
        <w:t xml:space="preserve">Die Datei darf kein HTML-Grundgerüst enthalten. CSS ist eine eigene Sprache. </w:t>
      </w:r>
    </w:p>
    <w:p w14:paraId="3A3E59B2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0503DE48" w14:textId="77777777" w:rsidR="003B420B" w:rsidRDefault="003B420B" w:rsidP="003B420B">
      <w:pPr>
        <w:ind w:left="-5" w:right="126"/>
      </w:pPr>
      <w:r>
        <w:t xml:space="preserve">Um CSS zu ausprobieren, wird jetzt mit den vorhandenen </w:t>
      </w:r>
      <w:r>
        <w:rPr>
          <w:rFonts w:ascii="Courier New" w:eastAsia="Courier New" w:hAnsi="Courier New" w:cs="Courier New"/>
          <w:i/>
        </w:rPr>
        <w:t>index.html</w:t>
      </w:r>
      <w:r>
        <w:t xml:space="preserve"> und </w:t>
      </w:r>
      <w:r>
        <w:rPr>
          <w:rFonts w:ascii="Courier New" w:eastAsia="Courier New" w:hAnsi="Courier New" w:cs="Courier New"/>
          <w:i/>
        </w:rPr>
        <w:t>kontakt.html</w:t>
      </w:r>
      <w:r>
        <w:t xml:space="preserve"> Webseiten gearbeitet. </w:t>
      </w:r>
    </w:p>
    <w:p w14:paraId="007310C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956701D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6417E49F" w14:textId="77777777" w:rsidR="003B420B" w:rsidRDefault="003B420B" w:rsidP="003B420B">
      <w:pPr>
        <w:spacing w:line="259" w:lineRule="auto"/>
      </w:pPr>
      <w:r>
        <w:t xml:space="preserve"> </w:t>
      </w:r>
    </w:p>
    <w:p w14:paraId="03AA9623" w14:textId="77777777" w:rsidR="003B420B" w:rsidRDefault="003B420B" w:rsidP="003B420B">
      <w:pPr>
        <w:ind w:left="-5" w:right="126"/>
      </w:pPr>
      <w:r>
        <w:lastRenderedPageBreak/>
        <w:t xml:space="preserve">Wenn man CSS und </w:t>
      </w:r>
      <w:proofErr w:type="spellStart"/>
      <w:r>
        <w:t>und</w:t>
      </w:r>
      <w:proofErr w:type="spellEnd"/>
      <w:r>
        <w:t xml:space="preserve"> HTML verbinden will, dann muss man bei &lt;link </w:t>
      </w:r>
      <w:proofErr w:type="spellStart"/>
      <w:r>
        <w:t>href</w:t>
      </w:r>
      <w:proofErr w:type="spellEnd"/>
      <w:r>
        <w:t xml:space="preserve">&gt; den Namen der </w:t>
      </w:r>
      <w:proofErr w:type="gramStart"/>
      <w:r>
        <w:t>CSS Datei</w:t>
      </w:r>
      <w:proofErr w:type="gramEnd"/>
      <w:r>
        <w:t xml:space="preserve"> schreiben. Somit kann man die Webseite </w:t>
      </w:r>
      <w:proofErr w:type="gramStart"/>
      <w:r>
        <w:t>mit den Stylesheet</w:t>
      </w:r>
      <w:proofErr w:type="gramEnd"/>
      <w:r>
        <w:t xml:space="preserve"> verknüpfen. </w:t>
      </w:r>
    </w:p>
    <w:p w14:paraId="424E5F2F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53A656D4" w14:textId="77777777" w:rsidR="003B420B" w:rsidRDefault="003B420B" w:rsidP="003B420B">
      <w:pPr>
        <w:spacing w:after="50" w:line="259" w:lineRule="auto"/>
        <w:ind w:left="-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80CF84B" wp14:editId="049E427F">
                <wp:extent cx="5731510" cy="336169"/>
                <wp:effectExtent l="0" t="0" r="0" b="0"/>
                <wp:docPr id="17864" name="Group 17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36169"/>
                          <a:chOff x="0" y="0"/>
                          <a:chExt cx="5731510" cy="336169"/>
                        </a:xfrm>
                      </wpg:grpSpPr>
                      <wps:wsp>
                        <wps:cNvPr id="20972" name="Shape 20972"/>
                        <wps:cNvSpPr/>
                        <wps:spPr>
                          <a:xfrm>
                            <a:off x="284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13" name="Picture 121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069"/>
                            <a:ext cx="5731510" cy="16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C26394" id="Group 17864" o:spid="_x0000_s1026" style="width:451.3pt;height:26.45pt;mso-position-horizontal-relative:char;mso-position-vertical-relative:line" coordsize="57315,336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">
                <v:shape id="Shape 20972" o:spid="_x0000_s1027" style="position:absolute;left:28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213" o:spid="_x0000_s1028" type="#_x0000_t75" style="position:absolute;top:1710;width:57315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2F5DEB2B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41139688" w14:textId="77777777" w:rsidR="003B420B" w:rsidRDefault="003B420B" w:rsidP="003B420B">
      <w:pPr>
        <w:ind w:left="-5" w:right="126"/>
      </w:pPr>
      <w:r>
        <w:t xml:space="preserve">Als nächstes kann man mit CSS die Hintergrundfarbe und die Schriftfarbe festlegen. Dafür braucht man die Eigenschaften background-color und </w:t>
      </w:r>
      <w:proofErr w:type="spellStart"/>
      <w:r>
        <w:t>color</w:t>
      </w:r>
      <w:proofErr w:type="spellEnd"/>
      <w:r>
        <w:t xml:space="preserve">. Außerdem kann man auch die Schriftart und Schriftgröße bestimmen mit </w:t>
      </w:r>
      <w:proofErr w:type="spellStart"/>
      <w:r>
        <w:t>font-family</w:t>
      </w:r>
      <w:proofErr w:type="spellEnd"/>
      <w:r>
        <w:t xml:space="preserve"> und </w:t>
      </w:r>
      <w:proofErr w:type="spellStart"/>
      <w:r>
        <w:t>font</w:t>
      </w:r>
      <w:proofErr w:type="spellEnd"/>
      <w:r>
        <w:t xml:space="preserve">-size. </w:t>
      </w:r>
    </w:p>
    <w:p w14:paraId="2782A4F1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59FE7A9B" w14:textId="77777777" w:rsidR="003B420B" w:rsidRDefault="003B420B" w:rsidP="003B420B">
      <w:pPr>
        <w:spacing w:after="24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69AF2B" wp14:editId="5F71E4D4">
                <wp:extent cx="5308143" cy="1594563"/>
                <wp:effectExtent l="0" t="0" r="0" b="0"/>
                <wp:docPr id="17865" name="Group 17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143" cy="1594563"/>
                          <a:chOff x="0" y="0"/>
                          <a:chExt cx="5308143" cy="1594563"/>
                        </a:xfrm>
                      </wpg:grpSpPr>
                      <wps:wsp>
                        <wps:cNvPr id="20974" name="Shape 20974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5201158" y="16657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7469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5201158" y="48382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2D0F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5201158" y="7992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A913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5201158" y="111628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690B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305" y="143175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5CAA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5" name="Picture 121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746"/>
                            <a:ext cx="5105400" cy="127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69AF2B" id="Group 17865" o:spid="_x0000_s1125" style="width:417.95pt;height:125.55pt;mso-position-horizontal-relative:char;mso-position-vertical-relative:line" coordsize="53081,159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">
                <v:shape id="Shape 20974" o:spid="_x0000_s1126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196" o:spid="_x0000_s1127" style="position:absolute;left:52011;top:166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Q18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RLD7Ztwgsz+AQAA//8DAFBLAQItABQABgAIAAAAIQDb4fbL7gAAAIUBAAATAAAAAAAAAAAA&#10;AAAAAAAAAABbQ29udGVudF9UeXBlc10ueG1sUEsBAi0AFAAGAAgAAAAhAFr0LFu/AAAAFQEAAAsA&#10;AAAAAAAAAAAAAAAAHwEAAF9yZWxzLy5yZWxzUEsBAi0AFAAGAAgAAAAhANflDXzEAAAA3QAAAA8A&#10;AAAAAAAAAAAAAAAABwIAAGRycy9kb3ducmV2LnhtbFBLBQYAAAAAAwADALcAAAD4AgAAAAA=&#10;" filled="f" stroked="f">
                  <v:textbox inset="0,0,0,0">
                    <w:txbxContent>
                      <w:p w14:paraId="0AD7469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7" o:spid="_x0000_s1128" style="position:absolute;left:52011;top:483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ajn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hPIbXN+EEOX8CAAD//wMAUEsBAi0AFAAGAAgAAAAhANvh9svuAAAAhQEAABMAAAAAAAAAAAAA&#10;AAAAAAAAAFtDb250ZW50X1R5cGVzXS54bWxQSwECLQAUAAYACAAAACEAWvQsW78AAAAVAQAACwAA&#10;AAAAAAAAAAAAAAAfAQAAX3JlbHMvLnJlbHNQSwECLQAUAAYACAAAACEAuKmo58MAAADdAAAADwAA&#10;AAAAAAAAAAAAAAAHAgAAZHJzL2Rvd25yZXYueG1sUEsFBgAAAAADAAMAtwAAAPcCAAAAAA==&#10;" filled="f" stroked="f">
                  <v:textbox inset="0,0,0,0">
                    <w:txbxContent>
                      <w:p w14:paraId="73D2D0F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8" o:spid="_x0000_s1129" style="position:absolute;left:52011;top:799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26AA913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9" o:spid="_x0000_s1130" style="position:absolute;left:52011;top:1116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0F2690B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0" o:spid="_x0000_s1131" style="position:absolute;left:3;top:14317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2635CAA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15" o:spid="_x0000_s1132" type="#_x0000_t75" style="position:absolute;top:1267;width:51054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12B269F9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61982AE1" w14:textId="77777777" w:rsidR="003B420B" w:rsidRDefault="003B420B" w:rsidP="003B420B">
      <w:pPr>
        <w:ind w:left="-5" w:right="126"/>
      </w:pPr>
      <w:r>
        <w:t xml:space="preserve">Weiterhin kann man bei den einzelnen </w:t>
      </w:r>
      <w:proofErr w:type="spellStart"/>
      <w:r>
        <w:t>divs</w:t>
      </w:r>
      <w:proofErr w:type="spellEnd"/>
      <w:r>
        <w:t xml:space="preserve"> die Gestaltung definieren.  </w:t>
      </w:r>
    </w:p>
    <w:p w14:paraId="25B1E723" w14:textId="77777777" w:rsidR="003B420B" w:rsidRDefault="003B420B" w:rsidP="003B420B">
      <w:pPr>
        <w:spacing w:line="259" w:lineRule="auto"/>
      </w:pPr>
      <w:r>
        <w:t xml:space="preserve"> </w:t>
      </w:r>
    </w:p>
    <w:p w14:paraId="34FCE4AF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4DDE58A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2FBBC26A" w14:textId="77777777" w:rsidR="003B420B" w:rsidRDefault="003B420B" w:rsidP="003B420B">
      <w:pPr>
        <w:spacing w:line="259" w:lineRule="auto"/>
      </w:pPr>
      <w:r>
        <w:t xml:space="preserve"> </w:t>
      </w:r>
    </w:p>
    <w:p w14:paraId="511E29D5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0D37BB9B" w14:textId="77777777" w:rsidR="003B420B" w:rsidRDefault="003B420B" w:rsidP="003B420B">
      <w:pPr>
        <w:spacing w:after="24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647B8C" wp14:editId="3CE47E3B">
                <wp:extent cx="3328086" cy="1594690"/>
                <wp:effectExtent l="0" t="0" r="0" b="0"/>
                <wp:docPr id="18570" name="Group 18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8086" cy="1594690"/>
                          <a:chOff x="0" y="0"/>
                          <a:chExt cx="3328086" cy="1594690"/>
                        </a:xfrm>
                      </wpg:grpSpPr>
                      <wps:wsp>
                        <wps:cNvPr id="20976" name="Shape 20976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3221101" y="16505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4DCA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3221101" y="482047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08BB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3221101" y="79903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FAD9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3221101" y="111488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B68D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3221101" y="143187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C485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" name="Picture 128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570"/>
                            <a:ext cx="3130550" cy="1322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647B8C" id="Group 18570" o:spid="_x0000_s1133" style="width:262.05pt;height:125.55pt;mso-position-horizontal-relative:char;mso-position-vertical-relative:line" coordsize="33280,1594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">
                <v:shape id="Shape 20976" o:spid="_x0000_s1134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249" o:spid="_x0000_s1135" style="position:absolute;left:32211;top:165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1D64DCA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0" o:spid="_x0000_s1136" style="position:absolute;left:32211;top:482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64108BB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1" o:spid="_x0000_s1137" style="position:absolute;left:32211;top:799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752FAD9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2" o:spid="_x0000_s1138" style="position:absolute;left:32211;top:11148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1ECB68D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3" o:spid="_x0000_s1139" style="position:absolute;left:32211;top:14318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00FC485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5" o:spid="_x0000_s1140" type="#_x0000_t75" style="position:absolute;top:2345;width:31305;height:13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">
                  <v:imagedata r:id="rId55" o:title=""/>
                </v:shape>
                <w10:anchorlock/>
              </v:group>
            </w:pict>
          </mc:Fallback>
        </mc:AlternateContent>
      </w:r>
    </w:p>
    <w:p w14:paraId="2E24DA03" w14:textId="77777777" w:rsidR="003B420B" w:rsidRDefault="003B420B" w:rsidP="003B420B">
      <w:pPr>
        <w:ind w:left="-5" w:right="126"/>
      </w:pPr>
      <w:r>
        <w:lastRenderedPageBreak/>
        <w:t xml:space="preserve">Hier hat man bei #wrapper </w:t>
      </w:r>
      <w:proofErr w:type="gramStart"/>
      <w:r>
        <w:t>und  #</w:t>
      </w:r>
      <w:proofErr w:type="gramEnd"/>
      <w:r>
        <w:t xml:space="preserve">kopfbereich die Hintergrundfarbe und Schriftfarbe verändert. </w:t>
      </w:r>
    </w:p>
    <w:p w14:paraId="56CC817A" w14:textId="77777777" w:rsidR="003B420B" w:rsidRDefault="003B420B" w:rsidP="003B420B">
      <w:pPr>
        <w:spacing w:after="3"/>
        <w:ind w:left="-5" w:right="126"/>
      </w:pPr>
      <w:r>
        <w:t xml:space="preserve">Ergebnis: </w:t>
      </w:r>
    </w:p>
    <w:p w14:paraId="7E8FFDBB" w14:textId="77777777" w:rsidR="003B420B" w:rsidRDefault="003B420B" w:rsidP="003B420B">
      <w:pPr>
        <w:spacing w:after="24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CB6524" wp14:editId="29F3E966">
                <wp:extent cx="3422574" cy="1911555"/>
                <wp:effectExtent l="0" t="0" r="0" b="0"/>
                <wp:docPr id="18571" name="Group 18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2574" cy="1911555"/>
                          <a:chOff x="0" y="0"/>
                          <a:chExt cx="3422574" cy="1911555"/>
                        </a:xfrm>
                      </wpg:grpSpPr>
                      <wps:wsp>
                        <wps:cNvPr id="20978" name="Shape 20978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3315589" y="16657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6AB0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3315589" y="482046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8695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3315589" y="79903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8462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3315589" y="111628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39D5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3315589" y="143175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67A6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305" y="174874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8CF3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128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"/>
                            <a:ext cx="3225800" cy="1310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CB6524" id="Group 18571" o:spid="_x0000_s1141" style="width:269.5pt;height:150.5pt;mso-position-horizontal-relative:char;mso-position-vertical-relative:line" coordsize="34225,191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">
                <v:shape id="Shape 20978" o:spid="_x0000_s1142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260" o:spid="_x0000_s1143" style="position:absolute;left:33155;top:166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HI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ifDLNzKCXv4CAAD//wMAUEsBAi0AFAAGAAgAAAAhANvh9svuAAAAhQEAABMAAAAAAAAA&#10;AAAAAAAAAAAAAFtDb250ZW50X1R5cGVzXS54bWxQSwECLQAUAAYACAAAACEAWvQsW78AAAAVAQAA&#10;CwAAAAAAAAAAAAAAAAAfAQAAX3JlbHMvLnJlbHNQSwECLQAUAAYACAAAACEA2bAhyMYAAADdAAAA&#10;DwAAAAAAAAAAAAAAAAAHAgAAZHJzL2Rvd25yZXYueG1sUEsFBgAAAAADAAMAtwAAAPoCAAAAAA==&#10;" filled="f" stroked="f">
                  <v:textbox inset="0,0,0,0">
                    <w:txbxContent>
                      <w:p w14:paraId="0A06AB0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1" o:spid="_x0000_s1144" style="position:absolute;left:33155;top:482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39A8695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2" o:spid="_x0000_s1145" style="position:absolute;left:33155;top:7990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568462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3" o:spid="_x0000_s1146" style="position:absolute;left:33155;top:1116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2F739D5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4" o:spid="_x0000_s1147" style="position:absolute;left:33155;top:14317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2FC67A6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5" o:spid="_x0000_s1148" style="position:absolute;left:3;top:17487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16D8CF3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7" o:spid="_x0000_s1149" type="#_x0000_t75" style="position:absolute;top:1630;width:32258;height:13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</w:p>
    <w:p w14:paraId="7505FC05" w14:textId="77777777" w:rsidR="003B420B" w:rsidRDefault="003B420B" w:rsidP="003B420B">
      <w:pPr>
        <w:ind w:left="-5" w:right="126"/>
      </w:pPr>
      <w:r>
        <w:t xml:space="preserve">Zusätzlich ist es möglich eine Hintergrundfarbe für die Grafik im Kopfbereich zu definieren. </w:t>
      </w:r>
    </w:p>
    <w:p w14:paraId="01A24D39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4A792B7E" w14:textId="77777777" w:rsidR="003B420B" w:rsidRDefault="003B420B" w:rsidP="003B420B">
      <w:pPr>
        <w:spacing w:after="136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4DC74C" wp14:editId="7BE36EE5">
                <wp:extent cx="3632886" cy="1028446"/>
                <wp:effectExtent l="0" t="0" r="0" b="0"/>
                <wp:docPr id="18572" name="Group 18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886" cy="1028446"/>
                          <a:chOff x="0" y="0"/>
                          <a:chExt cx="3632886" cy="1028446"/>
                        </a:xfrm>
                      </wpg:grpSpPr>
                      <wps:wsp>
                        <wps:cNvPr id="20980" name="Shape 20980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3068701" y="16657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DC97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3068701" y="48395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B537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3525901" y="799419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8530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9" name="Picture 128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515"/>
                            <a:ext cx="2976499" cy="836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4DC74C" id="Group 18572" o:spid="_x0000_s1150" style="width:286.05pt;height:81pt;mso-position-horizontal-relative:char;mso-position-vertical-relative:line" coordsize="36328,102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">
                <v:shape id="Shape 20980" o:spid="_x0000_s1151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273" o:spid="_x0000_s1152" style="position:absolute;left:30687;top:1665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02BDC97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4" o:spid="_x0000_s1153" style="position:absolute;left:30687;top:4839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249B537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5" o:spid="_x0000_s1154" style="position:absolute;left:35259;top:7994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66D8530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9" o:spid="_x0000_s1155" type="#_x0000_t75" style="position:absolute;top:1915;width:29764;height:8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">
                  <v:imagedata r:id="rId59" o:title=""/>
                </v:shape>
                <w10:anchorlock/>
              </v:group>
            </w:pict>
          </mc:Fallback>
        </mc:AlternateContent>
      </w:r>
    </w:p>
    <w:p w14:paraId="25866BED" w14:textId="77777777" w:rsidR="003B420B" w:rsidRDefault="003B420B" w:rsidP="003B420B">
      <w:pPr>
        <w:ind w:left="-5" w:right="126"/>
      </w:pPr>
      <w:r>
        <w:t xml:space="preserve">Hier hat man die </w:t>
      </w:r>
      <w:proofErr w:type="spellStart"/>
      <w:r>
        <w:t>id</w:t>
      </w:r>
      <w:proofErr w:type="spellEnd"/>
      <w:r>
        <w:t xml:space="preserve">=logo gebraucht. </w:t>
      </w:r>
      <w:proofErr w:type="gramStart"/>
      <w:r>
        <w:t>Bei den Browser</w:t>
      </w:r>
      <w:proofErr w:type="gramEnd"/>
      <w:r>
        <w:t xml:space="preserve"> gabs allerdings keine Änderung. Dies hat vermutlich was mit der Größe der Datei zu tun. Aber wenn man die Webseite aktualisiert. Dann kann man erkennen, </w:t>
      </w:r>
      <w:proofErr w:type="gramStart"/>
      <w:r>
        <w:t>das</w:t>
      </w:r>
      <w:proofErr w:type="gramEnd"/>
      <w:r>
        <w:t xml:space="preserve"> ganz schnell ein lila Hintergrund erscheint. </w:t>
      </w:r>
    </w:p>
    <w:p w14:paraId="30E7184C" w14:textId="77777777" w:rsidR="003B420B" w:rsidRDefault="003B420B" w:rsidP="003B420B">
      <w:pPr>
        <w:spacing w:line="259" w:lineRule="auto"/>
      </w:pPr>
      <w:r>
        <w:t xml:space="preserve"> </w:t>
      </w:r>
    </w:p>
    <w:p w14:paraId="2C9BF41A" w14:textId="77777777" w:rsidR="003B420B" w:rsidRDefault="003B420B" w:rsidP="003B420B">
      <w:pPr>
        <w:ind w:left="-5" w:right="126"/>
      </w:pPr>
      <w:r>
        <w:t xml:space="preserve">Weiterhin bietet CSS die Möglichkeit die Schriftgrößen für die Überschriften zu ändern. </w:t>
      </w:r>
    </w:p>
    <w:p w14:paraId="75F050C6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1F57B923" w14:textId="77777777" w:rsidR="003B420B" w:rsidRDefault="003B420B" w:rsidP="003B420B">
      <w:pPr>
        <w:spacing w:after="24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22418C" wp14:editId="40398987">
                <wp:extent cx="3270174" cy="962230"/>
                <wp:effectExtent l="0" t="0" r="0" b="0"/>
                <wp:docPr id="17969" name="Group 17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0174" cy="962230"/>
                          <a:chOff x="0" y="0"/>
                          <a:chExt cx="3270174" cy="962230"/>
                        </a:xfrm>
                      </wpg:grpSpPr>
                      <wps:wsp>
                        <wps:cNvPr id="20982" name="Shape 20982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2705735" y="166577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82A4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3163189" y="48357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BFD6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2705735" y="79941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7B98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135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714"/>
                            <a:ext cx="2604770" cy="736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22418C" id="Group 17969" o:spid="_x0000_s1156" style="width:257.5pt;height:75.75pt;mso-position-horizontal-relative:char;mso-position-vertical-relative:line" coordsize="32701,96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">
                <v:shape id="Shape 20982" o:spid="_x0000_s1157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326" o:spid="_x0000_s1158" style="position:absolute;left:27057;top:166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7E982A4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7" o:spid="_x0000_s1159" style="position:absolute;left:31631;top:483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0CABFD6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8" o:spid="_x0000_s1160" style="position:absolute;left:27057;top:799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30A7B98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56" o:spid="_x0000_s1161" type="#_x0000_t75" style="position:absolute;top:1247;width:26047;height:7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">
                  <v:imagedata r:id="rId61" o:title=""/>
                </v:shape>
                <w10:anchorlock/>
              </v:group>
            </w:pict>
          </mc:Fallback>
        </mc:AlternateContent>
      </w:r>
    </w:p>
    <w:p w14:paraId="03663B46" w14:textId="77777777" w:rsidR="003B420B" w:rsidRDefault="003B420B" w:rsidP="003B420B">
      <w:pPr>
        <w:ind w:left="-5" w:right="126"/>
      </w:pPr>
      <w:r>
        <w:t xml:space="preserve">Die Prozentangabe bezieht sich nur auf die Überschrift und </w:t>
      </w:r>
      <w:proofErr w:type="gramStart"/>
      <w:r>
        <w:t>alle andere Texte</w:t>
      </w:r>
      <w:proofErr w:type="gramEnd"/>
      <w:r>
        <w:t xml:space="preserve"> werden da nicht betroffen. </w:t>
      </w:r>
    </w:p>
    <w:p w14:paraId="03FCB1D1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103E5A0C" w14:textId="77777777" w:rsidR="003B420B" w:rsidRDefault="003B420B" w:rsidP="003B420B">
      <w:pPr>
        <w:ind w:left="-5" w:right="126"/>
      </w:pPr>
      <w:r>
        <w:t xml:space="preserve">Dann kann man erzeugen, dass der Text zentriert wird oder dass es ein Abstand zwischen den Zeilen gibt. </w:t>
      </w:r>
    </w:p>
    <w:p w14:paraId="43113DE6" w14:textId="77777777" w:rsidR="003B420B" w:rsidRDefault="003B420B" w:rsidP="003B420B">
      <w:pPr>
        <w:ind w:left="-5" w:right="126"/>
      </w:pPr>
      <w:r>
        <w:lastRenderedPageBreak/>
        <w:t xml:space="preserve">Auch ein Abstand zwischen den Buchstaben ist möglich. </w:t>
      </w:r>
    </w:p>
    <w:p w14:paraId="07807B99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6712444B" w14:textId="77777777" w:rsidR="003B420B" w:rsidRDefault="003B420B" w:rsidP="003B420B">
      <w:pPr>
        <w:spacing w:after="1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5DC892" wp14:editId="7AE482A5">
                <wp:extent cx="4648200" cy="2656459"/>
                <wp:effectExtent l="0" t="0" r="0" b="0"/>
                <wp:docPr id="17970" name="Group 17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8200" cy="2656459"/>
                          <a:chOff x="0" y="0"/>
                          <a:chExt cx="4648200" cy="2656459"/>
                        </a:xfrm>
                      </wpg:grpSpPr>
                      <wps:wsp>
                        <wps:cNvPr id="20984" name="Shape 20984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4362577" y="15240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6420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4362577" y="44851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E8C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4362577" y="76551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8C9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4362577" y="108250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8CA6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4362577" y="139797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D37C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305" y="1714962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5C93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960374" y="171496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47C5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5" name="Shape 20985"/>
                        <wps:cNvSpPr/>
                        <wps:spPr>
                          <a:xfrm>
                            <a:off x="305" y="1865377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8" name="Picture 135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65274"/>
                            <a:ext cx="4648200" cy="591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0" name="Picture 136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611"/>
                            <a:ext cx="4258945" cy="12508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5DC892" id="Group 17970" o:spid="_x0000_s1162" style="width:366pt;height:209.15pt;mso-position-horizontal-relative:char;mso-position-vertical-relative:line" coordsize="46482,265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UXwH+F+sfDj4U/EL4leJ3tNH8N634M1HStIaW6jaa/nuAI0CRhiQAynO7B6cYyR8u0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">
                <v:shape id="Shape 20984" o:spid="_x0000_s1163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341" o:spid="_x0000_s1164" style="position:absolute;left:43625;top:152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15F6420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165" style="position:absolute;left:43625;top:4485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579CE8C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3" o:spid="_x0000_s1166" style="position:absolute;left:43625;top:7655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27448C9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4" o:spid="_x0000_s1167" style="position:absolute;left:43625;top:10825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0AA8CA6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5" o:spid="_x0000_s1168" style="position:absolute;left:43625;top:1397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79ED37C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6" o:spid="_x0000_s1169" style="position:absolute;left:3;top:17149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3E55C93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1347" o:spid="_x0000_s1170" style="position:absolute;left:9603;top:1714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26C47C5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85" o:spid="_x0000_s1171" style="position:absolute;left:3;top:18653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358" o:spid="_x0000_s1172" type="#_x0000_t75" style="position:absolute;top:20652;width:46482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">
                  <v:imagedata r:id="rId64" o:title=""/>
                </v:shape>
                <v:shape id="Picture 1360" o:spid="_x0000_s1173" type="#_x0000_t75" style="position:absolute;top:1856;width:42589;height:12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">
                  <v:imagedata r:id="rId65" o:title=""/>
                </v:shape>
                <w10:anchorlock/>
              </v:group>
            </w:pict>
          </mc:Fallback>
        </mc:AlternateContent>
      </w:r>
    </w:p>
    <w:p w14:paraId="42D2D56D" w14:textId="77777777" w:rsidR="003B420B" w:rsidRDefault="003B420B" w:rsidP="003B420B">
      <w:pPr>
        <w:spacing w:after="155" w:line="259" w:lineRule="auto"/>
        <w:ind w:right="1560"/>
        <w:jc w:val="right"/>
      </w:pPr>
      <w:r>
        <w:t xml:space="preserve"> </w:t>
      </w:r>
    </w:p>
    <w:p w14:paraId="2D528AD2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52A4540F" w14:textId="77777777" w:rsidR="003B420B" w:rsidRDefault="003B420B" w:rsidP="003B420B">
      <w:pPr>
        <w:spacing w:line="259" w:lineRule="auto"/>
      </w:pPr>
      <w:r>
        <w:t xml:space="preserve"> </w:t>
      </w:r>
    </w:p>
    <w:p w14:paraId="05399F04" w14:textId="77777777" w:rsidR="003B420B" w:rsidRDefault="003B420B" w:rsidP="003B420B">
      <w:pPr>
        <w:spacing w:after="2"/>
        <w:ind w:left="-5" w:right="126"/>
      </w:pPr>
      <w:r>
        <w:rPr>
          <w:rFonts w:ascii="Courier New" w:eastAsia="Courier New" w:hAnsi="Courier New" w:cs="Courier New"/>
        </w:rPr>
        <w:t xml:space="preserve">Hyperlinks werden mit „a“ markiert. Mit CSS können </w:t>
      </w:r>
    </w:p>
    <w:p w14:paraId="0E960E95" w14:textId="77777777" w:rsidR="003B420B" w:rsidRDefault="003B420B" w:rsidP="003B420B">
      <w:pPr>
        <w:ind w:left="-5" w:right="126"/>
      </w:pPr>
      <w:r>
        <w:t xml:space="preserve">Hyperlinks völlig </w:t>
      </w:r>
      <w:proofErr w:type="gramStart"/>
      <w:r>
        <w:t>neu gestaltet</w:t>
      </w:r>
      <w:proofErr w:type="gramEnd"/>
      <w:r>
        <w:t xml:space="preserve"> werden. Falls der Webentwickler die Unterstreichung des Links entfernen will, dann braucht er dafür die Eigenschaft </w:t>
      </w:r>
      <w:proofErr w:type="spellStart"/>
      <w:r>
        <w:t>textdecoration</w:t>
      </w:r>
      <w:proofErr w:type="spellEnd"/>
      <w:r>
        <w:t xml:space="preserve">. </w:t>
      </w:r>
    </w:p>
    <w:p w14:paraId="2DBA3176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5B0852B5" w14:textId="77777777" w:rsidR="003B420B" w:rsidRDefault="003B420B" w:rsidP="003B420B">
      <w:pPr>
        <w:spacing w:after="148" w:line="259" w:lineRule="auto"/>
        <w:ind w:left="-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74ECA7" wp14:editId="3FA78E1F">
                <wp:extent cx="5731510" cy="675132"/>
                <wp:effectExtent l="0" t="0" r="0" b="0"/>
                <wp:docPr id="18612" name="Group 18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75132"/>
                          <a:chOff x="0" y="0"/>
                          <a:chExt cx="5731510" cy="675132"/>
                        </a:xfrm>
                      </wpg:grpSpPr>
                      <wps:wsp>
                        <wps:cNvPr id="20988" name="Shape 20988"/>
                        <wps:cNvSpPr/>
                        <wps:spPr>
                          <a:xfrm>
                            <a:off x="284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7" name="Picture 142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012"/>
                            <a:ext cx="5731510" cy="45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6A8AEE" id="Group 18612" o:spid="_x0000_s1026" style="width:451.3pt;height:53.15pt;mso-position-horizontal-relative:char;mso-position-vertical-relative:line" coordsize="57315,67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">
                <v:shape id="Shape 20988" o:spid="_x0000_s1027" style="position:absolute;left:28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427" o:spid="_x0000_s1028" type="#_x0000_t75" style="position:absolute;top:2230;width:57315;height:4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6959D799" w14:textId="77777777" w:rsidR="003B420B" w:rsidRDefault="003B420B" w:rsidP="003B420B">
      <w:pPr>
        <w:spacing w:line="259" w:lineRule="auto"/>
      </w:pPr>
      <w:r>
        <w:t xml:space="preserve"> </w:t>
      </w:r>
    </w:p>
    <w:p w14:paraId="36B0ED5D" w14:textId="77777777" w:rsidR="003B420B" w:rsidRDefault="003B420B" w:rsidP="003B420B">
      <w:pPr>
        <w:spacing w:after="3"/>
        <w:ind w:left="-5" w:right="126"/>
      </w:pPr>
      <w:r>
        <w:t xml:space="preserve">Ergebnis: </w:t>
      </w:r>
    </w:p>
    <w:p w14:paraId="3C8EC806" w14:textId="77777777" w:rsidR="003B420B" w:rsidRDefault="003B420B" w:rsidP="003B420B">
      <w:pPr>
        <w:spacing w:after="231" w:line="259" w:lineRule="auto"/>
        <w:ind w:left="-4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0411BB" wp14:editId="2928FDF0">
                <wp:extent cx="5731510" cy="422275"/>
                <wp:effectExtent l="0" t="0" r="0" b="0"/>
                <wp:docPr id="18614" name="Group 18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22275"/>
                          <a:chOff x="0" y="0"/>
                          <a:chExt cx="5731510" cy="422275"/>
                        </a:xfrm>
                      </wpg:grpSpPr>
                      <wps:wsp>
                        <wps:cNvPr id="20990" name="Shape 20990"/>
                        <wps:cNvSpPr/>
                        <wps:spPr>
                          <a:xfrm>
                            <a:off x="284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29" name="Picture 142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755"/>
                            <a:ext cx="5731510" cy="22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6EF41D" id="Group 18614" o:spid="_x0000_s1026" style="width:451.3pt;height:33.25pt;mso-position-horizontal-relative:char;mso-position-vertical-relative:line" coordsize="57315,42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">
                <v:shape id="Shape 20990" o:spid="_x0000_s1027" style="position:absolute;left:28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429" o:spid="_x0000_s1028" type="#_x0000_t75" style="position:absolute;top:1987;width:57315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4C9C73B5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290FC551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5D1170BE" w14:textId="77777777" w:rsidR="003B420B" w:rsidRDefault="003B420B" w:rsidP="003B420B">
      <w:pPr>
        <w:spacing w:line="316" w:lineRule="auto"/>
        <w:ind w:left="-5" w:right="1638"/>
      </w:pPr>
      <w:r>
        <w:t xml:space="preserve">Außerdem kann man die Farben für besuchte und unbesuchte Links ändern. Beispiel: </w:t>
      </w:r>
    </w:p>
    <w:p w14:paraId="011F0B55" w14:textId="77777777" w:rsidR="003B420B" w:rsidRDefault="003B420B" w:rsidP="003B420B">
      <w:pPr>
        <w:spacing w:after="92" w:line="259" w:lineRule="auto"/>
        <w:ind w:left="-4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4A2B336" wp14:editId="10C1DBFD">
                <wp:extent cx="5731510" cy="711962"/>
                <wp:effectExtent l="0" t="0" r="0" b="0"/>
                <wp:docPr id="18616" name="Group 18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11962"/>
                          <a:chOff x="0" y="0"/>
                          <a:chExt cx="5731510" cy="711962"/>
                        </a:xfrm>
                      </wpg:grpSpPr>
                      <wps:wsp>
                        <wps:cNvPr id="20992" name="Shape 20992"/>
                        <wps:cNvSpPr/>
                        <wps:spPr>
                          <a:xfrm>
                            <a:off x="284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31" name="Picture 143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787"/>
                            <a:ext cx="5731510" cy="511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E8208E" id="Group 18616" o:spid="_x0000_s1026" style="width:451.3pt;height:56.05pt;mso-position-horizontal-relative:char;mso-position-vertical-relative:line" coordsize="57315,71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">
                <v:shape id="Shape 20992" o:spid="_x0000_s1027" style="position:absolute;left:28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431" o:spid="_x0000_s1028" type="#_x0000_t75" style="position:absolute;top:2007;width:57315;height:5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">
                  <v:imagedata r:id="rId71" o:title=""/>
                </v:shape>
                <w10:anchorlock/>
              </v:group>
            </w:pict>
          </mc:Fallback>
        </mc:AlternateContent>
      </w:r>
    </w:p>
    <w:p w14:paraId="1F027B58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3D42B30A" w14:textId="77777777" w:rsidR="003B420B" w:rsidRDefault="003B420B" w:rsidP="003B420B">
      <w:pPr>
        <w:spacing w:after="3"/>
        <w:ind w:left="-5" w:right="126"/>
      </w:pPr>
      <w:r>
        <w:t xml:space="preserve">Ergebnis: </w:t>
      </w:r>
    </w:p>
    <w:p w14:paraId="42DB6455" w14:textId="77777777" w:rsidR="003B420B" w:rsidRDefault="003B420B" w:rsidP="003B420B">
      <w:pPr>
        <w:spacing w:after="117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8212351" wp14:editId="2A54D349">
                <wp:extent cx="1666875" cy="725170"/>
                <wp:effectExtent l="0" t="0" r="0" b="0"/>
                <wp:docPr id="18617" name="Group 18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875" cy="725170"/>
                          <a:chOff x="0" y="0"/>
                          <a:chExt cx="1666875" cy="725170"/>
                        </a:xfrm>
                      </wpg:grpSpPr>
                      <wps:wsp>
                        <wps:cNvPr id="20994" name="Shape 20994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33" name="Picture 143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295"/>
                            <a:ext cx="1666875" cy="523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624DB0" id="Group 18617" o:spid="_x0000_s1026" style="width:131.25pt;height:57.1pt;mso-position-horizontal-relative:char;mso-position-vertical-relative:line" coordsize="16668,72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">
                <v:shape id="Shape 20994" o:spid="_x0000_s1027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1433" o:spid="_x0000_s1028" type="#_x0000_t75" style="position:absolute;top:2012;width:16668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">
                  <v:imagedata r:id="rId73" o:title=""/>
                </v:shape>
                <w10:anchorlock/>
              </v:group>
            </w:pict>
          </mc:Fallback>
        </mc:AlternateContent>
      </w:r>
    </w:p>
    <w:p w14:paraId="75A4DD01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50BF5E2E" w14:textId="77777777" w:rsidR="003B420B" w:rsidRDefault="003B420B" w:rsidP="003B420B">
      <w:pPr>
        <w:ind w:left="-5" w:right="126"/>
      </w:pPr>
      <w:r>
        <w:t xml:space="preserve">Ein unbesuchter Link wird mit dunkelrot dargestellt (Leseprobe). </w:t>
      </w:r>
    </w:p>
    <w:p w14:paraId="588CFD6D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33E31BF6" w14:textId="77777777" w:rsidR="003B420B" w:rsidRDefault="003B420B" w:rsidP="003B420B">
      <w:pPr>
        <w:spacing w:line="259" w:lineRule="auto"/>
      </w:pPr>
      <w:r>
        <w:t xml:space="preserve"> </w:t>
      </w:r>
    </w:p>
    <w:p w14:paraId="2AB46C48" w14:textId="77777777" w:rsidR="003B420B" w:rsidRDefault="003B420B" w:rsidP="003B420B">
      <w:pPr>
        <w:spacing w:after="157"/>
        <w:ind w:left="-5" w:right="126"/>
      </w:pPr>
      <w:r>
        <w:rPr>
          <w:rFonts w:ascii="Courier New" w:eastAsia="Courier New" w:hAnsi="Courier New" w:cs="Courier New"/>
        </w:rPr>
        <w:t>Wenn man mit „</w:t>
      </w:r>
      <w:proofErr w:type="spellStart"/>
      <w:r>
        <w:rPr>
          <w:rFonts w:ascii="Courier New" w:eastAsia="Courier New" w:hAnsi="Courier New" w:cs="Courier New"/>
        </w:rPr>
        <w:t>hover</w:t>
      </w:r>
      <w:proofErr w:type="spellEnd"/>
      <w:r>
        <w:rPr>
          <w:rFonts w:ascii="Courier New" w:eastAsia="Courier New" w:hAnsi="Courier New" w:cs="Courier New"/>
        </w:rPr>
        <w:t>“ und „</w:t>
      </w:r>
      <w:proofErr w:type="spellStart"/>
      <w:r>
        <w:rPr>
          <w:rFonts w:ascii="Courier New" w:eastAsia="Courier New" w:hAnsi="Courier New" w:cs="Courier New"/>
        </w:rPr>
        <w:t>focus</w:t>
      </w:r>
      <w:proofErr w:type="spellEnd"/>
      <w:r>
        <w:rPr>
          <w:rFonts w:ascii="Courier New" w:eastAsia="Courier New" w:hAnsi="Courier New" w:cs="Courier New"/>
        </w:rPr>
        <w:t xml:space="preserve">“ arbeitet, dann hat </w:t>
      </w:r>
      <w:r>
        <w:t xml:space="preserve">der Link wieder seine typische Unterstreichung. Dies </w:t>
      </w:r>
      <w:r>
        <w:rPr>
          <w:rFonts w:ascii="Courier New" w:eastAsia="Courier New" w:hAnsi="Courier New" w:cs="Courier New"/>
        </w:rPr>
        <w:t>kann man mit „</w:t>
      </w:r>
      <w:proofErr w:type="spellStart"/>
      <w:r>
        <w:rPr>
          <w:rFonts w:ascii="Courier New" w:eastAsia="Courier New" w:hAnsi="Courier New" w:cs="Courier New"/>
        </w:rPr>
        <w:t>underline</w:t>
      </w:r>
      <w:proofErr w:type="spellEnd"/>
      <w:r>
        <w:rPr>
          <w:rFonts w:ascii="Courier New" w:eastAsia="Courier New" w:hAnsi="Courier New" w:cs="Courier New"/>
        </w:rPr>
        <w:t>“ bei der Eigenschaft „</w:t>
      </w:r>
      <w:proofErr w:type="spellStart"/>
      <w:r>
        <w:rPr>
          <w:rFonts w:ascii="Courier New" w:eastAsia="Courier New" w:hAnsi="Courier New" w:cs="Courier New"/>
        </w:rPr>
        <w:t>textdecoration</w:t>
      </w:r>
      <w:proofErr w:type="spellEnd"/>
      <w:r>
        <w:rPr>
          <w:rFonts w:ascii="Courier New" w:eastAsia="Courier New" w:hAnsi="Courier New" w:cs="Courier New"/>
        </w:rPr>
        <w:t>“ bewirken. Man kann aber auch die Eigenschaft „</w:t>
      </w:r>
      <w:proofErr w:type="spellStart"/>
      <w:r>
        <w:rPr>
          <w:rFonts w:ascii="Courier New" w:eastAsia="Courier New" w:hAnsi="Courier New" w:cs="Courier New"/>
        </w:rPr>
        <w:t>border</w:t>
      </w:r>
      <w:r>
        <w:t>-</w:t>
      </w:r>
      <w:r>
        <w:rPr>
          <w:rFonts w:ascii="Courier New" w:eastAsia="Courier New" w:hAnsi="Courier New" w:cs="Courier New"/>
        </w:rPr>
        <w:t>bottom</w:t>
      </w:r>
      <w:proofErr w:type="spellEnd"/>
      <w:r>
        <w:rPr>
          <w:rFonts w:ascii="Courier New" w:eastAsia="Courier New" w:hAnsi="Courier New" w:cs="Courier New"/>
        </w:rPr>
        <w:t>“ benutzen.</w:t>
      </w:r>
      <w:r>
        <w:t xml:space="preserve"> </w:t>
      </w:r>
    </w:p>
    <w:p w14:paraId="66AADDAC" w14:textId="77777777" w:rsidR="003B420B" w:rsidRDefault="003B420B" w:rsidP="003B420B">
      <w:pPr>
        <w:spacing w:line="259" w:lineRule="auto"/>
      </w:pPr>
      <w:r>
        <w:t xml:space="preserve"> </w:t>
      </w:r>
    </w:p>
    <w:p w14:paraId="4406EF51" w14:textId="77777777" w:rsidR="003B420B" w:rsidRDefault="003B420B" w:rsidP="003B420B">
      <w:pPr>
        <w:spacing w:after="284"/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33A70E9" wp14:editId="440A68DF">
                <wp:simplePos x="0" y="0"/>
                <wp:positionH relativeFrom="column">
                  <wp:posOffset>0</wp:posOffset>
                </wp:positionH>
                <wp:positionV relativeFrom="paragraph">
                  <wp:posOffset>150413</wp:posOffset>
                </wp:positionV>
                <wp:extent cx="2880614" cy="7620"/>
                <wp:effectExtent l="0" t="0" r="0" b="0"/>
                <wp:wrapNone/>
                <wp:docPr id="18053" name="Group 18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614" cy="7620"/>
                          <a:chOff x="0" y="0"/>
                          <a:chExt cx="2880614" cy="7620"/>
                        </a:xfrm>
                      </wpg:grpSpPr>
                      <wps:wsp>
                        <wps:cNvPr id="20996" name="Shape 20996"/>
                        <wps:cNvSpPr/>
                        <wps:spPr>
                          <a:xfrm>
                            <a:off x="0" y="0"/>
                            <a:ext cx="288061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614" h="9144">
                                <a:moveTo>
                                  <a:pt x="0" y="0"/>
                                </a:moveTo>
                                <a:lnTo>
                                  <a:pt x="2880614" y="0"/>
                                </a:lnTo>
                                <a:lnTo>
                                  <a:pt x="28806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8A6522" id="Group 18053" o:spid="_x0000_s1026" style="position:absolute;margin-left:0;margin-top:11.85pt;width:226.8pt;height:.6pt;z-index:251666432" coordsize="2880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">
                <v:shape id="Shape 20996" o:spid="_x0000_s1027" style="position:absolute;width:28806;height:91;visibility:visible;mso-wrap-style:square;v-text-anchor:top" coordsize="288061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" path="m,l2880614,r,9144l,9144,,e" fillcolor="black" stroked="f" strokeweight="0">
                  <v:stroke miterlimit="83231f" joinstyle="miter"/>
                  <v:path arrowok="t" textboxrect="0,0,2880614,9144"/>
                </v:shape>
              </v:group>
            </w:pict>
          </mc:Fallback>
        </mc:AlternateContent>
      </w:r>
      <w:r>
        <w:t xml:space="preserve">Vorteile von </w:t>
      </w:r>
      <w:proofErr w:type="spellStart"/>
      <w:r>
        <w:t>border-bottom</w:t>
      </w:r>
      <w:proofErr w:type="spellEnd"/>
      <w:r>
        <w:t xml:space="preserve">: </w:t>
      </w:r>
    </w:p>
    <w:p w14:paraId="5917DC7A" w14:textId="77777777" w:rsidR="003B420B" w:rsidRDefault="003B420B" w:rsidP="003B420B">
      <w:pPr>
        <w:numPr>
          <w:ilvl w:val="0"/>
          <w:numId w:val="29"/>
        </w:numPr>
        <w:spacing w:after="204"/>
        <w:ind w:right="605" w:hanging="360"/>
      </w:pPr>
      <w:r>
        <w:t xml:space="preserve">Man die Farbe der Unterstreichung umändern </w:t>
      </w:r>
    </w:p>
    <w:p w14:paraId="03721D4D" w14:textId="77777777" w:rsidR="003B420B" w:rsidRDefault="003B420B" w:rsidP="003B420B">
      <w:pPr>
        <w:numPr>
          <w:ilvl w:val="0"/>
          <w:numId w:val="29"/>
        </w:numPr>
        <w:spacing w:line="480" w:lineRule="auto"/>
        <w:ind w:right="605" w:hanging="360"/>
      </w:pPr>
      <w:r>
        <w:t xml:space="preserve">Die Unterstreichung ist weiter weg vom Text  </w:t>
      </w:r>
    </w:p>
    <w:p w14:paraId="4BDAB271" w14:textId="77777777" w:rsidR="003B420B" w:rsidRDefault="003B420B" w:rsidP="003B420B">
      <w:pPr>
        <w:spacing w:after="36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E65FEC3" wp14:editId="09EB712F">
                <wp:extent cx="4603674" cy="1736009"/>
                <wp:effectExtent l="0" t="0" r="0" b="0"/>
                <wp:docPr id="18054" name="Group 18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3674" cy="1736009"/>
                          <a:chOff x="0" y="0"/>
                          <a:chExt cx="4603674" cy="1736009"/>
                        </a:xfrm>
                      </wpg:grpSpPr>
                      <wps:wsp>
                        <wps:cNvPr id="1493" name="Rectangle 1493"/>
                        <wps:cNvSpPr/>
                        <wps:spPr>
                          <a:xfrm>
                            <a:off x="305" y="0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D70F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960374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D388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8" name="Shape 20998"/>
                        <wps:cNvSpPr/>
                        <wps:spPr>
                          <a:xfrm>
                            <a:off x="305" y="150414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4496689" y="40386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B1FC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4496689" y="80949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BC1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4496689" y="1124966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A55E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4496689" y="144195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F713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Picture 151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462199"/>
                            <a:ext cx="4400550" cy="1273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65FEC3" id="Group 18054" o:spid="_x0000_s1174" style="width:362.5pt;height:136.7pt;mso-position-horizontal-relative:char;mso-position-vertical-relative:line" coordsize="46036,173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">
                <v:rect id="Rectangle 1493" o:spid="_x0000_s1175" style="position:absolute;left:3;width:1277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660D70F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1494" o:spid="_x0000_s1176" style="position:absolute;left:960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03BD388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998" o:spid="_x0000_s1177" style="position:absolute;left:3;top:150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496" o:spid="_x0000_s1178" style="position:absolute;left:44966;top:403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1DAB1FC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7" o:spid="_x0000_s1179" style="position:absolute;left:44966;top:809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64F8BC1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8" o:spid="_x0000_s1180" style="position:absolute;left:44966;top:1124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349A55E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9" o:spid="_x0000_s1181" style="position:absolute;left:44966;top:1441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5A9F713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11" o:spid="_x0000_s1182" type="#_x0000_t75" style="position:absolute;top:4621;width:44005;height:12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">
                  <v:imagedata r:id="rId75" o:title=""/>
                </v:shape>
                <w10:anchorlock/>
              </v:group>
            </w:pict>
          </mc:Fallback>
        </mc:AlternateContent>
      </w:r>
    </w:p>
    <w:p w14:paraId="1FFC7DFB" w14:textId="77777777" w:rsidR="003B420B" w:rsidRDefault="003B420B" w:rsidP="003B420B">
      <w:pPr>
        <w:spacing w:after="153" w:line="259" w:lineRule="auto"/>
        <w:ind w:left="7081"/>
      </w:pPr>
      <w:r>
        <w:t xml:space="preserve"> </w:t>
      </w:r>
    </w:p>
    <w:p w14:paraId="3479D35C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0AE4DB5" w14:textId="77777777" w:rsidR="003B420B" w:rsidRDefault="003B420B" w:rsidP="003B420B">
      <w:pPr>
        <w:spacing w:after="155" w:line="259" w:lineRule="auto"/>
      </w:pPr>
      <w:r>
        <w:lastRenderedPageBreak/>
        <w:t xml:space="preserve"> </w:t>
      </w:r>
    </w:p>
    <w:p w14:paraId="79E7F80F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5324597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34887050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149773D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2A70589F" w14:textId="77777777" w:rsidR="003B420B" w:rsidRDefault="003B420B" w:rsidP="003B420B">
      <w:pPr>
        <w:spacing w:line="374" w:lineRule="auto"/>
        <w:ind w:right="9030"/>
      </w:pPr>
      <w:r>
        <w:t xml:space="preserve">  </w:t>
      </w:r>
    </w:p>
    <w:p w14:paraId="3304902C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t>Mit „</w:t>
      </w:r>
      <w:proofErr w:type="spellStart"/>
      <w:r>
        <w:rPr>
          <w:rFonts w:ascii="Courier New" w:eastAsia="Courier New" w:hAnsi="Courier New" w:cs="Courier New"/>
        </w:rPr>
        <w:t>active</w:t>
      </w:r>
      <w:proofErr w:type="spellEnd"/>
      <w:r>
        <w:rPr>
          <w:rFonts w:ascii="Courier New" w:eastAsia="Courier New" w:hAnsi="Courier New" w:cs="Courier New"/>
        </w:rPr>
        <w:t xml:space="preserve">“ kann man beeinflussen, dass bei dem </w:t>
      </w:r>
      <w:r>
        <w:t xml:space="preserve">Anklicken des Links eine andere Hintergrundfarbe und Schriftfarbe vorkommt. </w:t>
      </w:r>
    </w:p>
    <w:p w14:paraId="511BBB9B" w14:textId="77777777" w:rsidR="003B420B" w:rsidRDefault="003B420B" w:rsidP="003B420B">
      <w:pPr>
        <w:spacing w:after="24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61D298" wp14:editId="4BD8E5BD">
                <wp:extent cx="3574974" cy="1429636"/>
                <wp:effectExtent l="0" t="0" r="0" b="0"/>
                <wp:docPr id="18629" name="Group 18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4974" cy="1429636"/>
                          <a:chOff x="0" y="0"/>
                          <a:chExt cx="3574974" cy="1429636"/>
                        </a:xfrm>
                      </wpg:grpSpPr>
                      <wps:wsp>
                        <wps:cNvPr id="1546" name="Rectangle 1546"/>
                        <wps:cNvSpPr/>
                        <wps:spPr>
                          <a:xfrm>
                            <a:off x="305" y="0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7C91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960374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6B17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0" name="Shape 21000"/>
                        <wps:cNvSpPr/>
                        <wps:spPr>
                          <a:xfrm>
                            <a:off x="305" y="150415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3467989" y="31699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1736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3467989" y="634365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CD81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3467989" y="94983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AB5B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3467989" y="1266825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1F3E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6" name="Picture 1576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792"/>
                            <a:ext cx="3364103" cy="1029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61D298" id="Group 18629" o:spid="_x0000_s1183" style="width:281.5pt;height:112.55pt;mso-position-horizontal-relative:char;mso-position-vertical-relative:line" coordsize="35749,142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">
                <v:rect id="Rectangle 1546" o:spid="_x0000_s1184" style="position:absolute;left:3;width:1277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5257C91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1547" o:spid="_x0000_s1185" style="position:absolute;left:960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4996B17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00" o:spid="_x0000_s1186" style="position:absolute;left:3;top:150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549" o:spid="_x0000_s1187" style="position:absolute;left:34679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0C01736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0" o:spid="_x0000_s1188" style="position:absolute;left:34679;top:634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0D6CD81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1" o:spid="_x0000_s1189" style="position:absolute;left:34679;top:949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3DFAB5B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2" o:spid="_x0000_s1190" style="position:absolute;left:34679;top:1266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6551F3E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576" o:spid="_x0000_s1191" type="#_x0000_t75" style="position:absolute;top:3807;width:33641;height:10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">
                  <v:imagedata r:id="rId77" o:title=""/>
                </v:shape>
                <w10:anchorlock/>
              </v:group>
            </w:pict>
          </mc:Fallback>
        </mc:AlternateContent>
      </w:r>
    </w:p>
    <w:p w14:paraId="2FF8F80F" w14:textId="77777777" w:rsidR="003B420B" w:rsidRDefault="003B420B" w:rsidP="003B420B">
      <w:pPr>
        <w:spacing w:after="90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F2594D" wp14:editId="1E58D06B">
                <wp:extent cx="2832532" cy="1942765"/>
                <wp:effectExtent l="0" t="0" r="0" b="0"/>
                <wp:docPr id="18630" name="Group 18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532" cy="1942765"/>
                          <a:chOff x="0" y="0"/>
                          <a:chExt cx="2832532" cy="1942765"/>
                        </a:xfrm>
                      </wpg:grpSpPr>
                      <wps:wsp>
                        <wps:cNvPr id="1553" name="Rectangle 1553"/>
                        <wps:cNvSpPr/>
                        <wps:spPr>
                          <a:xfrm>
                            <a:off x="305" y="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A198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305" y="315468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F198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960374" y="31546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2B2C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2" name="Shape 21002"/>
                        <wps:cNvSpPr/>
                        <wps:spPr>
                          <a:xfrm>
                            <a:off x="305" y="465882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420747" y="63246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E552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725547" y="1103376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18C1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2420747" y="136728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613A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420747" y="168275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8F75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2510663" y="98099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1065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" name="Picture 157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657525"/>
                            <a:ext cx="2317115" cy="128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F2594D" id="Group 18630" o:spid="_x0000_s1192" style="width:223.05pt;height:152.95pt;mso-position-horizontal-relative:char;mso-position-vertical-relative:line" coordsize="28325,194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">
                <v:rect id="Rectangle 1553" o:spid="_x0000_s1193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049A198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4" o:spid="_x0000_s1194" style="position:absolute;left:3;top:3154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ABF198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Ergebnis:</w:t>
                        </w:r>
                      </w:p>
                    </w:txbxContent>
                  </v:textbox>
                </v:rect>
                <v:rect id="Rectangle 1555" o:spid="_x0000_s1195" style="position:absolute;left:9603;top:315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6B12B2C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02" o:spid="_x0000_s1196" style="position:absolute;left:3;top:4658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557" o:spid="_x0000_s1197" style="position:absolute;left:24207;top:632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620E552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8" o:spid="_x0000_s1198" style="position:absolute;left:27255;top:1103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4CB18C1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9" o:spid="_x0000_s1199" style="position:absolute;left:24207;top:1367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3F8613A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0" o:spid="_x0000_s1200" style="position:absolute;left:24207;top:16827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2608F75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4" o:spid="_x0000_s1201" style="position:absolute;left:25106;top:980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3451065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78" o:spid="_x0000_s1202" type="#_x0000_t75" style="position:absolute;top:6575;width:23171;height:12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">
                  <v:imagedata r:id="rId79" o:title=""/>
                </v:shape>
                <w10:anchorlock/>
              </v:group>
            </w:pict>
          </mc:Fallback>
        </mc:AlternateContent>
      </w:r>
    </w:p>
    <w:p w14:paraId="7D512D9D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2E4FDBE5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48B39D68" w14:textId="77777777" w:rsidR="003B420B" w:rsidRDefault="003B420B" w:rsidP="003B420B">
      <w:pPr>
        <w:ind w:left="-5" w:right="126"/>
      </w:pPr>
      <w:r>
        <w:t xml:space="preserve">Wenn man einen Umriss entfernen will, dann kann man das einfach so machen:  </w:t>
      </w:r>
    </w:p>
    <w:p w14:paraId="2DAA87FB" w14:textId="77777777" w:rsidR="003B420B" w:rsidRDefault="003B420B" w:rsidP="003B420B">
      <w:pPr>
        <w:spacing w:line="259" w:lineRule="auto"/>
      </w:pPr>
      <w:r>
        <w:rPr>
          <w:noProof/>
        </w:rPr>
        <w:drawing>
          <wp:inline distT="0" distB="0" distL="0" distR="0" wp14:anchorId="50404C7F" wp14:editId="4DC383BF">
            <wp:extent cx="2100961" cy="646430"/>
            <wp:effectExtent l="0" t="0" r="0" b="0"/>
            <wp:docPr id="1580" name="Picture 1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Picture 158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0961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82ED" w14:textId="77777777" w:rsidR="003B420B" w:rsidRDefault="003B420B" w:rsidP="003B420B">
      <w:pPr>
        <w:spacing w:after="1" w:line="375" w:lineRule="auto"/>
        <w:ind w:right="5579"/>
      </w:pPr>
      <w:r>
        <w:t xml:space="preserve">   </w:t>
      </w:r>
    </w:p>
    <w:p w14:paraId="73BE704C" w14:textId="77777777" w:rsidR="003B420B" w:rsidRDefault="003B420B" w:rsidP="003B420B">
      <w:pPr>
        <w:spacing w:after="155" w:line="259" w:lineRule="auto"/>
      </w:pPr>
      <w:r>
        <w:lastRenderedPageBreak/>
        <w:t xml:space="preserve"> </w:t>
      </w:r>
    </w:p>
    <w:p w14:paraId="6BE70846" w14:textId="77777777" w:rsidR="003B420B" w:rsidRDefault="003B420B" w:rsidP="003B420B">
      <w:pPr>
        <w:spacing w:line="259" w:lineRule="auto"/>
      </w:pPr>
      <w:r>
        <w:t xml:space="preserve"> </w:t>
      </w:r>
    </w:p>
    <w:p w14:paraId="19354F28" w14:textId="77777777" w:rsidR="003B420B" w:rsidRDefault="003B420B" w:rsidP="003B420B">
      <w:pPr>
        <w:pStyle w:val="berschrift1"/>
        <w:ind w:left="-5" w:right="1326"/>
      </w:pPr>
      <w:bookmarkStart w:id="10" w:name="_Toc129166460"/>
      <w:bookmarkStart w:id="11" w:name="_Toc20680"/>
      <w:r>
        <w:t>Das Box-Modell</w:t>
      </w:r>
      <w:bookmarkEnd w:id="10"/>
      <w:r>
        <w:rPr>
          <w:u w:color="000000"/>
        </w:rPr>
        <w:t xml:space="preserve"> </w:t>
      </w:r>
      <w:bookmarkEnd w:id="11"/>
    </w:p>
    <w:p w14:paraId="2D2A7066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026BBBD" w14:textId="77777777" w:rsidR="003B420B" w:rsidRDefault="003B420B" w:rsidP="003B420B">
      <w:pPr>
        <w:spacing w:after="129" w:line="374" w:lineRule="auto"/>
        <w:ind w:left="-5" w:right="1973"/>
      </w:pPr>
      <w:r>
        <w:t xml:space="preserve">= Boxen sind die Bausteine einer Webseite = 2 Probleme: </w:t>
      </w:r>
    </w:p>
    <w:p w14:paraId="78FD34D2" w14:textId="77777777" w:rsidR="003B420B" w:rsidRDefault="003B420B" w:rsidP="003B420B">
      <w:pPr>
        <w:numPr>
          <w:ilvl w:val="0"/>
          <w:numId w:val="30"/>
        </w:numPr>
        <w:spacing w:after="69"/>
        <w:ind w:right="126" w:hanging="360"/>
      </w:pPr>
      <w:r>
        <w:t xml:space="preserve">Mangelnde CSS-Kenntnisse des Seitenbauers </w:t>
      </w:r>
    </w:p>
    <w:p w14:paraId="24E06376" w14:textId="77777777" w:rsidR="003B420B" w:rsidRDefault="003B420B" w:rsidP="003B420B">
      <w:pPr>
        <w:numPr>
          <w:ilvl w:val="0"/>
          <w:numId w:val="30"/>
        </w:numPr>
        <w:spacing w:after="99"/>
        <w:ind w:right="126" w:hanging="360"/>
      </w:pPr>
      <w:r>
        <w:t xml:space="preserve">Mangelnde CSS-Kenntnisse der Browser </w:t>
      </w:r>
    </w:p>
    <w:p w14:paraId="4F54736B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5DCA9A2" w14:textId="77777777" w:rsidR="003B420B" w:rsidRDefault="003B420B" w:rsidP="003B420B">
      <w:pPr>
        <w:spacing w:after="3"/>
        <w:ind w:left="-5" w:right="126"/>
      </w:pPr>
      <w:r>
        <w:t xml:space="preserve"> Übersicht: </w:t>
      </w:r>
    </w:p>
    <w:p w14:paraId="2D649CEB" w14:textId="77777777" w:rsidR="003B420B" w:rsidRDefault="003B420B" w:rsidP="003B420B">
      <w:pPr>
        <w:spacing w:after="164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A20788" wp14:editId="4307E1BE">
                <wp:extent cx="4565777" cy="3542411"/>
                <wp:effectExtent l="0" t="0" r="0" b="0"/>
                <wp:docPr id="19651" name="Group 19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777" cy="3542411"/>
                          <a:chOff x="0" y="0"/>
                          <a:chExt cx="4565777" cy="3542411"/>
                        </a:xfrm>
                      </wpg:grpSpPr>
                      <wps:wsp>
                        <wps:cNvPr id="21004" name="Shape 21004"/>
                        <wps:cNvSpPr/>
                        <wps:spPr>
                          <a:xfrm>
                            <a:off x="106985" y="0"/>
                            <a:ext cx="106680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00" h="9144">
                                <a:moveTo>
                                  <a:pt x="0" y="0"/>
                                </a:moveTo>
                                <a:lnTo>
                                  <a:pt x="1066800" y="0"/>
                                </a:lnTo>
                                <a:lnTo>
                                  <a:pt x="106680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305" y="16505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48AA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" name="Picture 166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9156"/>
                            <a:ext cx="4565777" cy="318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A20788" id="Group 19651" o:spid="_x0000_s1203" style="width:359.5pt;height:278.95pt;mso-position-horizontal-relative:char;mso-position-vertical-relative:line" coordsize="45657,354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">
                <v:shape id="Shape 21004" o:spid="_x0000_s1204" style="position:absolute;left:1069;width:10668;height:91;visibility:visible;mso-wrap-style:square;v-text-anchor:top" coordsize="106680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" path="m,l1066800,r,9144l,9144,,e" fillcolor="black" stroked="f" strokeweight="0">
                  <v:stroke miterlimit="83231f" joinstyle="miter"/>
                  <v:path arrowok="t" textboxrect="0,0,1066800,9144"/>
                </v:shape>
                <v:rect id="Rectangle 1638" o:spid="_x0000_s1205" style="position:absolute;left:3;top:165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0C848AA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63" o:spid="_x0000_s1206" type="#_x0000_t75" style="position:absolute;top:3591;width:45657;height:31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">
                  <v:imagedata r:id="rId82" o:title=""/>
                </v:shape>
                <w10:anchorlock/>
              </v:group>
            </w:pict>
          </mc:Fallback>
        </mc:AlternateContent>
      </w:r>
    </w:p>
    <w:p w14:paraId="07E4C0F6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6DCB4BD2" w14:textId="77777777" w:rsidR="003B420B" w:rsidRDefault="003B420B" w:rsidP="003B420B">
      <w:pPr>
        <w:ind w:left="-5" w:right="126"/>
      </w:pPr>
      <w:r>
        <w:t xml:space="preserve">Alle Boxen sind nach einem bestimmten Schema aufgebaut, das Box-Modell genannt wird. </w:t>
      </w:r>
    </w:p>
    <w:p w14:paraId="2B28A8CF" w14:textId="77777777" w:rsidR="003B420B" w:rsidRDefault="003B420B" w:rsidP="003B420B">
      <w:pPr>
        <w:ind w:left="-5" w:right="126"/>
      </w:pPr>
      <w:r>
        <w:t xml:space="preserve">Fast alle HTML-Elemente haben die in der Grafik dargestellten Eigenschaften </w:t>
      </w:r>
      <w:proofErr w:type="spellStart"/>
      <w:r>
        <w:t>width</w:t>
      </w:r>
      <w:proofErr w:type="spellEnd"/>
      <w:r>
        <w:t xml:space="preserve">, </w:t>
      </w:r>
      <w:proofErr w:type="spellStart"/>
      <w:r>
        <w:t>height</w:t>
      </w:r>
      <w:proofErr w:type="spellEnd"/>
      <w:r>
        <w:t xml:space="preserve">, </w:t>
      </w:r>
      <w:proofErr w:type="spellStart"/>
      <w:r>
        <w:t>padding</w:t>
      </w:r>
      <w:proofErr w:type="spellEnd"/>
      <w:r>
        <w:t xml:space="preserve">, </w:t>
      </w:r>
      <w:proofErr w:type="spellStart"/>
      <w:r>
        <w:t>border</w:t>
      </w:r>
      <w:proofErr w:type="spellEnd"/>
      <w:r>
        <w:t xml:space="preserve"> und </w:t>
      </w:r>
      <w:proofErr w:type="spellStart"/>
      <w:r>
        <w:t>margin</w:t>
      </w:r>
      <w:proofErr w:type="spellEnd"/>
      <w:r>
        <w:t xml:space="preserve">. </w:t>
      </w:r>
    </w:p>
    <w:p w14:paraId="51E0C7DE" w14:textId="77777777" w:rsidR="003B420B" w:rsidRDefault="003B420B" w:rsidP="003B420B">
      <w:pPr>
        <w:spacing w:line="259" w:lineRule="auto"/>
      </w:pPr>
      <w:r>
        <w:t xml:space="preserve"> </w:t>
      </w:r>
    </w:p>
    <w:p w14:paraId="3760721B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06C2119" wp14:editId="6F3E8536">
                <wp:simplePos x="0" y="0"/>
                <wp:positionH relativeFrom="column">
                  <wp:posOffset>0</wp:posOffset>
                </wp:positionH>
                <wp:positionV relativeFrom="paragraph">
                  <wp:posOffset>150413</wp:posOffset>
                </wp:positionV>
                <wp:extent cx="2027174" cy="7620"/>
                <wp:effectExtent l="0" t="0" r="0" b="0"/>
                <wp:wrapNone/>
                <wp:docPr id="19422" name="Group 19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7174" cy="7620"/>
                          <a:chOff x="0" y="0"/>
                          <a:chExt cx="2027174" cy="7620"/>
                        </a:xfrm>
                      </wpg:grpSpPr>
                      <wps:wsp>
                        <wps:cNvPr id="21006" name="Shape 21006"/>
                        <wps:cNvSpPr/>
                        <wps:spPr>
                          <a:xfrm>
                            <a:off x="0" y="0"/>
                            <a:ext cx="202717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174" h="9144">
                                <a:moveTo>
                                  <a:pt x="0" y="0"/>
                                </a:moveTo>
                                <a:lnTo>
                                  <a:pt x="2027174" y="0"/>
                                </a:lnTo>
                                <a:lnTo>
                                  <a:pt x="202717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EA87A" id="Group 19422" o:spid="_x0000_s1026" style="position:absolute;margin-left:0;margin-top:11.85pt;width:159.6pt;height:.6pt;z-index:251667456" coordsize="2027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">
                <v:shape id="Shape 21006" o:spid="_x0000_s1027" style="position:absolute;width:20271;height:91;visibility:visible;mso-wrap-style:square;v-text-anchor:top" coordsize="202717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" path="m,l2027174,r,9144l,9144,,e" fillcolor="black" stroked="f" strokeweight="0">
                  <v:stroke miterlimit="83231f" joinstyle="miter"/>
                  <v:path arrowok="t" textboxrect="0,0,2027174,9144"/>
                </v:shape>
              </v:group>
            </w:pict>
          </mc:Fallback>
        </mc:AlternateContent>
      </w:r>
      <w:r>
        <w:t xml:space="preserve">Der Inhaltsbereich: </w:t>
      </w:r>
    </w:p>
    <w:p w14:paraId="0A064337" w14:textId="77777777" w:rsidR="003B420B" w:rsidRDefault="003B420B" w:rsidP="003B420B">
      <w:pPr>
        <w:spacing w:after="155" w:line="259" w:lineRule="auto"/>
      </w:pPr>
      <w:r>
        <w:lastRenderedPageBreak/>
        <w:t xml:space="preserve"> </w:t>
      </w:r>
    </w:p>
    <w:p w14:paraId="2D4D3A72" w14:textId="77777777" w:rsidR="003B420B" w:rsidRDefault="003B420B" w:rsidP="003B420B">
      <w:pPr>
        <w:spacing w:after="125" w:line="376" w:lineRule="auto"/>
        <w:ind w:left="-5" w:right="126"/>
      </w:pPr>
      <w:r>
        <w:t xml:space="preserve">= Breite wird mit </w:t>
      </w:r>
      <w:proofErr w:type="spellStart"/>
      <w:r>
        <w:t>width</w:t>
      </w:r>
      <w:proofErr w:type="spellEnd"/>
      <w:r>
        <w:t xml:space="preserve"> und Höhe mit </w:t>
      </w:r>
      <w:proofErr w:type="spellStart"/>
      <w:r>
        <w:t>height</w:t>
      </w:r>
      <w:proofErr w:type="spellEnd"/>
      <w:r>
        <w:t xml:space="preserve"> definiert = Grundregeln: </w:t>
      </w:r>
    </w:p>
    <w:p w14:paraId="06C7FA5D" w14:textId="77777777" w:rsidR="003B420B" w:rsidRDefault="003B420B" w:rsidP="003B420B">
      <w:pPr>
        <w:numPr>
          <w:ilvl w:val="0"/>
          <w:numId w:val="30"/>
        </w:numPr>
        <w:spacing w:after="126"/>
        <w:ind w:right="126" w:hanging="360"/>
      </w:pPr>
      <w:r>
        <w:t xml:space="preserve">Ohne Angabe von </w:t>
      </w:r>
      <w:proofErr w:type="spellStart"/>
      <w:r>
        <w:t>width</w:t>
      </w:r>
      <w:proofErr w:type="spellEnd"/>
      <w:r>
        <w:t xml:space="preserve"> werden Blockelemente so breit wie das umgebende Element </w:t>
      </w:r>
    </w:p>
    <w:p w14:paraId="40DC782F" w14:textId="77777777" w:rsidR="003B420B" w:rsidRDefault="003B420B" w:rsidP="003B420B">
      <w:pPr>
        <w:numPr>
          <w:ilvl w:val="0"/>
          <w:numId w:val="30"/>
        </w:numPr>
        <w:ind w:right="126" w:hanging="360"/>
      </w:pPr>
      <w:r>
        <w:t xml:space="preserve">Ohne Angabe von </w:t>
      </w:r>
      <w:proofErr w:type="spellStart"/>
      <w:r>
        <w:t>height</w:t>
      </w:r>
      <w:proofErr w:type="spellEnd"/>
      <w:r>
        <w:t xml:space="preserve"> werden alle Elemente nur so hoch wie ihr Inhalt </w:t>
      </w:r>
    </w:p>
    <w:p w14:paraId="64FB77F7" w14:textId="77777777" w:rsidR="003B420B" w:rsidRDefault="003B420B" w:rsidP="003B420B">
      <w:pPr>
        <w:ind w:left="-5" w:right="126"/>
      </w:pPr>
      <w:r>
        <w:t xml:space="preserve">= es wird die Breite des Inhaltsbereichs definiert und </w:t>
      </w:r>
      <w:r>
        <w:rPr>
          <w:rFonts w:ascii="Courier New" w:eastAsia="Courier New" w:hAnsi="Courier New" w:cs="Courier New"/>
          <w:b/>
        </w:rPr>
        <w:t>nicht</w:t>
      </w:r>
      <w:r>
        <w:t xml:space="preserve"> </w:t>
      </w:r>
      <w:r>
        <w:rPr>
          <w:rFonts w:ascii="Courier New" w:eastAsia="Courier New" w:hAnsi="Courier New" w:cs="Courier New"/>
          <w:b/>
        </w:rPr>
        <w:t xml:space="preserve">die Gesamtbreite des Elements </w:t>
      </w:r>
    </w:p>
    <w:p w14:paraId="1E363738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20F115D2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C894D3F" wp14:editId="4A6541A1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813814" cy="7620"/>
                <wp:effectExtent l="0" t="0" r="0" b="0"/>
                <wp:wrapNone/>
                <wp:docPr id="19424" name="Group 19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814" cy="7620"/>
                          <a:chOff x="0" y="0"/>
                          <a:chExt cx="1813814" cy="7620"/>
                        </a:xfrm>
                      </wpg:grpSpPr>
                      <wps:wsp>
                        <wps:cNvPr id="21008" name="Shape 21008"/>
                        <wps:cNvSpPr/>
                        <wps:spPr>
                          <a:xfrm>
                            <a:off x="0" y="0"/>
                            <a:ext cx="181381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814" h="9144">
                                <a:moveTo>
                                  <a:pt x="0" y="0"/>
                                </a:moveTo>
                                <a:lnTo>
                                  <a:pt x="1813814" y="0"/>
                                </a:lnTo>
                                <a:lnTo>
                                  <a:pt x="18138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E9562" id="Group 19424" o:spid="_x0000_s1026" style="position:absolute;margin-left:0;margin-top:11.85pt;width:142.8pt;height:.6pt;z-index:251668480" coordsize="181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">
                <v:shape id="Shape 21008" o:spid="_x0000_s1027" style="position:absolute;width:18138;height:91;visibility:visible;mso-wrap-style:square;v-text-anchor:top" coordsize="181381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" path="m,l1813814,r,9144l,9144,,e" fillcolor="black" stroked="f" strokeweight="0">
                  <v:stroke miterlimit="83231f" joinstyle="miter"/>
                  <v:path arrowok="t" textboxrect="0,0,1813814,9144"/>
                </v:shape>
              </v:group>
            </w:pict>
          </mc:Fallback>
        </mc:AlternateContent>
      </w:r>
      <w:r>
        <w:t xml:space="preserve">Der Innenabstand: </w:t>
      </w:r>
    </w:p>
    <w:p w14:paraId="5BDECEC9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0DAFE963" w14:textId="77777777" w:rsidR="003B420B" w:rsidRDefault="003B420B" w:rsidP="003B420B">
      <w:pPr>
        <w:ind w:left="-5" w:right="126"/>
      </w:pPr>
      <w:r>
        <w:t xml:space="preserve">= das </w:t>
      </w:r>
      <w:proofErr w:type="spellStart"/>
      <w:r>
        <w:t>padding</w:t>
      </w:r>
      <w:proofErr w:type="spellEnd"/>
      <w:r>
        <w:t xml:space="preserve"> liegt innerhalb der Box und übernimmt die Hintergrundfarbe des Inhaltsbereich </w:t>
      </w:r>
    </w:p>
    <w:p w14:paraId="309931D0" w14:textId="77777777" w:rsidR="003B420B" w:rsidRDefault="003B420B" w:rsidP="003B420B">
      <w:pPr>
        <w:ind w:left="-5" w:right="126"/>
      </w:pPr>
      <w:r>
        <w:t xml:space="preserve">= mit </w:t>
      </w:r>
      <w:proofErr w:type="spellStart"/>
      <w:r>
        <w:t>padding</w:t>
      </w:r>
      <w:proofErr w:type="spellEnd"/>
      <w:r>
        <w:t xml:space="preserve"> wird der Abstand innerhalb der Box zwischen </w:t>
      </w:r>
      <w:proofErr w:type="spellStart"/>
      <w:r>
        <w:t>content</w:t>
      </w:r>
      <w:proofErr w:type="spellEnd"/>
      <w:r>
        <w:t xml:space="preserve"> und </w:t>
      </w:r>
      <w:proofErr w:type="spellStart"/>
      <w:r>
        <w:t>border</w:t>
      </w:r>
      <w:proofErr w:type="spellEnd"/>
      <w:r>
        <w:t xml:space="preserve"> erzeugt </w:t>
      </w:r>
    </w:p>
    <w:p w14:paraId="0018D0E8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3130DAD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9938BDD" wp14:editId="1C6976FA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173480" cy="7620"/>
                <wp:effectExtent l="0" t="0" r="0" b="0"/>
                <wp:wrapNone/>
                <wp:docPr id="19425" name="Group 19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480" cy="7620"/>
                          <a:chOff x="0" y="0"/>
                          <a:chExt cx="1173480" cy="7620"/>
                        </a:xfrm>
                      </wpg:grpSpPr>
                      <wps:wsp>
                        <wps:cNvPr id="21010" name="Shape 21010"/>
                        <wps:cNvSpPr/>
                        <wps:spPr>
                          <a:xfrm>
                            <a:off x="0" y="0"/>
                            <a:ext cx="11734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9144">
                                <a:moveTo>
                                  <a:pt x="0" y="0"/>
                                </a:moveTo>
                                <a:lnTo>
                                  <a:pt x="1173480" y="0"/>
                                </a:lnTo>
                                <a:lnTo>
                                  <a:pt x="11734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CF231" id="Group 19425" o:spid="_x0000_s1026" style="position:absolute;margin-left:0;margin-top:11.85pt;width:92.4pt;height:.6pt;z-index:251669504" coordsize="11734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">
                <v:shape id="Shape 21010" o:spid="_x0000_s1027" style="position:absolute;width:11734;height:91;visibility:visible;mso-wrap-style:square;v-text-anchor:top" coordsize="117348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" path="m,l1173480,r,9144l,9144,,e" fillcolor="black" stroked="f" strokeweight="0">
                  <v:stroke miterlimit="83231f" joinstyle="miter"/>
                  <v:path arrowok="t" textboxrect="0,0,1173480,9144"/>
                </v:shape>
              </v:group>
            </w:pict>
          </mc:Fallback>
        </mc:AlternateContent>
      </w:r>
      <w:r>
        <w:t xml:space="preserve">Der Rahmen: </w:t>
      </w:r>
    </w:p>
    <w:p w14:paraId="1D0084EF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37F89932" w14:textId="77777777" w:rsidR="003B420B" w:rsidRDefault="003B420B" w:rsidP="003B420B">
      <w:pPr>
        <w:ind w:left="-5" w:right="126"/>
      </w:pPr>
      <w:r>
        <w:t xml:space="preserve">= um das </w:t>
      </w:r>
      <w:proofErr w:type="spellStart"/>
      <w:r>
        <w:t>padding</w:t>
      </w:r>
      <w:proofErr w:type="spellEnd"/>
      <w:r>
        <w:t xml:space="preserve"> legt sich der Rahmen, der eine eigene </w:t>
      </w:r>
      <w:proofErr w:type="spellStart"/>
      <w:r>
        <w:t>width</w:t>
      </w:r>
      <w:proofErr w:type="spellEnd"/>
      <w:r>
        <w:t xml:space="preserve">, style und </w:t>
      </w:r>
      <w:proofErr w:type="spellStart"/>
      <w:r>
        <w:t>color</w:t>
      </w:r>
      <w:proofErr w:type="spellEnd"/>
      <w:r>
        <w:t xml:space="preserve"> annehmen kann </w:t>
      </w:r>
    </w:p>
    <w:p w14:paraId="5719DADF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5EE7056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758461E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1086D38E" w14:textId="77777777" w:rsidR="003B420B" w:rsidRDefault="003B420B" w:rsidP="003B420B">
      <w:pPr>
        <w:spacing w:line="259" w:lineRule="auto"/>
      </w:pPr>
      <w:r>
        <w:t xml:space="preserve"> </w:t>
      </w:r>
    </w:p>
    <w:p w14:paraId="1F6E9C5F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506188F" wp14:editId="25E8E138">
                <wp:simplePos x="0" y="0"/>
                <wp:positionH relativeFrom="column">
                  <wp:posOffset>0</wp:posOffset>
                </wp:positionH>
                <wp:positionV relativeFrom="paragraph">
                  <wp:posOffset>150413</wp:posOffset>
                </wp:positionV>
                <wp:extent cx="1813814" cy="7620"/>
                <wp:effectExtent l="0" t="0" r="0" b="0"/>
                <wp:wrapNone/>
                <wp:docPr id="19180" name="Group 19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3814" cy="7620"/>
                          <a:chOff x="0" y="0"/>
                          <a:chExt cx="1813814" cy="7620"/>
                        </a:xfrm>
                      </wpg:grpSpPr>
                      <wps:wsp>
                        <wps:cNvPr id="21012" name="Shape 21012"/>
                        <wps:cNvSpPr/>
                        <wps:spPr>
                          <a:xfrm>
                            <a:off x="0" y="0"/>
                            <a:ext cx="181381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3814" h="9144">
                                <a:moveTo>
                                  <a:pt x="0" y="0"/>
                                </a:moveTo>
                                <a:lnTo>
                                  <a:pt x="1813814" y="0"/>
                                </a:lnTo>
                                <a:lnTo>
                                  <a:pt x="181381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DBE72" id="Group 19180" o:spid="_x0000_s1026" style="position:absolute;margin-left:0;margin-top:11.85pt;width:142.8pt;height:.6pt;z-index:251670528" coordsize="1813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">
                <v:shape id="Shape 21012" o:spid="_x0000_s1027" style="position:absolute;width:18138;height:91;visibility:visible;mso-wrap-style:square;v-text-anchor:top" coordsize="181381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" path="m,l1813814,r,9144l,9144,,e" fillcolor="black" stroked="f" strokeweight="0">
                  <v:stroke miterlimit="83231f" joinstyle="miter"/>
                  <v:path arrowok="t" textboxrect="0,0,1813814,9144"/>
                </v:shape>
              </v:group>
            </w:pict>
          </mc:Fallback>
        </mc:AlternateContent>
      </w:r>
      <w:r>
        <w:t xml:space="preserve">Der Außenabstand: </w:t>
      </w:r>
    </w:p>
    <w:p w14:paraId="71719B4F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2E602BBF" w14:textId="77777777" w:rsidR="003B420B" w:rsidRDefault="003B420B" w:rsidP="003B420B">
      <w:pPr>
        <w:spacing w:after="3"/>
        <w:ind w:left="-5" w:right="126"/>
      </w:pPr>
      <w:r>
        <w:t xml:space="preserve">= jede Box kann einen Außenabstand haben, der einen </w:t>
      </w:r>
    </w:p>
    <w:p w14:paraId="3A7B1694" w14:textId="77777777" w:rsidR="003B420B" w:rsidRDefault="003B420B" w:rsidP="003B420B">
      <w:pPr>
        <w:ind w:left="-5" w:right="126"/>
      </w:pPr>
      <w:r>
        <w:t xml:space="preserve">Abstand zwischen den Elementen erzeugt </w:t>
      </w:r>
    </w:p>
    <w:p w14:paraId="1F1DFD97" w14:textId="77777777" w:rsidR="003B420B" w:rsidRDefault="003B420B" w:rsidP="003B420B">
      <w:pPr>
        <w:spacing w:after="3"/>
        <w:ind w:left="-5" w:right="126"/>
      </w:pPr>
      <w:r>
        <w:t xml:space="preserve">= liegt außerhalb der Box und übernimmt die </w:t>
      </w:r>
    </w:p>
    <w:p w14:paraId="5C964AD1" w14:textId="77777777" w:rsidR="003B420B" w:rsidRDefault="003B420B" w:rsidP="003B420B">
      <w:pPr>
        <w:ind w:left="-5" w:right="126"/>
      </w:pPr>
      <w:r>
        <w:t xml:space="preserve">Hintergrundfarbe des umgebenden Elements </w:t>
      </w:r>
    </w:p>
    <w:p w14:paraId="0CC12047" w14:textId="77777777" w:rsidR="003B420B" w:rsidRDefault="003B420B" w:rsidP="003B420B">
      <w:pPr>
        <w:ind w:left="-5" w:right="126"/>
      </w:pPr>
      <w:r>
        <w:t xml:space="preserve">= </w:t>
      </w:r>
      <w:proofErr w:type="spellStart"/>
      <w:r>
        <w:t>margin</w:t>
      </w:r>
      <w:proofErr w:type="spellEnd"/>
      <w:r>
        <w:t xml:space="preserve"> kann auch negative Werte haben </w:t>
      </w:r>
    </w:p>
    <w:p w14:paraId="67FFE9EE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5FBE3AC2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214EED1" wp14:editId="281AC116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1173480" cy="7620"/>
                <wp:effectExtent l="0" t="0" r="0" b="0"/>
                <wp:wrapNone/>
                <wp:docPr id="19181" name="Group 19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480" cy="7620"/>
                          <a:chOff x="0" y="0"/>
                          <a:chExt cx="1173480" cy="7620"/>
                        </a:xfrm>
                      </wpg:grpSpPr>
                      <wps:wsp>
                        <wps:cNvPr id="21014" name="Shape 21014"/>
                        <wps:cNvSpPr/>
                        <wps:spPr>
                          <a:xfrm>
                            <a:off x="0" y="0"/>
                            <a:ext cx="11734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9144">
                                <a:moveTo>
                                  <a:pt x="0" y="0"/>
                                </a:moveTo>
                                <a:lnTo>
                                  <a:pt x="1173480" y="0"/>
                                </a:lnTo>
                                <a:lnTo>
                                  <a:pt x="11734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3840C" id="Group 19181" o:spid="_x0000_s1026" style="position:absolute;margin-left:0;margin-top:11.85pt;width:92.4pt;height:.6pt;z-index:251671552" coordsize="11734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">
                <v:shape id="Shape 21014" o:spid="_x0000_s1027" style="position:absolute;width:11734;height:91;visibility:visible;mso-wrap-style:square;v-text-anchor:top" coordsize="117348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" path="m,l1173480,r,9144l,9144,,e" fillcolor="black" stroked="f" strokeweight="0">
                  <v:stroke miterlimit="83231f" joinstyle="miter"/>
                  <v:path arrowok="t" textboxrect="0,0,1173480,9144"/>
                </v:shape>
              </v:group>
            </w:pict>
          </mc:Fallback>
        </mc:AlternateContent>
      </w:r>
      <w:r>
        <w:t xml:space="preserve">Übung dazu: </w:t>
      </w:r>
    </w:p>
    <w:p w14:paraId="1FE10284" w14:textId="77777777" w:rsidR="003B420B" w:rsidRDefault="003B420B" w:rsidP="003B420B">
      <w:pPr>
        <w:spacing w:after="153" w:line="259" w:lineRule="auto"/>
      </w:pPr>
      <w:r>
        <w:lastRenderedPageBreak/>
        <w:t xml:space="preserve"> </w:t>
      </w:r>
    </w:p>
    <w:p w14:paraId="162A33DC" w14:textId="77777777" w:rsidR="003B420B" w:rsidRDefault="003B420B" w:rsidP="003B420B">
      <w:pPr>
        <w:ind w:left="-5" w:right="126"/>
      </w:pPr>
      <w:r>
        <w:t xml:space="preserve">Bei CSS gibt es </w:t>
      </w:r>
      <w:r>
        <w:rPr>
          <w:rFonts w:ascii="Courier New" w:eastAsia="Courier New" w:hAnsi="Courier New" w:cs="Courier New"/>
        </w:rPr>
        <w:t>eine Eigenschaft, die „</w:t>
      </w:r>
      <w:proofErr w:type="spellStart"/>
      <w:r>
        <w:rPr>
          <w:rFonts w:ascii="Courier New" w:eastAsia="Courier New" w:hAnsi="Courier New" w:cs="Courier New"/>
        </w:rPr>
        <w:t>overflow</w:t>
      </w:r>
      <w:proofErr w:type="spellEnd"/>
      <w:r>
        <w:t>-</w:t>
      </w:r>
      <w:r>
        <w:rPr>
          <w:rFonts w:ascii="Courier New" w:eastAsia="Courier New" w:hAnsi="Courier New" w:cs="Courier New"/>
        </w:rPr>
        <w:t xml:space="preserve">y“ </w:t>
      </w:r>
      <w:r>
        <w:t xml:space="preserve">heißt. Damit bringt man den Browser dazu, die </w:t>
      </w:r>
      <w:proofErr w:type="spellStart"/>
      <w:r>
        <w:t>Scrollbar</w:t>
      </w:r>
      <w:proofErr w:type="spellEnd"/>
      <w:r>
        <w:t xml:space="preserve"> immer einzublenden. </w:t>
      </w:r>
    </w:p>
    <w:p w14:paraId="6C143159" w14:textId="77777777" w:rsidR="003B420B" w:rsidRDefault="003B420B" w:rsidP="003B420B">
      <w:pPr>
        <w:ind w:left="-5" w:right="126"/>
      </w:pPr>
      <w:r>
        <w:t>Das Sternchen als Selektor bedeutet alles. Es bewirkt, dass alle Elemente ohne Abstand sind.</w:t>
      </w:r>
      <w:r>
        <w:rPr>
          <w:rFonts w:ascii="Calibri" w:eastAsia="Calibri" w:hAnsi="Calibri" w:cs="Calibri"/>
          <w:sz w:val="22"/>
        </w:rPr>
        <w:t xml:space="preserve">  </w:t>
      </w:r>
    </w:p>
    <w:p w14:paraId="5DB60689" w14:textId="77777777" w:rsidR="003B420B" w:rsidRDefault="003B420B" w:rsidP="003B420B">
      <w:pPr>
        <w:spacing w:after="24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6E37E5" wp14:editId="106309F0">
                <wp:extent cx="3613074" cy="1408381"/>
                <wp:effectExtent l="0" t="0" r="0" b="0"/>
                <wp:docPr id="19182" name="Group 19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3074" cy="1408381"/>
                          <a:chOff x="0" y="0"/>
                          <a:chExt cx="3613074" cy="1408381"/>
                        </a:xfrm>
                      </wpg:grpSpPr>
                      <wps:wsp>
                        <wps:cNvPr id="1829" name="Rectangle 1829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BB9B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305" y="296118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6806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960374" y="29611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505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6" name="Shape 21016"/>
                        <wps:cNvSpPr/>
                        <wps:spPr>
                          <a:xfrm>
                            <a:off x="305" y="446532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3506089" y="61311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7022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3506089" y="92857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E000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3506089" y="124557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60F6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" name="Picture 184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615442"/>
                            <a:ext cx="3409950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6E37E5" id="Group 19182" o:spid="_x0000_s1207" style="width:284.5pt;height:110.9pt;mso-position-horizontal-relative:char;mso-position-vertical-relative:line" coordsize="36130,140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">
                <v:rect id="Rectangle 1829" o:spid="_x0000_s1208" style="position:absolute;left: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553BB9B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0" o:spid="_x0000_s1209" style="position:absolute;left:3;top:2961;width:1277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6576806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1831" o:spid="_x0000_s1210" style="position:absolute;left:9603;top:2961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3013505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16" o:spid="_x0000_s1211" style="position:absolute;left:3;top:4465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833" o:spid="_x0000_s1212" style="position:absolute;left:35060;top:6131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6A07022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4" o:spid="_x0000_s1213" style="position:absolute;left:35060;top:928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4A6E000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5" o:spid="_x0000_s1214" style="position:absolute;left:35060;top:12455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2B360F6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43" o:spid="_x0000_s1215" type="#_x0000_t75" style="position:absolute;top:6154;width:34099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">
                  <v:imagedata r:id="rId84" o:title=""/>
                </v:shape>
                <w10:anchorlock/>
              </v:group>
            </w:pict>
          </mc:Fallback>
        </mc:AlternateContent>
      </w:r>
    </w:p>
    <w:p w14:paraId="2B25A27E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5DD784C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300CB6CE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72CDDCBE" w14:textId="77777777" w:rsidR="003B420B" w:rsidRDefault="003B420B" w:rsidP="003B420B">
      <w:pPr>
        <w:spacing w:line="259" w:lineRule="auto"/>
      </w:pPr>
      <w:r>
        <w:t xml:space="preserve"> </w:t>
      </w:r>
    </w:p>
    <w:p w14:paraId="5E9A520B" w14:textId="77777777" w:rsidR="003B420B" w:rsidRDefault="003B420B" w:rsidP="003B420B">
      <w:pPr>
        <w:spacing w:after="122" w:line="259" w:lineRule="auto"/>
      </w:pPr>
      <w:r>
        <w:rPr>
          <w:sz w:val="32"/>
        </w:rPr>
        <w:t xml:space="preserve"> </w:t>
      </w:r>
    </w:p>
    <w:p w14:paraId="614A54EC" w14:textId="77777777" w:rsidR="003B420B" w:rsidRDefault="003B420B" w:rsidP="003B420B">
      <w:pPr>
        <w:ind w:left="-5" w:right="126"/>
      </w:pPr>
      <w:r>
        <w:t xml:space="preserve">Um das alles wieder schöner darzustellen, kann man die wichtigsten Abstände wieder umändern. </w:t>
      </w:r>
    </w:p>
    <w:p w14:paraId="7BA8D545" w14:textId="77777777" w:rsidR="003B420B" w:rsidRDefault="003B420B" w:rsidP="003B420B">
      <w:pPr>
        <w:ind w:left="-5" w:right="126"/>
      </w:pPr>
      <w:r>
        <w:t xml:space="preserve">Das wären die h2-Überschriften, Absätze, Listen und Zitate. Dafür benutzt man </w:t>
      </w:r>
      <w:proofErr w:type="spellStart"/>
      <w:r>
        <w:t>margin</w:t>
      </w:r>
      <w:proofErr w:type="spellEnd"/>
      <w:r>
        <w:t xml:space="preserve">. </w:t>
      </w:r>
    </w:p>
    <w:p w14:paraId="170ABBB8" w14:textId="77777777" w:rsidR="003B420B" w:rsidRDefault="003B420B" w:rsidP="003B420B">
      <w:pPr>
        <w:spacing w:after="198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280E313" wp14:editId="65943428">
                <wp:extent cx="4489374" cy="2089069"/>
                <wp:effectExtent l="0" t="0" r="0" b="0"/>
                <wp:docPr id="19420" name="Group 19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9374" cy="2089069"/>
                          <a:chOff x="0" y="0"/>
                          <a:chExt cx="4489374" cy="2089069"/>
                        </a:xfrm>
                      </wpg:grpSpPr>
                      <wps:wsp>
                        <wps:cNvPr id="1890" name="Rectangle 1890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60FA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305" y="315468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9518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960374" y="315468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A0189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8" name="Shape 21018"/>
                        <wps:cNvSpPr/>
                        <wps:spPr>
                          <a:xfrm>
                            <a:off x="305" y="465882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4382389" y="632461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3DF2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4382389" y="94945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DD7D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4382389" y="126492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938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4382389" y="158191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2C79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4382389" y="1898905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967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9" name="Picture 191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718104"/>
                            <a:ext cx="4284980" cy="13709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80E313" id="Group 19420" o:spid="_x0000_s1216" style="width:353.5pt;height:164.5pt;mso-position-horizontal-relative:char;mso-position-vertical-relative:line" coordsize="44893,208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">
                <v:rect id="Rectangle 1890" o:spid="_x0000_s1217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17460FA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1" o:spid="_x0000_s1218" style="position:absolute;left:3;top:3154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7119518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1892" o:spid="_x0000_s1219" style="position:absolute;left:9603;top:315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V3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SG32/CCXJ9BwAA//8DAFBLAQItABQABgAIAAAAIQDb4fbL7gAAAIUBAAATAAAAAAAAAAAA&#10;AAAAAAAAAABbQ29udGVudF9UeXBlc10ueG1sUEsBAi0AFAAGAAgAAAAhAFr0LFu/AAAAFQEAAAsA&#10;AAAAAAAAAAAAAAAAHwEAAF9yZWxzLy5yZWxzUEsBAi0AFAAGAAgAAAAhAOghXdHEAAAA3QAAAA8A&#10;AAAAAAAAAAAAAAAABwIAAGRycy9kb3ducmV2LnhtbFBLBQYAAAAAAwADALcAAAD4AgAAAAA=&#10;" filled="f" stroked="f">
                  <v:textbox inset="0,0,0,0">
                    <w:txbxContent>
                      <w:p w14:paraId="369A0189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18" o:spid="_x0000_s1220" style="position:absolute;left:3;top:4658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894" o:spid="_x0000_s1221" style="position:absolute;left:43823;top:6324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37F3DF2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5" o:spid="_x0000_s1222" style="position:absolute;left:43823;top:949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025DD7D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6" o:spid="_x0000_s1223" style="position:absolute;left:43823;top:1264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15FD938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7" o:spid="_x0000_s1224" style="position:absolute;left:43823;top:1581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5892C79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8" o:spid="_x0000_s1225" style="position:absolute;left:43823;top:1898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7D21967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19" o:spid="_x0000_s1226" type="#_x0000_t75" style="position:absolute;top:7181;width:42849;height:13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">
                  <v:imagedata r:id="rId86" o:title=""/>
                </v:shape>
                <w10:anchorlock/>
              </v:group>
            </w:pict>
          </mc:Fallback>
        </mc:AlternateContent>
      </w:r>
    </w:p>
    <w:p w14:paraId="11D03ADE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C6F12E3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4C34902A" w14:textId="77777777" w:rsidR="003B420B" w:rsidRDefault="003B420B" w:rsidP="003B420B">
      <w:pPr>
        <w:spacing w:after="3"/>
        <w:ind w:left="-5" w:right="126"/>
      </w:pPr>
      <w:proofErr w:type="gramStart"/>
      <w:r>
        <w:t>Der nächster Schritt</w:t>
      </w:r>
      <w:proofErr w:type="gramEnd"/>
      <w:r>
        <w:t xml:space="preserve"> ist die Breite und die </w:t>
      </w:r>
    </w:p>
    <w:p w14:paraId="178B8549" w14:textId="77777777" w:rsidR="003B420B" w:rsidRDefault="003B420B" w:rsidP="003B420B">
      <w:pPr>
        <w:ind w:left="-5" w:right="126"/>
      </w:pPr>
      <w:r>
        <w:lastRenderedPageBreak/>
        <w:t xml:space="preserve">Zentrierung für den </w:t>
      </w:r>
      <w:proofErr w:type="spellStart"/>
      <w:r>
        <w:t>bereich</w:t>
      </w:r>
      <w:proofErr w:type="spellEnd"/>
      <w:r>
        <w:t xml:space="preserve"> #wrapper zu definieren. </w:t>
      </w:r>
    </w:p>
    <w:p w14:paraId="5E84F5D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2DD74AE3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1A1BDB9" wp14:editId="34F817DB">
                <wp:simplePos x="0" y="0"/>
                <wp:positionH relativeFrom="column">
                  <wp:posOffset>0</wp:posOffset>
                </wp:positionH>
                <wp:positionV relativeFrom="paragraph">
                  <wp:posOffset>150414</wp:posOffset>
                </wp:positionV>
                <wp:extent cx="960120" cy="7620"/>
                <wp:effectExtent l="0" t="0" r="0" b="0"/>
                <wp:wrapNone/>
                <wp:docPr id="19421" name="Group 19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120" cy="7620"/>
                          <a:chOff x="0" y="0"/>
                          <a:chExt cx="960120" cy="7620"/>
                        </a:xfrm>
                      </wpg:grpSpPr>
                      <wps:wsp>
                        <wps:cNvPr id="21020" name="Shape 21020"/>
                        <wps:cNvSpPr/>
                        <wps:spPr>
                          <a:xfrm>
                            <a:off x="0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EECED" id="Group 19421" o:spid="_x0000_s1026" style="position:absolute;margin-left:0;margin-top:11.85pt;width:75.6pt;height:.6pt;z-index:251672576" coordsize="960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">
                <v:shape id="Shape 21020" o:spid="_x0000_s1027" style="position:absolute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" path="m,l960120,r,9144l,9144,,e" fillcolor="black" stroked="f" strokeweight="0">
                  <v:stroke miterlimit="83231f" joinstyle="miter"/>
                  <v:path arrowok="t" textboxrect="0,0,960120,9144"/>
                </v:shape>
              </v:group>
            </w:pict>
          </mc:Fallback>
        </mc:AlternateContent>
      </w:r>
      <w:r>
        <w:t xml:space="preserve">Beispiel: </w:t>
      </w:r>
    </w:p>
    <w:p w14:paraId="3760B8E3" w14:textId="77777777" w:rsidR="003B420B" w:rsidRDefault="003B420B" w:rsidP="003B420B">
      <w:pPr>
        <w:spacing w:line="259" w:lineRule="auto"/>
      </w:pPr>
      <w:r>
        <w:t xml:space="preserve"> </w:t>
      </w:r>
    </w:p>
    <w:p w14:paraId="14A1AED0" w14:textId="77777777" w:rsidR="003B420B" w:rsidRDefault="003B420B" w:rsidP="003B420B">
      <w:pPr>
        <w:spacing w:after="186" w:line="259" w:lineRule="auto"/>
      </w:pPr>
      <w:r>
        <w:rPr>
          <w:noProof/>
        </w:rPr>
        <w:drawing>
          <wp:inline distT="0" distB="0" distL="0" distR="0" wp14:anchorId="2CB80880" wp14:editId="2B2AD09C">
            <wp:extent cx="4998720" cy="871220"/>
            <wp:effectExtent l="0" t="0" r="0" b="0"/>
            <wp:docPr id="1921" name="Picture 1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" name="Picture 1921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2CF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314E90C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343D66D9" w14:textId="77777777" w:rsidR="003B420B" w:rsidRDefault="003B420B" w:rsidP="003B420B">
      <w:pPr>
        <w:spacing w:after="155" w:line="259" w:lineRule="auto"/>
        <w:ind w:left="720"/>
      </w:pPr>
      <w:r>
        <w:t xml:space="preserve"> </w:t>
      </w:r>
    </w:p>
    <w:p w14:paraId="329F657B" w14:textId="77777777" w:rsidR="003B420B" w:rsidRDefault="003B420B" w:rsidP="003B420B">
      <w:pPr>
        <w:spacing w:line="259" w:lineRule="auto"/>
        <w:ind w:left="720"/>
      </w:pPr>
      <w:r>
        <w:t xml:space="preserve"> </w:t>
      </w:r>
    </w:p>
    <w:p w14:paraId="2804E093" w14:textId="77777777" w:rsidR="003B420B" w:rsidRDefault="003B420B" w:rsidP="003B420B">
      <w:pPr>
        <w:ind w:left="-5" w:right="126"/>
      </w:pPr>
      <w:r>
        <w:t xml:space="preserve">Normalerweise, ist es möglich mit der Anweisung </w:t>
      </w:r>
      <w:proofErr w:type="spellStart"/>
      <w:r>
        <w:t>textalign</w:t>
      </w:r>
      <w:proofErr w:type="spellEnd"/>
      <w:r>
        <w:t xml:space="preserve">: </w:t>
      </w:r>
      <w:proofErr w:type="spellStart"/>
      <w:r>
        <w:t>center</w:t>
      </w:r>
      <w:proofErr w:type="spellEnd"/>
      <w:r>
        <w:t xml:space="preserve"> die Text und Inline-Elemente zu zentrieren. Allerdings funktioniert dies für </w:t>
      </w:r>
    </w:p>
    <w:p w14:paraId="5E28266A" w14:textId="77777777" w:rsidR="003B420B" w:rsidRDefault="003B420B" w:rsidP="003B420B">
      <w:pPr>
        <w:ind w:left="-5" w:right="126"/>
      </w:pPr>
      <w:r>
        <w:rPr>
          <w:rFonts w:ascii="Courier New" w:eastAsia="Courier New" w:hAnsi="Courier New" w:cs="Courier New"/>
        </w:rPr>
        <w:t xml:space="preserve">Blockelemente nicht. Dafür gibt’s ein kleiner Trick. </w:t>
      </w:r>
      <w:r>
        <w:t xml:space="preserve">Wenn die Außenabstände für links und rechts auf automatisch gesetzt werden, sind sie immer gleich groß. Wenn die Außenabstände links und rechts gleich groß sind, ist das Element zentriert. </w:t>
      </w:r>
    </w:p>
    <w:p w14:paraId="4556A77E" w14:textId="77777777" w:rsidR="003B420B" w:rsidRDefault="003B420B" w:rsidP="003B420B">
      <w:pPr>
        <w:spacing w:after="238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91B20C" wp14:editId="04684F7E">
                <wp:extent cx="4870755" cy="2378961"/>
                <wp:effectExtent l="0" t="0" r="0" b="0"/>
                <wp:docPr id="18890" name="Group 18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0755" cy="2378961"/>
                          <a:chOff x="0" y="0"/>
                          <a:chExt cx="4870755" cy="2378961"/>
                        </a:xfrm>
                      </wpg:grpSpPr>
                      <wps:wsp>
                        <wps:cNvPr id="1965" name="Rectangle 1965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3250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305" y="316992"/>
                            <a:ext cx="1277365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4EB9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960374" y="31699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2838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2" name="Shape 21022"/>
                        <wps:cNvSpPr/>
                        <wps:spPr>
                          <a:xfrm>
                            <a:off x="305" y="46740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4763770" y="632460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C786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" name="Rectangle 1970"/>
                        <wps:cNvSpPr/>
                        <wps:spPr>
                          <a:xfrm>
                            <a:off x="4763770" y="94945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A220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4763770" y="1266444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E8B4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Rectangle 1972"/>
                        <wps:cNvSpPr/>
                        <wps:spPr>
                          <a:xfrm>
                            <a:off x="4763770" y="1581912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B994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4763770" y="1899158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EA9A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4763770" y="221615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1D93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9" name="Picture 198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775381"/>
                            <a:ext cx="4658233" cy="1546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91B20C" id="Group 18890" o:spid="_x0000_s1227" style="width:383.5pt;height:187.3pt;mso-position-horizontal-relative:char;mso-position-vertical-relative:line" coordsize="48707,237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">
                <v:rect id="Rectangle 1965" o:spid="_x0000_s1228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14:paraId="0583250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66" o:spid="_x0000_s1229" style="position:absolute;left:3;top:3169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1004EB9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1967" o:spid="_x0000_s1230" style="position:absolute;left:9603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14:paraId="5FE2838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22" o:spid="_x0000_s1231" style="position:absolute;left:3;top:467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1969" o:spid="_x0000_s1232" style="position:absolute;left:47637;top:632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14:paraId="403C786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0" o:spid="_x0000_s1233" style="position:absolute;left:47637;top:949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9a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8Iv38gIenEHAAD//wMAUEsBAi0AFAAGAAgAAAAhANvh9svuAAAAhQEAABMAAAAAAAAA&#10;AAAAAAAAAAAAAFtDb250ZW50X1R5cGVzXS54bWxQSwECLQAUAAYACAAAACEAWvQsW78AAAAVAQAA&#10;CwAAAAAAAAAAAAAAAAAfAQAAX3JlbHMvLnJlbHNQSwECLQAUAAYACAAAACEAsVKPWsYAAADdAAAA&#10;DwAAAAAAAAAAAAAAAAAHAgAAZHJzL2Rvd25yZXYueG1sUEsFBgAAAAADAAMAtwAAAPoCAAAAAA==&#10;" filled="f" stroked="f">
                  <v:textbox inset="0,0,0,0">
                    <w:txbxContent>
                      <w:p w14:paraId="1B0A220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1" o:spid="_x0000_s1234" style="position:absolute;left:47637;top:1266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<v:textbox inset="0,0,0,0">
                    <w:txbxContent>
                      <w:p w14:paraId="0CEE8B4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2" o:spid="_x0000_s1235" style="position:absolute;left:47637;top:15819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S2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yUsM/9+EE+T6DwAA//8DAFBLAQItABQABgAIAAAAIQDb4fbL7gAAAIUBAAATAAAAAAAAAAAA&#10;AAAAAAAAAABbQ29udGVudF9UeXBlc10ueG1sUEsBAi0AFAAGAAgAAAAhAFr0LFu/AAAAFQEAAAsA&#10;AAAAAAAAAAAAAAAAHwEAAF9yZWxzLy5yZWxzUEsBAi0AFAAGAAgAAAAhAC7MtLbEAAAA3QAAAA8A&#10;AAAAAAAAAAAAAAAABwIAAGRycy9kb3ducmV2LnhtbFBLBQYAAAAAAwADALcAAAD4AgAAAAA=&#10;" filled="f" stroked="f">
                  <v:textbox inset="0,0,0,0">
                    <w:txbxContent>
                      <w:p w14:paraId="3CAB994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3" o:spid="_x0000_s1236" style="position:absolute;left:47637;top:18991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Et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EGAES3EAAAA3QAAAA8A&#10;AAAAAAAAAAAAAAAABwIAAGRycy9kb3ducmV2LnhtbFBLBQYAAAAAAwADALcAAAD4AgAAAAA=&#10;" filled="f" stroked="f">
                  <v:textbox inset="0,0,0,0">
                    <w:txbxContent>
                      <w:p w14:paraId="62BEA9A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4" o:spid="_x0000_s1237" style="position:absolute;left:47637;top:22161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lZ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M5piVnEAAAA3QAAAA8A&#10;AAAAAAAAAAAAAAAABwIAAGRycy9kb3ducmV2LnhtbFBLBQYAAAAAAwADALcAAAD4AgAAAAA=&#10;" filled="f" stroked="f">
                  <v:textbox inset="0,0,0,0">
                    <w:txbxContent>
                      <w:p w14:paraId="7901D93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89" o:spid="_x0000_s1238" type="#_x0000_t75" style="position:absolute;top:7753;width:46582;height:15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">
                  <v:imagedata r:id="rId89" o:title=""/>
                </v:shape>
                <w10:anchorlock/>
              </v:group>
            </w:pict>
          </mc:Fallback>
        </mc:AlternateContent>
      </w:r>
    </w:p>
    <w:p w14:paraId="286477B3" w14:textId="77777777" w:rsidR="003B420B" w:rsidRDefault="003B420B" w:rsidP="003B420B">
      <w:pPr>
        <w:ind w:left="-5" w:right="126"/>
      </w:pPr>
      <w:r>
        <w:t xml:space="preserve">Ein mit </w:t>
      </w:r>
      <w:proofErr w:type="spellStart"/>
      <w:r>
        <w:t>margin</w:t>
      </w:r>
      <w:proofErr w:type="spellEnd"/>
      <w:r>
        <w:t xml:space="preserve"> definierter Außenabstand übernimmt die Farbe des umgebenden Elements, so dass in diesem Fall rechts und links von </w:t>
      </w:r>
      <w:proofErr w:type="spellStart"/>
      <w:r>
        <w:t>div#wrapper</w:t>
      </w:r>
      <w:proofErr w:type="spellEnd"/>
      <w:r>
        <w:t xml:space="preserve"> die Hintergrundfarbe von </w:t>
      </w:r>
      <w:proofErr w:type="spellStart"/>
      <w:r>
        <w:t>body</w:t>
      </w:r>
      <w:proofErr w:type="spellEnd"/>
      <w:r>
        <w:t xml:space="preserve"> sichtbar wird. </w:t>
      </w:r>
    </w:p>
    <w:p w14:paraId="3150C939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03445638" w14:textId="77777777" w:rsidR="003B420B" w:rsidRDefault="003B420B" w:rsidP="003B420B">
      <w:pPr>
        <w:spacing w:after="153" w:line="259" w:lineRule="auto"/>
      </w:pPr>
      <w:r>
        <w:lastRenderedPageBreak/>
        <w:t xml:space="preserve"> </w:t>
      </w:r>
    </w:p>
    <w:p w14:paraId="6FAC52E5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40F51002" w14:textId="77777777" w:rsidR="003B420B" w:rsidRDefault="003B420B" w:rsidP="003B420B">
      <w:pPr>
        <w:spacing w:after="2" w:line="374" w:lineRule="auto"/>
        <w:ind w:right="9030"/>
      </w:pPr>
      <w:r>
        <w:t xml:space="preserve">  </w:t>
      </w:r>
    </w:p>
    <w:p w14:paraId="1473EE07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3E7F3917" w14:textId="77777777" w:rsidR="003B420B" w:rsidRDefault="003B420B" w:rsidP="003B420B">
      <w:pPr>
        <w:spacing w:line="374" w:lineRule="auto"/>
        <w:ind w:right="9030"/>
      </w:pPr>
      <w:r>
        <w:t xml:space="preserve">  </w:t>
      </w:r>
    </w:p>
    <w:p w14:paraId="31BE0A30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62999D51" w14:textId="77777777" w:rsidR="003B420B" w:rsidRDefault="003B420B" w:rsidP="003B420B">
      <w:pPr>
        <w:ind w:left="-5" w:right="126"/>
      </w:pPr>
      <w:r>
        <w:t xml:space="preserve">Zusätzlich kann man die Rahmenlinien definieren. </w:t>
      </w:r>
    </w:p>
    <w:p w14:paraId="3A350A03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FCDE9E9" w14:textId="77777777" w:rsidR="003B420B" w:rsidRDefault="003B420B" w:rsidP="003B420B">
      <w:pPr>
        <w:spacing w:after="3"/>
        <w:ind w:left="-5" w:right="126"/>
      </w:pPr>
      <w:r>
        <w:t xml:space="preserve">Beispiel: </w:t>
      </w:r>
    </w:p>
    <w:p w14:paraId="39935ACC" w14:textId="77777777" w:rsidR="003B420B" w:rsidRDefault="003B420B" w:rsidP="003B420B">
      <w:pPr>
        <w:spacing w:after="326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BE376E" wp14:editId="0C613DF5">
                <wp:extent cx="4659630" cy="1542161"/>
                <wp:effectExtent l="0" t="0" r="0" b="0"/>
                <wp:docPr id="18386" name="Group 18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1542161"/>
                          <a:chOff x="0" y="0"/>
                          <a:chExt cx="4659630" cy="1542161"/>
                        </a:xfrm>
                      </wpg:grpSpPr>
                      <wps:wsp>
                        <wps:cNvPr id="21024" name="Shape 21024"/>
                        <wps:cNvSpPr/>
                        <wps:spPr>
                          <a:xfrm>
                            <a:off x="305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0" name="Picture 206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046"/>
                            <a:ext cx="4659630" cy="1301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04F0D7" id="Group 18386" o:spid="_x0000_s1026" style="width:366.9pt;height:121.45pt;mso-position-horizontal-relative:char;mso-position-vertical-relative:line" coordsize="46596,154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">
                <v:shape id="Shape 21024" o:spid="_x0000_s1027" style="position:absolute;left:3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2060" o:spid="_x0000_s1028" type="#_x0000_t75" style="position:absolute;top:2410;width:46596;height:13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">
                  <v:imagedata r:id="rId91" o:title=""/>
                </v:shape>
                <w10:anchorlock/>
              </v:group>
            </w:pict>
          </mc:Fallback>
        </mc:AlternateContent>
      </w:r>
    </w:p>
    <w:p w14:paraId="650F2511" w14:textId="77777777" w:rsidR="003B420B" w:rsidRDefault="003B420B" w:rsidP="003B420B">
      <w:pPr>
        <w:spacing w:after="153" w:line="259" w:lineRule="auto"/>
      </w:pPr>
      <w:r>
        <w:t xml:space="preserve"> </w:t>
      </w:r>
    </w:p>
    <w:p w14:paraId="110DD8AB" w14:textId="77777777" w:rsidR="003B420B" w:rsidRDefault="003B420B" w:rsidP="003B420B">
      <w:pPr>
        <w:spacing w:after="3"/>
        <w:ind w:left="-5" w:right="126"/>
      </w:pPr>
      <w:r>
        <w:t xml:space="preserve">Ergebnis: </w:t>
      </w:r>
    </w:p>
    <w:p w14:paraId="5B3DC347" w14:textId="77777777" w:rsidR="003B420B" w:rsidRDefault="003B420B" w:rsidP="003B420B">
      <w:pPr>
        <w:spacing w:line="259" w:lineRule="auto"/>
        <w:ind w:left="-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992AAAC" wp14:editId="5AAA4F54">
                <wp:extent cx="4659630" cy="872617"/>
                <wp:effectExtent l="0" t="0" r="0" b="0"/>
                <wp:docPr id="18387" name="Group 18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872617"/>
                          <a:chOff x="0" y="0"/>
                          <a:chExt cx="4659630" cy="872617"/>
                        </a:xfrm>
                      </wpg:grpSpPr>
                      <wps:wsp>
                        <wps:cNvPr id="21026" name="Shape 21026"/>
                        <wps:cNvSpPr/>
                        <wps:spPr>
                          <a:xfrm>
                            <a:off x="13640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2" name="Picture 206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2692"/>
                            <a:ext cx="4659630" cy="669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2E79A0" id="Group 18387" o:spid="_x0000_s1026" style="width:366.9pt;height:68.7pt;mso-position-horizontal-relative:char;mso-position-vertical-relative:line" coordsize="46596,87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">
                <v:shape id="Shape 21026" o:spid="_x0000_s1027" style="position:absolute;left:136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shape id="Picture 2062" o:spid="_x0000_s1028" type="#_x0000_t75" style="position:absolute;top:2026;width:46596;height:6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">
                  <v:imagedata r:id="rId93" o:title=""/>
                </v:shape>
                <w10:anchorlock/>
              </v:group>
            </w:pict>
          </mc:Fallback>
        </mc:AlternateContent>
      </w:r>
    </w:p>
    <w:p w14:paraId="6B796C9B" w14:textId="77777777" w:rsidR="003B420B" w:rsidRDefault="003B420B" w:rsidP="003B420B">
      <w:pPr>
        <w:spacing w:after="155" w:line="259" w:lineRule="auto"/>
        <w:ind w:right="1550"/>
        <w:jc w:val="right"/>
      </w:pPr>
      <w:r>
        <w:t xml:space="preserve"> </w:t>
      </w:r>
    </w:p>
    <w:p w14:paraId="2C487324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7275F73A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329A7364" w14:textId="77777777" w:rsidR="003B420B" w:rsidRDefault="003B420B" w:rsidP="003B420B">
      <w:pPr>
        <w:ind w:left="-5" w:right="126"/>
      </w:pPr>
      <w:r>
        <w:t xml:space="preserve">Weiterhin kann man einen Innenabstand für die Layoutbereiche definieren. Es ist besser, wenn man für alle 4 Bereiche es individuell macht. </w:t>
      </w:r>
    </w:p>
    <w:p w14:paraId="6A499EF7" w14:textId="77777777" w:rsidR="003B420B" w:rsidRDefault="003B420B" w:rsidP="003B420B">
      <w:pPr>
        <w:spacing w:after="170" w:line="259" w:lineRule="auto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2B22C9C" wp14:editId="18662BCD">
                <wp:extent cx="2393620" cy="1791127"/>
                <wp:effectExtent l="0" t="0" r="0" b="0"/>
                <wp:docPr id="18388" name="Group 18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620" cy="1791127"/>
                          <a:chOff x="0" y="0"/>
                          <a:chExt cx="2393620" cy="1791127"/>
                        </a:xfrm>
                      </wpg:grpSpPr>
                      <wps:wsp>
                        <wps:cNvPr id="2050" name="Rectangle 2050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86E8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305" y="315849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E98E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960374" y="315849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B9FF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8" name="Shape 21028"/>
                        <wps:cNvSpPr/>
                        <wps:spPr>
                          <a:xfrm>
                            <a:off x="305" y="466264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2286635" y="63284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024A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2286635" y="94983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BF6A2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2286635" y="1265301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0DEF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2286635" y="158229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149E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4" name="Picture 206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602"/>
                            <a:ext cx="2181479" cy="1152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B22C9C" id="Group 18388" o:spid="_x0000_s1239" style="width:188.45pt;height:141.05pt;mso-position-horizontal-relative:char;mso-position-vertical-relative:line" coordsize="23936,179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">
                <v:rect id="Rectangle 2050" o:spid="_x0000_s1240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02D86E8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1" o:spid="_x0000_s1241" style="position:absolute;left:3;top:3158;width:1277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623E98E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2052" o:spid="_x0000_s1242" style="position:absolute;left:9603;top:315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291B9FF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28" o:spid="_x0000_s1243" style="position:absolute;left:3;top:4662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2054" o:spid="_x0000_s1244" style="position:absolute;left:22866;top:632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332024A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5" o:spid="_x0000_s1245" style="position:absolute;left:22866;top:949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6D3BF6A2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6" o:spid="_x0000_s1246" style="position:absolute;left:22866;top:12653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1290DEF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7" o:spid="_x0000_s1247" style="position:absolute;left:22866;top:1582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630149E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64" o:spid="_x0000_s1248" type="#_x0000_t75" style="position:absolute;top:6386;width:21814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">
                  <v:imagedata r:id="rId95" o:title=""/>
                </v:shape>
                <w10:anchorlock/>
              </v:group>
            </w:pict>
          </mc:Fallback>
        </mc:AlternateContent>
      </w:r>
    </w:p>
    <w:p w14:paraId="25644931" w14:textId="77777777" w:rsidR="003B420B" w:rsidRDefault="003B420B" w:rsidP="003B420B">
      <w:pPr>
        <w:spacing w:line="259" w:lineRule="auto"/>
      </w:pPr>
      <w:r>
        <w:t xml:space="preserve"> </w:t>
      </w:r>
    </w:p>
    <w:p w14:paraId="1358A004" w14:textId="77777777" w:rsidR="003B420B" w:rsidRDefault="003B420B" w:rsidP="003B420B">
      <w:pPr>
        <w:ind w:left="-5" w:right="126"/>
      </w:pPr>
      <w:r>
        <w:t xml:space="preserve">Als nächstes kann man die farbliche Gestaltung der Fläche einer Webseite bewirken. </w:t>
      </w:r>
    </w:p>
    <w:p w14:paraId="49FF6A4E" w14:textId="77777777" w:rsidR="003B420B" w:rsidRDefault="003B420B" w:rsidP="003B420B">
      <w:pPr>
        <w:spacing w:after="136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AB03C2" wp14:editId="15BBEA5E">
                <wp:extent cx="4103192" cy="1848531"/>
                <wp:effectExtent l="0" t="0" r="0" b="0"/>
                <wp:docPr id="19287" name="Group 19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3192" cy="1848531"/>
                          <a:chOff x="0" y="0"/>
                          <a:chExt cx="4103192" cy="1848531"/>
                        </a:xfrm>
                      </wpg:grpSpPr>
                      <wps:wsp>
                        <wps:cNvPr id="2101" name="Rectangle 2101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69C9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305" y="316992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E938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960374" y="31699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F6E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0" name="Shape 21030"/>
                        <wps:cNvSpPr/>
                        <wps:spPr>
                          <a:xfrm>
                            <a:off x="305" y="46740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" name="Rectangle 2105"/>
                        <wps:cNvSpPr/>
                        <wps:spPr>
                          <a:xfrm>
                            <a:off x="3524377" y="63398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091C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3524377" y="94983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1E27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3981577" y="1266825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606C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3981577" y="1588687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D99C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8" name="Picture 214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663621"/>
                            <a:ext cx="3437255" cy="1184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AB03C2" id="Group 19287" o:spid="_x0000_s1249" style="width:323.1pt;height:145.55pt;mso-position-horizontal-relative:char;mso-position-vertical-relative:line" coordsize="41031,184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">
                <v:rect id="Rectangle 2101" o:spid="_x0000_s1250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2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" filled="f" stroked="f">
                  <v:textbox inset="0,0,0,0">
                    <w:txbxContent>
                      <w:p w14:paraId="26569C9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2" o:spid="_x0000_s1251" style="position:absolute;left:3;top:3169;width:1277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P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OEvh7E56AXP0CAAD//wMAUEsBAi0AFAAGAAgAAAAhANvh9svuAAAAhQEAABMAAAAAAAAA&#10;AAAAAAAAAAAAAFtDb250ZW50X1R5cGVzXS54bWxQSwECLQAUAAYACAAAACEAWvQsW78AAAAVAQAA&#10;CwAAAAAAAAAAAAAAAAAfAQAAX3JlbHMvLnJlbHNQSwECLQAUAAYACAAAACEAOb7j6cYAAADdAAAA&#10;DwAAAAAAAAAAAAAAAAAHAgAAZHJzL2Rvd25yZXYueG1sUEsFBgAAAAADAAMAtwAAAPoCAAAAAA==&#10;" filled="f" stroked="f">
                  <v:textbox inset="0,0,0,0">
                    <w:txbxContent>
                      <w:p w14:paraId="1BCE938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2103" o:spid="_x0000_s1252" style="position:absolute;left:9603;top:316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BW8kZyxQAAAN0AAAAP&#10;AAAAAAAAAAAAAAAAAAcCAABkcnMvZG93bnJldi54bWxQSwUGAAAAAAMAAwC3AAAA+QIAAAAA&#10;" filled="f" stroked="f">
                  <v:textbox inset="0,0,0,0">
                    <w:txbxContent>
                      <w:p w14:paraId="0B77F6E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30" o:spid="_x0000_s1253" style="position:absolute;left:3;top:4674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2105" o:spid="_x0000_s1254" style="position:absolute;left:35243;top:633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3u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C2V3udxQAAAN0AAAAP&#10;AAAAAAAAAAAAAAAAAAcCAABkcnMvZG93bnJldi54bWxQSwUGAAAAAAMAAwC3AAAA+QIAAAAA&#10;" filled="f" stroked="f">
                  <v:textbox inset="0,0,0,0">
                    <w:txbxContent>
                      <w:p w14:paraId="1F0091C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6" o:spid="_x0000_s1255" style="position:absolute;left:35243;top:949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2FA1E27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7" o:spid="_x0000_s1256" style="position:absolute;left:39815;top:1266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B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E0gf834QnI5R8AAAD//wMAUEsBAi0AFAAGAAgAAAAhANvh9svuAAAAhQEAABMAAAAAAAAA&#10;AAAAAAAAAAAAAFtDb250ZW50X1R5cGVzXS54bWxQSwECLQAUAAYACAAAACEAWvQsW78AAAAVAQAA&#10;CwAAAAAAAAAAAAAAAAAfAQAAX3JlbHMvLnJlbHNQSwECLQAUAAYACAAAACEAKclAccYAAADdAAAA&#10;DwAAAAAAAAAAAAAAAAAHAgAAZHJzL2Rvd25yZXYueG1sUEsFBgAAAAADAAMAtwAAAPoCAAAAAA==&#10;" filled="f" stroked="f">
                  <v:textbox inset="0,0,0,0">
                    <w:txbxContent>
                      <w:p w14:paraId="5EE606C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08" o:spid="_x0000_s1257" style="position:absolute;left:39815;top:15886;width:1618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7CFD99C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48" o:spid="_x0000_s1258" type="#_x0000_t75" style="position:absolute;top:6636;width:34372;height:11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">
                  <v:imagedata r:id="rId97" o:title=""/>
                </v:shape>
                <w10:anchorlock/>
              </v:group>
            </w:pict>
          </mc:Fallback>
        </mc:AlternateContent>
      </w:r>
    </w:p>
    <w:p w14:paraId="669E1CA8" w14:textId="77777777" w:rsidR="003B420B" w:rsidRDefault="003B420B" w:rsidP="003B420B">
      <w:pPr>
        <w:spacing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1AD729" wp14:editId="51BD36E1">
                <wp:extent cx="3589604" cy="2467231"/>
                <wp:effectExtent l="0" t="0" r="0" b="0"/>
                <wp:docPr id="19288" name="Group 19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9604" cy="2467231"/>
                          <a:chOff x="0" y="0"/>
                          <a:chExt cx="3589604" cy="2467231"/>
                        </a:xfrm>
                      </wpg:grpSpPr>
                      <wps:wsp>
                        <wps:cNvPr id="2109" name="Rectangle 2109"/>
                        <wps:cNvSpPr/>
                        <wps:spPr>
                          <a:xfrm>
                            <a:off x="305" y="0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B37C5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305" y="347472"/>
                            <a:ext cx="1458977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BC48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>Ergebnis: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1097534" y="347472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7629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2" name="Shape 21032"/>
                        <wps:cNvSpPr/>
                        <wps:spPr>
                          <a:xfrm>
                            <a:off x="305" y="518925"/>
                            <a:ext cx="10972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280" h="9144">
                                <a:moveTo>
                                  <a:pt x="0" y="0"/>
                                </a:moveTo>
                                <a:lnTo>
                                  <a:pt x="1097280" y="0"/>
                                </a:lnTo>
                                <a:lnTo>
                                  <a:pt x="10972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3467989" y="694944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FEC06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467989" y="1042670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ED55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3467989" y="1388618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1381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3467989" y="1736090"/>
                            <a:ext cx="161748" cy="246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D8A0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3467989" y="2083562"/>
                            <a:ext cx="161748" cy="24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2160A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0" name="Picture 215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811"/>
                            <a:ext cx="3376930" cy="1709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1AD729" id="Group 19288" o:spid="_x0000_s1259" style="width:282.65pt;height:194.25pt;mso-position-horizontal-relative:char;mso-position-vertical-relative:line" coordsize="35896,246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">
                <v:rect id="Rectangle 2109" o:spid="_x0000_s1260" style="position:absolute;left:3;width:1617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6ABB37C5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0" o:spid="_x0000_s1261" style="position:absolute;left:3;top:3474;width:14589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55CBC48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>Ergebnis:</w:t>
                        </w:r>
                      </w:p>
                    </w:txbxContent>
                  </v:textbox>
                </v:rect>
                <v:rect id="Rectangle 2111" o:spid="_x0000_s1262" style="position:absolute;left:10975;top:3474;width:1617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" filled="f" stroked="f">
                  <v:textbox inset="0,0,0,0">
                    <w:txbxContent>
                      <w:p w14:paraId="1627629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032" o:spid="_x0000_s1263" style="position:absolute;left:3;top:5189;width:10972;height:91;visibility:visible;mso-wrap-style:square;v-text-anchor:top" coordsize="109728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" path="m,l1097280,r,9144l,9144,,e" fillcolor="black" stroked="f" strokeweight="0">
                  <v:stroke miterlimit="83231f" joinstyle="miter"/>
                  <v:path arrowok="t" textboxrect="0,0,1097280,9144"/>
                </v:shape>
                <v:rect id="Rectangle 2113" o:spid="_x0000_s1264" style="position:absolute;left:34679;top:6949;width:1618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29AFEC06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4" o:spid="_x0000_s1265" style="position:absolute;left:34679;top:10426;width:1618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250ED55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5" o:spid="_x0000_s1266" style="position:absolute;left:34679;top:13886;width:1618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5B61381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o:spid="_x0000_s1267" style="position:absolute;left:34679;top:17360;width:1618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3BDD8A0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7" o:spid="_x0000_s1268" style="position:absolute;left:34679;top:20835;width:1618;height:2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2822160A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50" o:spid="_x0000_s1269" type="#_x0000_t75" style="position:absolute;top:7578;width:33769;height:17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">
                  <v:imagedata r:id="rId99" o:title=""/>
                </v:shape>
                <w10:anchorlock/>
              </v:group>
            </w:pict>
          </mc:Fallback>
        </mc:AlternateContent>
      </w:r>
    </w:p>
    <w:p w14:paraId="5ABE4F91" w14:textId="77777777" w:rsidR="003B420B" w:rsidRDefault="003B420B" w:rsidP="003B420B">
      <w:pPr>
        <w:spacing w:after="122" w:line="259" w:lineRule="auto"/>
        <w:ind w:left="1915"/>
        <w:jc w:val="center"/>
      </w:pPr>
      <w:r>
        <w:rPr>
          <w:sz w:val="32"/>
        </w:rPr>
        <w:t xml:space="preserve"> </w:t>
      </w:r>
    </w:p>
    <w:p w14:paraId="51FF5527" w14:textId="77777777" w:rsidR="003B420B" w:rsidRDefault="003B420B" w:rsidP="003B420B">
      <w:pPr>
        <w:ind w:left="-5" w:right="126"/>
      </w:pPr>
      <w:r>
        <w:t xml:space="preserve">Hier kann man das Logo mit zwei verschieden Rahmen erkennen. </w:t>
      </w:r>
    </w:p>
    <w:p w14:paraId="4B728D16" w14:textId="77777777" w:rsidR="003B420B" w:rsidRDefault="003B420B" w:rsidP="003B420B">
      <w:pPr>
        <w:spacing w:after="153" w:line="259" w:lineRule="auto"/>
      </w:pPr>
      <w:r>
        <w:lastRenderedPageBreak/>
        <w:t xml:space="preserve"> </w:t>
      </w:r>
    </w:p>
    <w:p w14:paraId="049B6F9E" w14:textId="77777777" w:rsidR="003B420B" w:rsidRDefault="003B420B" w:rsidP="003B420B">
      <w:pPr>
        <w:ind w:left="-5" w:right="126"/>
      </w:pPr>
      <w:r>
        <w:t xml:space="preserve">Außerdem ist es möglich eine Hintergrundgrafik zu einbinden. Sie wird im Browser horizontal und vertikal so lange wiederholt, bis der zur Verfügung stehende Raum aufgebraucht ist. </w:t>
      </w:r>
    </w:p>
    <w:p w14:paraId="5A15C615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05CEAA0" w14:textId="77777777" w:rsidR="003B420B" w:rsidRDefault="003B420B" w:rsidP="003B420B">
      <w:pPr>
        <w:spacing w:line="259" w:lineRule="auto"/>
      </w:pPr>
      <w:r>
        <w:t xml:space="preserve"> </w:t>
      </w:r>
    </w:p>
    <w:p w14:paraId="57A1AB2E" w14:textId="77777777" w:rsidR="003B420B" w:rsidRDefault="003B420B" w:rsidP="003B420B">
      <w:pPr>
        <w:spacing w:line="259" w:lineRule="auto"/>
      </w:pPr>
      <w:r>
        <w:t xml:space="preserve"> </w:t>
      </w:r>
    </w:p>
    <w:p w14:paraId="7030E03F" w14:textId="77777777" w:rsidR="003B420B" w:rsidRDefault="003B420B" w:rsidP="003B420B">
      <w:pPr>
        <w:spacing w:after="240" w:line="259" w:lineRule="auto"/>
        <w:ind w:left="-21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EF40A9" wp14:editId="0F9074F4">
                <wp:extent cx="4641393" cy="1454865"/>
                <wp:effectExtent l="0" t="0" r="0" b="0"/>
                <wp:docPr id="19024" name="Group 19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393" cy="1454865"/>
                          <a:chOff x="0" y="0"/>
                          <a:chExt cx="4641393" cy="1454865"/>
                        </a:xfrm>
                      </wpg:grpSpPr>
                      <wps:wsp>
                        <wps:cNvPr id="2180" name="Rectangle 2180"/>
                        <wps:cNvSpPr/>
                        <wps:spPr>
                          <a:xfrm>
                            <a:off x="13640" y="0"/>
                            <a:ext cx="161748" cy="24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1CDB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13640" y="342602"/>
                            <a:ext cx="1277365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B960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Beispiel: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973709" y="342602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C41C3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4" name="Shape 21034"/>
                        <wps:cNvSpPr/>
                        <wps:spPr>
                          <a:xfrm>
                            <a:off x="13640" y="49301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4534408" y="65807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E78C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4534408" y="975061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2F22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4534408" y="1292054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BA02B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5" name="Picture 222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748286"/>
                            <a:ext cx="4438015" cy="612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EF40A9" id="Group 19024" o:spid="_x0000_s1270" style="width:365.45pt;height:114.55pt;mso-position-horizontal-relative:char;mso-position-vertical-relative:line" coordsize="46413,145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">
                <v:rect id="Rectangle 2180" o:spid="_x0000_s1271" style="position:absolute;left:136;width:1617;height:2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2211CDB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1" o:spid="_x0000_s1272" style="position:absolute;left:136;top:3426;width:12774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37E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ziJIbrm/AE5PofAAD//wMAUEsBAi0AFAAGAAgAAAAhANvh9svuAAAAhQEAABMAAAAAAAAA&#10;AAAAAAAAAAAAAFtDb250ZW50X1R5cGVzXS54bWxQSwECLQAUAAYACAAAACEAWvQsW78AAAAVAQAA&#10;CwAAAAAAAAAAAAAAAAAfAQAAX3JlbHMvLnJlbHNQSwECLQAUAAYACAAAACEApL9+xMYAAADdAAAA&#10;DwAAAAAAAAAAAAAAAAAHAgAAZHJzL2Rvd25yZXYueG1sUEsFBgAAAAADAAMAtwAAAPoCAAAAAA==&#10;" filled="f" stroked="f">
                  <v:textbox inset="0,0,0,0">
                    <w:txbxContent>
                      <w:p w14:paraId="6F4B960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Beispiel:</w:t>
                        </w:r>
                      </w:p>
                    </w:txbxContent>
                  </v:textbox>
                </v:rect>
                <v:rect id="Rectangle 2182" o:spid="_x0000_s1273" style="position:absolute;left:9737;top:3426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Cz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CZpQlc34QnIJcXAAAA//8DAFBLAQItABQABgAIAAAAIQDb4fbL7gAAAIUBAAATAAAAAAAA&#10;AAAAAAAAAAAAAABbQ29udGVudF9UeXBlc10ueG1sUEsBAi0AFAAGAAgAAAAhAFr0LFu/AAAAFQEA&#10;AAsAAAAAAAAAAAAAAAAAHwEAAF9yZWxzLy5yZWxzUEsBAi0AFAAGAAgAAAAhAFRt4LPHAAAA3QAA&#10;AA8AAAAAAAAAAAAAAAAABwIAAGRycy9kb3ducmV2LnhtbFBLBQYAAAAAAwADALcAAAD7AgAAAAA=&#10;" filled="f" stroked="f">
                  <v:textbox inset="0,0,0,0">
                    <w:txbxContent>
                      <w:p w14:paraId="04DC41C3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34" o:spid="_x0000_s1274" style="position:absolute;left:136;top:4930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2184" o:spid="_x0000_s1275" style="position:absolute;left:45344;top:6580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N1c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LTI3VzHAAAA3QAA&#10;AA8AAAAAAAAAAAAAAAAABwIAAGRycy9kb3ducmV2LnhtbFBLBQYAAAAAAwADALcAAAD7AgAAAAA=&#10;" filled="f" stroked="f">
                  <v:textbox inset="0,0,0,0">
                    <w:txbxContent>
                      <w:p w14:paraId="1B9E78C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5" o:spid="_x0000_s1276" style="position:absolute;left:45344;top:9750;width:1422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HjH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U8fobfN+EJyM0PAAAA//8DAFBLAQItABQABgAIAAAAIQDb4fbL7gAAAIUBAAATAAAAAAAA&#10;AAAAAAAAAAAAAABbQ29udGVudF9UeXBlc10ueG1sUEsBAi0AFAAGAAgAAAAhAFr0LFu/AAAAFQEA&#10;AAsAAAAAAAAAAAAAAAAAHwEAAF9yZWxzLy5yZWxzUEsBAi0AFAAGAAgAAAAhANuEeMfHAAAA3QAA&#10;AA8AAAAAAAAAAAAAAAAABwIAAGRycy9kb3ducmV2LnhtbFBLBQYAAAAAAwADALcAAAD7AgAAAAA=&#10;" filled="f" stroked="f">
                  <v:textbox inset="0,0,0,0">
                    <w:txbxContent>
                      <w:p w14:paraId="59B2F22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6" o:spid="_x0000_s1277" style="position:absolute;left:45344;top:12920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uaw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" filled="f" stroked="f">
                  <v:textbox inset="0,0,0,0">
                    <w:txbxContent>
                      <w:p w14:paraId="296BA02B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25" o:spid="_x0000_s1278" type="#_x0000_t75" style="position:absolute;top:7482;width:44380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">
                  <v:imagedata r:id="rId101" o:title=""/>
                </v:shape>
                <w10:anchorlock/>
              </v:group>
            </w:pict>
          </mc:Fallback>
        </mc:AlternateContent>
      </w:r>
    </w:p>
    <w:p w14:paraId="1E17B73E" w14:textId="77777777" w:rsidR="003B420B" w:rsidRDefault="003B420B" w:rsidP="003B420B">
      <w:pPr>
        <w:spacing w:after="243" w:line="259" w:lineRule="auto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E37B26" wp14:editId="38F837B9">
                <wp:extent cx="3841674" cy="3644261"/>
                <wp:effectExtent l="0" t="0" r="0" b="0"/>
                <wp:docPr id="19025" name="Group 19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674" cy="3644261"/>
                          <a:chOff x="0" y="0"/>
                          <a:chExt cx="3841674" cy="3644261"/>
                        </a:xfrm>
                      </wpg:grpSpPr>
                      <wps:wsp>
                        <wps:cNvPr id="2187" name="Rectangle 2187"/>
                        <wps:cNvSpPr/>
                        <wps:spPr>
                          <a:xfrm>
                            <a:off x="305" y="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7594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305" y="317373"/>
                            <a:ext cx="1135481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F2C8E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Ergebnis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853694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EF6BD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960374" y="31737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B4C97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6" name="Shape 21036"/>
                        <wps:cNvSpPr/>
                        <wps:spPr>
                          <a:xfrm>
                            <a:off x="305" y="467786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3734689" y="632840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92D99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3734689" y="949833"/>
                            <a:ext cx="142290" cy="21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8743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3734689" y="1266825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53ADF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3734689" y="158229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A596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3734689" y="1899285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D4E01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3734689" y="2216277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AC6E8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3734689" y="2531999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12970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3734689" y="284899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7ACE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3734689" y="3165983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DF7FC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3734689" y="3481451"/>
                            <a:ext cx="142290" cy="21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2B454" w14:textId="77777777" w:rsidR="003B420B" w:rsidRDefault="003B420B" w:rsidP="003B420B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7" name="Picture 222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936"/>
                            <a:ext cx="3643630" cy="2794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E37B26" id="Group 19025" o:spid="_x0000_s1279" style="width:302.5pt;height:286.95pt;mso-position-horizontal-relative:char;mso-position-vertical-relative:line" coordsize="38416,364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">
                <v:rect id="Rectangle 2187" o:spid="_x0000_s1280" style="position:absolute;left:3;width:1422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kMr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5/AK/b8ITkJsfAAAA//8DAFBLAQItABQABgAIAAAAIQDb4fbL7gAAAIUBAAATAAAAAAAA&#10;AAAAAAAAAAAAAABbQ29udGVudF9UeXBlc10ueG1sUEsBAi0AFAAGAAgAAAAhAFr0LFu/AAAAFQEA&#10;AAsAAAAAAAAAAAAAAAAAHwEAAF9yZWxzLy5yZWxzUEsBAi0AFAAGAAgAAAAhAEQaQyvHAAAA3QAA&#10;AA8AAAAAAAAAAAAAAAAABwIAAGRycy9kb3ducmV2LnhtbFBLBQYAAAAAAwADALcAAAD7AgAAAAA=&#10;" filled="f" stroked="f">
                  <v:textbox inset="0,0,0,0">
                    <w:txbxContent>
                      <w:p w14:paraId="26A7594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8" o:spid="_x0000_s1281" style="position:absolute;left:3;top:3173;width:11354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ddZ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zA1vwhOQ6T8AAAD//wMAUEsBAi0AFAAGAAgAAAAhANvh9svuAAAAhQEAABMAAAAAAAAAAAAA&#10;AAAAAAAAAFtDb250ZW50X1R5cGVzXS54bWxQSwECLQAUAAYACAAAACEAWvQsW78AAAAVAQAACwAA&#10;AAAAAAAAAAAAAAAfAQAAX3JlbHMvLnJlbHNQSwECLQAUAAYACAAAACEANYXXWcMAAADdAAAADwAA&#10;AAAAAAAAAAAAAAAHAgAAZHJzL2Rvd25yZXYueG1sUEsFBgAAAAADAAMAtwAAAPcCAAAAAA==&#10;" filled="f" stroked="f">
                  <v:textbox inset="0,0,0,0">
                    <w:txbxContent>
                      <w:p w14:paraId="38AF2C8E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Ergebnis</w:t>
                        </w:r>
                      </w:p>
                    </w:txbxContent>
                  </v:textbox>
                </v:rect>
                <v:rect id="Rectangle 2189" o:spid="_x0000_s1282" style="position:absolute;left:8536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LC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lksLfm/AE5OYXAAD//wMAUEsBAi0AFAAGAAgAAAAhANvh9svuAAAAhQEAABMAAAAAAAAA&#10;AAAAAAAAAAAAAFtDb250ZW50X1R5cGVzXS54bWxQSwECLQAUAAYACAAAACEAWvQsW78AAAAVAQAA&#10;CwAAAAAAAAAAAAAAAAAfAQAAX3JlbHMvLnJlbHNQSwECLQAUAAYACAAAACEAWslywsYAAADdAAAA&#10;DwAAAAAAAAAAAAAAAAAHAgAAZHJzL2Rvd25yZXYueG1sUEsFBgAAAAADAAMAtwAAAPoCAAAAAA==&#10;" filled="f" stroked="f">
                  <v:textbox inset="0,0,0,0">
                    <w:txbxContent>
                      <w:p w14:paraId="2FDEF6BD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2190" o:spid="_x0000_s1283" style="position:absolute;left:9603;top:3173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2C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dgf3oQnILN/AAAA//8DAFBLAQItABQABgAIAAAAIQDb4fbL7gAAAIUBAAATAAAAAAAAAAAA&#10;AAAAAAAAAABbQ29udGVudF9UeXBlc10ueG1sUEsBAi0AFAAGAAgAAAAhAFr0LFu/AAAAFQEAAAsA&#10;AAAAAAAAAAAAAAAAHwEAAF9yZWxzLy5yZWxzUEsBAi0AFAAGAAgAAAAhAE4qTYLEAAAA3QAAAA8A&#10;AAAAAAAAAAAAAAAABwIAAGRycy9kb3ducmV2LnhtbFBLBQYAAAAAAwADALcAAAD4AgAAAAA=&#10;" filled="f" stroked="f">
                  <v:textbox inset="0,0,0,0">
                    <w:txbxContent>
                      <w:p w14:paraId="4D9B4C97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036" o:spid="_x0000_s1284" style="position:absolute;left:3;top:4677;width:9601;height:92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" path="m,l960120,r,9144l,9144,,e" fillcolor="black" stroked="f" strokeweight="0">
                  <v:stroke miterlimit="83231f" joinstyle="miter"/>
                  <v:path arrowok="t" textboxrect="0,0,960120,9144"/>
                </v:shape>
                <v:rect id="Rectangle 2192" o:spid="_x0000_s1285" style="position:absolute;left:37346;top:632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HZu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lsDfm/AE5PoXAAD//wMAUEsBAi0AFAAGAAgAAAAhANvh9svuAAAAhQEAABMAAAAAAAAA&#10;AAAAAAAAAAAAAFtDb250ZW50X1R5cGVzXS54bWxQSwECLQAUAAYACAAAACEAWvQsW78AAAAVAQAA&#10;CwAAAAAAAAAAAAAAAAAfAQAAX3JlbHMvLnJlbHNQSwECLQAUAAYACAAAACEA0bR2bsYAAADdAAAA&#10;DwAAAAAAAAAAAAAAAAAHAgAAZHJzL2Rvd25yZXYueG1sUEsFBgAAAAADAAMAtwAAAPoCAAAAAA==&#10;" filled="f" stroked="f">
                  <v:textbox inset="0,0,0,0">
                    <w:txbxContent>
                      <w:p w14:paraId="06792D99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3" o:spid="_x0000_s1286" style="position:absolute;left:37346;top:949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NP1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L740/XHAAAA3QAA&#10;AA8AAAAAAAAAAAAAAAAABwIAAGRycy9kb3ducmV2LnhtbFBLBQYAAAAAAwADALcAAAD7AgAAAAA=&#10;" filled="f" stroked="f">
                  <v:textbox inset="0,0,0,0">
                    <w:txbxContent>
                      <w:p w14:paraId="5DC8743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4" o:spid="_x0000_s1287" style="position:absolute;left:37346;top:12668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u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DERS4HHAAAA3QAA&#10;AA8AAAAAAAAAAAAAAAAABwIAAGRycy9kb3ducmV2LnhtbFBLBQYAAAAAAwADALcAAAD7AgAAAAA=&#10;" filled="f" stroked="f">
                  <v:textbox inset="0,0,0,0">
                    <w:txbxContent>
                      <w:p w14:paraId="1DC53ADF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5" o:spid="_x0000_s1288" style="position:absolute;left:37346;top:1582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181A596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6" o:spid="_x0000_s1289" style="position:absolute;left:37346;top:1899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3Bt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aQy/b8ITkMsfAAAA//8DAFBLAQItABQABgAIAAAAIQDb4fbL7gAAAIUBAAATAAAAAAAA&#10;AAAAAAAAAAAAAABbQ29udGVudF9UeXBlc10ueG1sUEsBAi0AFAAGAAgAAAAhAFr0LFu/AAAAFQEA&#10;AAsAAAAAAAAAAAAAAAAAHwEAAF9yZWxzLy5yZWxzUEsBAi0AFAAGAAgAAAAhAK6PcG3HAAAA3QAA&#10;AA8AAAAAAAAAAAAAAAAABwIAAGRycy9kb3ducmV2LnhtbFBLBQYAAAAAAwADALcAAAD7AgAAAAA=&#10;" filled="f" stroked="f">
                  <v:textbox inset="0,0,0,0">
                    <w:txbxContent>
                      <w:p w14:paraId="598D4E01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7" o:spid="_x0000_s1290" style="position:absolute;left:37346;top:22162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9X2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t5/AK/b8ITkJsfAAAA//8DAFBLAQItABQABgAIAAAAIQDb4fbL7gAAAIUBAAATAAAAAAAA&#10;AAAAAAAAAAAAAABbQ29udGVudF9UeXBlc10ueG1sUEsBAi0AFAAGAAgAAAAhAFr0LFu/AAAAFQEA&#10;AAsAAAAAAAAAAAAAAAAAHwEAAF9yZWxzLy5yZWxzUEsBAi0AFAAGAAgAAAAhAMHD1fbHAAAA3QAA&#10;AA8AAAAAAAAAAAAAAAAABwIAAGRycy9kb3ducmV2LnhtbFBLBQYAAAAAAwADALcAAAD7AgAAAAA=&#10;" filled="f" stroked="f">
                  <v:textbox inset="0,0,0,0">
                    <w:txbxContent>
                      <w:p w14:paraId="330AC6E8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8" o:spid="_x0000_s1291" style="position:absolute;left:37346;top:2531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4C812970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9" o:spid="_x0000_s1292" style="position:absolute;left:37346;top:2848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Qf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OU/h7E56AXP0CAAD//wMAUEsBAi0AFAAGAAgAAAAhANvh9svuAAAAhQEAABMAAAAAAAAA&#10;AAAAAAAAAAAAAFtDb250ZW50X1R5cGVzXS54bWxQSwECLQAUAAYACAAAACEAWvQsW78AAAAVAQAA&#10;CwAAAAAAAAAAAAAAAAAfAQAAX3JlbHMvLnJlbHNQSwECLQAUAAYACAAAACEA3xDkH8YAAADdAAAA&#10;DwAAAAAAAAAAAAAAAAAHAgAAZHJzL2Rvd25yZXYueG1sUEsFBgAAAAADAAMAtwAAAPoCAAAAAA==&#10;" filled="f" stroked="f">
                  <v:textbox inset="0,0,0,0">
                    <w:txbxContent>
                      <w:p w14:paraId="5CC7ACE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0" o:spid="_x0000_s1293" style="position:absolute;left:37346;top:31659;width:1423;height:2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3E0DF7FC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1" o:spid="_x0000_s1294" style="position:absolute;left:37346;top:34814;width:1423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4F52B454" w14:textId="77777777" w:rsidR="003B420B" w:rsidRDefault="003B420B" w:rsidP="003B420B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27" o:spid="_x0000_s1295" type="#_x0000_t75" style="position:absolute;top:7629;width:36436;height:27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">
                  <v:imagedata r:id="rId103" o:title=""/>
                </v:shape>
                <w10:anchorlock/>
              </v:group>
            </w:pict>
          </mc:Fallback>
        </mc:AlternateContent>
      </w:r>
    </w:p>
    <w:p w14:paraId="0EDD7DCC" w14:textId="77777777" w:rsidR="003B420B" w:rsidRDefault="003B420B" w:rsidP="003B420B">
      <w:pPr>
        <w:spacing w:after="150" w:line="259" w:lineRule="auto"/>
      </w:pPr>
      <w:r>
        <w:t xml:space="preserve"> </w:t>
      </w:r>
    </w:p>
    <w:p w14:paraId="622FBE65" w14:textId="77777777" w:rsidR="003B420B" w:rsidRDefault="003B420B" w:rsidP="003B420B">
      <w:pPr>
        <w:ind w:left="-5" w:right="126"/>
      </w:pPr>
      <w:r>
        <w:t xml:space="preserve">Eine vertikale und horizontale Wiederholung der Grafik erreichen Sie mit </w:t>
      </w:r>
      <w:proofErr w:type="spellStart"/>
      <w:r>
        <w:t>backgroundrepeat</w:t>
      </w:r>
      <w:proofErr w:type="spellEnd"/>
      <w:r>
        <w:t xml:space="preserve">: </w:t>
      </w:r>
      <w:proofErr w:type="spellStart"/>
      <w:r>
        <w:t>repeat</w:t>
      </w:r>
      <w:proofErr w:type="spellEnd"/>
      <w:r>
        <w:t xml:space="preserve">. </w:t>
      </w:r>
    </w:p>
    <w:p w14:paraId="5CA806E0" w14:textId="77777777" w:rsidR="003B420B" w:rsidRDefault="003B420B" w:rsidP="003B420B">
      <w:pPr>
        <w:ind w:left="-5" w:right="126"/>
      </w:pPr>
      <w:r>
        <w:t xml:space="preserve">Für die vertikale: </w:t>
      </w:r>
      <w:proofErr w:type="spellStart"/>
      <w:r>
        <w:t>repeat</w:t>
      </w:r>
      <w:proofErr w:type="spellEnd"/>
      <w:r>
        <w:t xml:space="preserve">-y </w:t>
      </w:r>
    </w:p>
    <w:p w14:paraId="351CA594" w14:textId="77777777" w:rsidR="003B420B" w:rsidRDefault="003B420B" w:rsidP="003B420B">
      <w:pPr>
        <w:spacing w:line="374" w:lineRule="auto"/>
        <w:ind w:left="-5" w:right="3317"/>
      </w:pPr>
      <w:r>
        <w:lastRenderedPageBreak/>
        <w:t xml:space="preserve">Für die horizontale: </w:t>
      </w:r>
      <w:proofErr w:type="spellStart"/>
      <w:r>
        <w:t>repeat</w:t>
      </w:r>
      <w:proofErr w:type="spellEnd"/>
      <w:r>
        <w:t xml:space="preserve">-x Keine Wiederholung: </w:t>
      </w:r>
      <w:proofErr w:type="spellStart"/>
      <w:r>
        <w:t>no-repeat</w:t>
      </w:r>
      <w:proofErr w:type="spellEnd"/>
      <w:r>
        <w:t xml:space="preserve"> Wenn man eine Hintergrundgrafik fixieren will, dann braucht man die Eigenschaft background-</w:t>
      </w:r>
      <w:proofErr w:type="spellStart"/>
      <w:r>
        <w:t>attachment</w:t>
      </w:r>
      <w:proofErr w:type="spellEnd"/>
      <w:r>
        <w:t xml:space="preserve">: </w:t>
      </w:r>
      <w:proofErr w:type="spellStart"/>
      <w:r>
        <w:t>fixed</w:t>
      </w:r>
      <w:proofErr w:type="spellEnd"/>
      <w:r>
        <w:t xml:space="preserve">. </w:t>
      </w:r>
    </w:p>
    <w:p w14:paraId="2708EF51" w14:textId="77777777" w:rsidR="003B420B" w:rsidRDefault="003B420B" w:rsidP="003B420B">
      <w:pPr>
        <w:spacing w:after="155" w:line="259" w:lineRule="auto"/>
      </w:pPr>
      <w:r>
        <w:t xml:space="preserve"> </w:t>
      </w:r>
    </w:p>
    <w:p w14:paraId="1CD1B405" w14:textId="77777777" w:rsidR="003B420B" w:rsidRDefault="003B420B" w:rsidP="003B420B">
      <w:pPr>
        <w:ind w:left="-5" w:right="12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57E82A9" wp14:editId="016747B1">
                <wp:simplePos x="0" y="0"/>
                <wp:positionH relativeFrom="column">
                  <wp:posOffset>0</wp:posOffset>
                </wp:positionH>
                <wp:positionV relativeFrom="paragraph">
                  <wp:posOffset>150413</wp:posOffset>
                </wp:positionV>
                <wp:extent cx="960120" cy="7620"/>
                <wp:effectExtent l="0" t="0" r="0" b="0"/>
                <wp:wrapNone/>
                <wp:docPr id="18532" name="Group 18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0120" cy="7620"/>
                          <a:chOff x="0" y="0"/>
                          <a:chExt cx="960120" cy="7620"/>
                        </a:xfrm>
                      </wpg:grpSpPr>
                      <wps:wsp>
                        <wps:cNvPr id="21038" name="Shape 21038"/>
                        <wps:cNvSpPr/>
                        <wps:spPr>
                          <a:xfrm>
                            <a:off x="0" y="0"/>
                            <a:ext cx="9601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0" h="9144">
                                <a:moveTo>
                                  <a:pt x="0" y="0"/>
                                </a:moveTo>
                                <a:lnTo>
                                  <a:pt x="960120" y="0"/>
                                </a:lnTo>
                                <a:lnTo>
                                  <a:pt x="9601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A9B0C0" id="Group 18532" o:spid="_x0000_s1026" style="position:absolute;margin-left:0;margin-top:11.85pt;width:75.6pt;height:.6pt;z-index:251673600" coordsize="960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">
                <v:shape id="Shape 21038" o:spid="_x0000_s1027" style="position:absolute;width:9601;height:91;visibility:visible;mso-wrap-style:square;v-text-anchor:top" coordsize="96012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" path="m,l960120,r,9144l,9144,,e" fillcolor="black" stroked="f" strokeweight="0">
                  <v:stroke miterlimit="83231f" joinstyle="miter"/>
                  <v:path arrowok="t" textboxrect="0,0,960120,9144"/>
                </v:shape>
              </v:group>
            </w:pict>
          </mc:Fallback>
        </mc:AlternateContent>
      </w:r>
      <w:r>
        <w:t xml:space="preserve">Beispiel: </w:t>
      </w:r>
    </w:p>
    <w:p w14:paraId="33F3E322" w14:textId="77777777" w:rsidR="003B420B" w:rsidRDefault="003B420B" w:rsidP="003B420B">
      <w:pPr>
        <w:spacing w:line="259" w:lineRule="auto"/>
      </w:pPr>
      <w:r>
        <w:t xml:space="preserve"> </w:t>
      </w:r>
    </w:p>
    <w:p w14:paraId="2E5D557C" w14:textId="77777777" w:rsidR="003B420B" w:rsidRDefault="003B420B" w:rsidP="003B420B">
      <w:pPr>
        <w:spacing w:line="259" w:lineRule="auto"/>
      </w:pPr>
      <w:r>
        <w:rPr>
          <w:noProof/>
        </w:rPr>
        <w:drawing>
          <wp:inline distT="0" distB="0" distL="0" distR="0" wp14:anchorId="723610EA" wp14:editId="1F33C304">
            <wp:extent cx="5359400" cy="2275840"/>
            <wp:effectExtent l="0" t="0" r="0" b="0"/>
            <wp:docPr id="2273" name="Picture 2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Picture 227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44A3" w14:textId="77777777" w:rsidR="00267769" w:rsidRPr="001E6A14" w:rsidRDefault="00267769" w:rsidP="00267769">
      <w:pPr>
        <w:pStyle w:val="berschrift1"/>
        <w:rPr>
          <w:rFonts w:ascii="Arial" w:hAnsi="Arial" w:cs="Arial"/>
        </w:rPr>
      </w:pPr>
    </w:p>
    <w:sectPr w:rsidR="00267769" w:rsidRPr="001E6A14" w:rsidSect="00F92CB4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720" w:right="720" w:bottom="720" w:left="720" w:header="708" w:footer="595" w:gutter="0"/>
      <w:pgBorders w:offsetFrom="page">
        <w:top w:val="single" w:sz="8" w:space="24" w:color="4472C4" w:themeColor="accent1"/>
        <w:left w:val="single" w:sz="8" w:space="24" w:color="4472C4" w:themeColor="accent1"/>
        <w:bottom w:val="single" w:sz="8" w:space="24" w:color="4472C4" w:themeColor="accent1"/>
        <w:right w:val="single" w:sz="8" w:space="24" w:color="4472C4" w:themeColor="accent1"/>
      </w:pgBorders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E066B" w14:textId="77777777" w:rsidR="006D685E" w:rsidRDefault="006D685E" w:rsidP="00310CE4">
      <w:r>
        <w:separator/>
      </w:r>
    </w:p>
  </w:endnote>
  <w:endnote w:type="continuationSeparator" w:id="0">
    <w:p w14:paraId="687923E8" w14:textId="77777777" w:rsidR="006D685E" w:rsidRDefault="006D685E" w:rsidP="00310CE4">
      <w:r>
        <w:continuationSeparator/>
      </w:r>
    </w:p>
  </w:endnote>
  <w:endnote w:type="continuationNotice" w:id="1">
    <w:p w14:paraId="242C30B4" w14:textId="77777777" w:rsidR="006D685E" w:rsidRDefault="006D68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C34AF" w14:textId="77777777" w:rsidR="003B420B" w:rsidRDefault="003B420B">
    <w:pPr>
      <w:spacing w:line="259" w:lineRule="auto"/>
      <w:ind w:right="169"/>
      <w:jc w:val="right"/>
    </w:pPr>
    <w:r>
      <w:rPr>
        <w:rFonts w:ascii="Calibri" w:eastAsia="Calibri" w:hAnsi="Calibri" w:cs="Calibri"/>
        <w:sz w:val="22"/>
      </w:rPr>
      <w:t xml:space="preserve">Seite </w:t>
    </w:r>
    <w:r>
      <w:rPr>
        <w:rFonts w:ascii="Arial" w:eastAsiaTheme="minorHAnsi" w:hAnsi="Arial"/>
      </w:rPr>
      <w:fldChar w:fldCharType="begin"/>
    </w:r>
    <w:r>
      <w:instrText xml:space="preserve"> PAGE   \* MERGEFORMAT </w:instrText>
    </w:r>
    <w:r>
      <w:rPr>
        <w:rFonts w:ascii="Arial" w:eastAsiaTheme="minorHAnsi" w:hAnsi="Arial"/>
      </w:rPr>
      <w:fldChar w:fldCharType="separate"/>
    </w:r>
    <w:r>
      <w:rPr>
        <w:rFonts w:ascii="Calibri" w:eastAsia="Calibri" w:hAnsi="Calibri" w:cs="Calibri"/>
        <w:b/>
        <w:sz w:val="22"/>
      </w:rPr>
      <w:t>2</w:t>
    </w:r>
    <w:r>
      <w:rPr>
        <w:rFonts w:ascii="Calibri" w:eastAsia="Calibri" w:hAnsi="Calibri" w:cs="Calibri"/>
        <w:b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von </w:t>
    </w:r>
    <w:fldSimple w:instr=" NUMPAGES   \* MERGEFORMAT ">
      <w:r>
        <w:rPr>
          <w:rFonts w:ascii="Calibri" w:eastAsia="Calibri" w:hAnsi="Calibri" w:cs="Calibri"/>
          <w:b/>
          <w:sz w:val="22"/>
        </w:rPr>
        <w:t>30</w:t>
      </w:r>
    </w:fldSimple>
    <w:r>
      <w:rPr>
        <w:rFonts w:ascii="Calibri" w:eastAsia="Calibri" w:hAnsi="Calibri" w:cs="Calibri"/>
        <w:sz w:val="22"/>
      </w:rPr>
      <w:t xml:space="preserve"> </w:t>
    </w:r>
  </w:p>
  <w:p w14:paraId="18DDDF4A" w14:textId="77777777" w:rsidR="003B420B" w:rsidRDefault="003B420B">
    <w:pPr>
      <w:spacing w:line="259" w:lineRule="auto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9E04F" w14:textId="77777777" w:rsidR="003B420B" w:rsidRDefault="003B420B">
    <w:pPr>
      <w:spacing w:line="259" w:lineRule="auto"/>
      <w:ind w:right="169"/>
      <w:jc w:val="right"/>
    </w:pPr>
    <w:r>
      <w:rPr>
        <w:rFonts w:ascii="Calibri" w:eastAsia="Calibri" w:hAnsi="Calibri" w:cs="Calibri"/>
        <w:sz w:val="22"/>
      </w:rPr>
      <w:t xml:space="preserve">Seite </w:t>
    </w:r>
    <w:r>
      <w:rPr>
        <w:rFonts w:ascii="Arial" w:eastAsiaTheme="minorHAnsi" w:hAnsi="Arial"/>
      </w:rPr>
      <w:fldChar w:fldCharType="begin"/>
    </w:r>
    <w:r>
      <w:instrText xml:space="preserve"> PAGE   \* MERGEFORMAT </w:instrText>
    </w:r>
    <w:r>
      <w:rPr>
        <w:rFonts w:ascii="Arial" w:eastAsiaTheme="minorHAnsi" w:hAnsi="Arial"/>
      </w:rPr>
      <w:fldChar w:fldCharType="separate"/>
    </w:r>
    <w:r>
      <w:rPr>
        <w:rFonts w:ascii="Calibri" w:eastAsia="Calibri" w:hAnsi="Calibri" w:cs="Calibri"/>
        <w:b/>
        <w:sz w:val="22"/>
      </w:rPr>
      <w:t>2</w:t>
    </w:r>
    <w:r>
      <w:rPr>
        <w:rFonts w:ascii="Calibri" w:eastAsia="Calibri" w:hAnsi="Calibri" w:cs="Calibri"/>
        <w:b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von </w:t>
    </w:r>
    <w:fldSimple w:instr=" NUMPAGES   \* MERGEFORMAT ">
      <w:r>
        <w:rPr>
          <w:rFonts w:ascii="Calibri" w:eastAsia="Calibri" w:hAnsi="Calibri" w:cs="Calibri"/>
          <w:b/>
          <w:sz w:val="22"/>
        </w:rPr>
        <w:t>30</w:t>
      </w:r>
    </w:fldSimple>
    <w:r>
      <w:rPr>
        <w:rFonts w:ascii="Calibri" w:eastAsia="Calibri" w:hAnsi="Calibri" w:cs="Calibri"/>
        <w:sz w:val="22"/>
      </w:rPr>
      <w:t xml:space="preserve"> </w:t>
    </w:r>
  </w:p>
  <w:p w14:paraId="7A2EFF60" w14:textId="77777777" w:rsidR="003B420B" w:rsidRDefault="003B420B">
    <w:pPr>
      <w:spacing w:line="259" w:lineRule="auto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76961826"/>
      <w:docPartObj>
        <w:docPartGallery w:val="Page Numbers (Bottom of Page)"/>
        <w:docPartUnique/>
      </w:docPartObj>
    </w:sdtPr>
    <w:sdtContent>
      <w:p w14:paraId="5744964D" w14:textId="7D5910F6" w:rsidR="00F65CF3" w:rsidRDefault="00F65CF3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10F7A0" w14:textId="77777777" w:rsidR="003B420B" w:rsidRDefault="003B420B">
    <w:pPr>
      <w:spacing w:after="160" w:line="259" w:lineRule="auto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C43F5" w14:textId="77777777" w:rsidR="00196378" w:rsidRDefault="00196378">
    <w:pPr>
      <w:pStyle w:val="Fuzeile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D36D3" w14:textId="6E0AC177" w:rsidR="001B40D2" w:rsidRPr="00425E6A" w:rsidRDefault="00ED68EF" w:rsidP="00425E6A">
    <w:pPr>
      <w:jc w:val="right"/>
    </w:pPr>
    <w:r>
      <w:rPr>
        <w:noProof/>
      </w:rPr>
      <w:drawing>
        <wp:inline distT="0" distB="0" distL="0" distR="0" wp14:anchorId="7FF0C49B" wp14:editId="14625BC1">
          <wp:extent cx="990600" cy="865821"/>
          <wp:effectExtent l="0" t="0" r="0" b="0"/>
          <wp:docPr id="1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9091" cy="87324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</w:t>
    </w:r>
    <w:r>
      <w:ptab w:relativeTo="margin" w:alignment="center" w:leader="none"/>
    </w:r>
    <w:sdt>
      <w:sdtPr>
        <w:id w:val="1605846096"/>
        <w:docPartObj>
          <w:docPartGallery w:val="Page Numbers (Top of Page)"/>
          <w:docPartUnique/>
        </w:docPartObj>
      </w:sdtPr>
      <w:sdtContent>
        <w:r>
          <w:t xml:space="preserve">Seite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</w:instrText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  <w:r>
          <w:t xml:space="preserve"> von </w:t>
        </w:r>
        <w:r>
          <w:rPr>
            <w:noProof/>
          </w:rPr>
          <w:fldChar w:fldCharType="begin"/>
        </w:r>
        <w:r>
          <w:rPr>
            <w:noProof/>
          </w:rPr>
          <w:instrText xml:space="preserve"> NUMPAGES  </w:instrText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drawing>
            <wp:inline distT="0" distB="0" distL="0" distR="0" wp14:anchorId="36BCF26C" wp14:editId="11E562CA">
              <wp:extent cx="1122932" cy="681205"/>
              <wp:effectExtent l="0" t="0" r="1270" b="5080"/>
              <wp:docPr id="3" name="Grafik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2"/>
                      <pic:cNvPicPr>
                        <a:picLocks noChangeAspect="1" noChangeArrowheads="1"/>
                      </pic:cNvPicPr>
                    </pic:nvPicPr>
                    <pic:blipFill>
                      <a:blip r:embed="rId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63859" cy="706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sdtContent>
    </w:sdt>
    <w:r>
      <w:ptab w:relativeTo="margin" w:alignment="right" w:leader="none"/>
    </w:r>
  </w:p>
  <w:p w14:paraId="3EB0D7B8" w14:textId="77777777" w:rsidR="00ED68EF" w:rsidRDefault="00ED68EF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1B077" w14:textId="77777777" w:rsidR="001B40D2" w:rsidRPr="001B40D2" w:rsidRDefault="001B40D2" w:rsidP="001B40D2">
    <w:pPr>
      <w:pStyle w:val="Fuzeile"/>
      <w:jc w:val="right"/>
      <w:rPr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4686C" w14:textId="77777777" w:rsidR="006D685E" w:rsidRDefault="006D685E" w:rsidP="00310CE4">
      <w:r>
        <w:separator/>
      </w:r>
    </w:p>
  </w:footnote>
  <w:footnote w:type="continuationSeparator" w:id="0">
    <w:p w14:paraId="16C1C528" w14:textId="77777777" w:rsidR="006D685E" w:rsidRDefault="006D685E" w:rsidP="00310CE4">
      <w:r>
        <w:continuationSeparator/>
      </w:r>
    </w:p>
  </w:footnote>
  <w:footnote w:type="continuationNotice" w:id="1">
    <w:p w14:paraId="206243AF" w14:textId="77777777" w:rsidR="006D685E" w:rsidRDefault="006D685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D45F3" w14:textId="77777777" w:rsidR="003B420B" w:rsidRDefault="003B420B">
    <w:pPr>
      <w:tabs>
        <w:tab w:val="center" w:pos="7353"/>
      </w:tabs>
      <w:spacing w:line="259" w:lineRule="auto"/>
    </w:pPr>
    <w:r>
      <w:rPr>
        <w:noProof/>
      </w:rPr>
      <w:drawing>
        <wp:anchor distT="0" distB="0" distL="114300" distR="114300" simplePos="0" relativeHeight="251659264" behindDoc="0" locked="0" layoutInCell="1" allowOverlap="0" wp14:anchorId="57EB09EC" wp14:editId="6EE8899C">
          <wp:simplePos x="0" y="0"/>
          <wp:positionH relativeFrom="page">
            <wp:posOffset>5695950</wp:posOffset>
          </wp:positionH>
          <wp:positionV relativeFrom="page">
            <wp:posOffset>330200</wp:posOffset>
          </wp:positionV>
          <wp:extent cx="1460500" cy="992505"/>
          <wp:effectExtent l="0" t="0" r="0" b="0"/>
          <wp:wrapSquare wrapText="bothSides"/>
          <wp:docPr id="2" name="Picture 7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Picture 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0500" cy="9925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 xml:space="preserve">19. Schulwoche </w:t>
    </w:r>
    <w:r>
      <w:rPr>
        <w:sz w:val="22"/>
      </w:rPr>
      <w:tab/>
      <w:t xml:space="preserve"> </w:t>
    </w:r>
  </w:p>
  <w:p w14:paraId="2101386C" w14:textId="77777777" w:rsidR="003B420B" w:rsidRDefault="003B420B">
    <w:pPr>
      <w:spacing w:line="259" w:lineRule="auto"/>
    </w:pPr>
    <w:r>
      <w:rPr>
        <w:sz w:val="22"/>
      </w:rPr>
      <w:t xml:space="preserve">KW 06/2023 </w:t>
    </w:r>
  </w:p>
  <w:p w14:paraId="46DE431A" w14:textId="77777777" w:rsidR="003B420B" w:rsidRDefault="003B420B">
    <w:pPr>
      <w:spacing w:line="259" w:lineRule="auto"/>
    </w:pPr>
    <w:r>
      <w:rPr>
        <w:sz w:val="22"/>
      </w:rPr>
      <w:t xml:space="preserve">SJ 2022/2023 </w:t>
    </w:r>
  </w:p>
  <w:p w14:paraId="57C11B4E" w14:textId="77777777" w:rsidR="003B420B" w:rsidRDefault="003B420B">
    <w:pPr>
      <w:spacing w:line="259" w:lineRule="auto"/>
    </w:pPr>
    <w:r>
      <w:rPr>
        <w:sz w:val="22"/>
      </w:rPr>
      <w:t xml:space="preserve">Dozent: Uwe Maulhardt  </w:t>
    </w:r>
  </w:p>
  <w:p w14:paraId="26415787" w14:textId="77777777" w:rsidR="003B420B" w:rsidRDefault="003B420B">
    <w:pPr>
      <w:spacing w:after="63" w:line="259" w:lineRule="auto"/>
    </w:pPr>
    <w:r>
      <w:rPr>
        <w:sz w:val="22"/>
      </w:rPr>
      <w:t xml:space="preserve">Datum:08.02.2023 </w:t>
    </w:r>
  </w:p>
  <w:p w14:paraId="33C7A7DE" w14:textId="77777777" w:rsidR="003B420B" w:rsidRDefault="003B420B">
    <w:pPr>
      <w:spacing w:line="259" w:lineRule="auto"/>
    </w:pPr>
    <w:r>
      <w:rPr>
        <w:sz w:val="3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7625F" w14:textId="16B853D4" w:rsidR="003B420B" w:rsidRDefault="003B420B">
    <w:pPr>
      <w:spacing w:after="235" w:line="259" w:lineRule="auto"/>
    </w:pPr>
  </w:p>
  <w:p w14:paraId="5665DCB5" w14:textId="77777777" w:rsidR="003B420B" w:rsidRDefault="003B420B">
    <w:pPr>
      <w:spacing w:line="259" w:lineRule="auto"/>
    </w:pPr>
    <w:r>
      <w:rPr>
        <w:sz w:val="3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094B5" w14:textId="3B7FD465" w:rsidR="00A33B98" w:rsidRDefault="00A33B98" w:rsidP="00A33B98">
    <w:pPr>
      <w:pStyle w:val="Kopfzeile"/>
    </w:pPr>
    <w:r>
      <w:t xml:space="preserve">Florian Stocker                                                                                                     </w:t>
    </w:r>
    <w:r w:rsidR="00F65CF3">
      <w:t xml:space="preserve">                                                 </w:t>
    </w:r>
    <w:r>
      <w:t xml:space="preserve">      </w:t>
    </w:r>
    <w:r w:rsidR="00F65CF3">
      <w:tab/>
    </w:r>
    <w:r w:rsidR="00F65CF3">
      <w:tab/>
    </w:r>
    <w:r w:rsidR="00F65CF3">
      <w:fldChar w:fldCharType="begin"/>
    </w:r>
    <w:r w:rsidR="00F65CF3">
      <w:instrText xml:space="preserve"> TIME \@ "dd.MM.yyyy" </w:instrText>
    </w:r>
    <w:r w:rsidR="00F65CF3">
      <w:fldChar w:fldCharType="separate"/>
    </w:r>
    <w:r w:rsidR="00F65CF3">
      <w:rPr>
        <w:noProof/>
      </w:rPr>
      <w:t>15.03.2023</w:t>
    </w:r>
    <w:r w:rsidR="00F65CF3">
      <w:fldChar w:fldCharType="end"/>
    </w:r>
  </w:p>
  <w:p w14:paraId="17C12EDF" w14:textId="34A5CB41" w:rsidR="00A33B98" w:rsidRDefault="00A33B98">
    <w:pPr>
      <w:pStyle w:val="Kopfzeile"/>
      <w:jc w:val="center"/>
    </w:pPr>
  </w:p>
  <w:p w14:paraId="67F7B256" w14:textId="0B39670C" w:rsidR="003B420B" w:rsidRDefault="003B420B">
    <w:pPr>
      <w:spacing w:after="160" w:line="259" w:lineRule="aut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755AB" w14:textId="77777777" w:rsidR="00196378" w:rsidRDefault="00196378">
    <w:pPr>
      <w:pStyle w:val="Kopfzeile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AC6E5" w14:textId="0E9C6E9E" w:rsidR="00F92CB4" w:rsidRDefault="00F92CB4">
    <w:pPr>
      <w:pStyle w:val="Kopfzeile"/>
    </w:pPr>
    <w:r>
      <w:t xml:space="preserve">Florian Stocker                                                                                                                                        </w:t>
    </w:r>
    <w:r w:rsidR="00196378">
      <w:t>30.11</w:t>
    </w:r>
    <w:r>
      <w:t>/2022</w:t>
    </w:r>
  </w:p>
  <w:p w14:paraId="596728E8" w14:textId="0F192C4A" w:rsidR="00F92CB4" w:rsidRDefault="00F92CB4">
    <w:pPr>
      <w:pStyle w:val="Kopfzeile"/>
    </w:pPr>
    <w:r>
      <w:t xml:space="preserve">NTA </w:t>
    </w:r>
    <w:proofErr w:type="spellStart"/>
    <w:r>
      <w:t>Isny</w:t>
    </w:r>
    <w:proofErr w:type="spellEnd"/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2690E" w14:textId="71DFE6B1" w:rsidR="00337C0B" w:rsidRDefault="00F92CB4">
    <w:pPr>
      <w:pStyle w:val="Kopfzeile"/>
    </w:pPr>
    <w:r>
      <w:ptab w:relativeTo="margin" w:alignment="center" w:leader="none"/>
    </w:r>
    <w:sdt>
      <w:sdtPr>
        <w:id w:val="968859947"/>
        <w:placeholder>
          <w:docPart w:val="35238686798F4AAFB52E83B2B4DB5F86"/>
        </w:placeholder>
        <w:temporary/>
        <w:showingPlcHdr/>
        <w15:appearance w15:val="hidden"/>
      </w:sdtPr>
      <w:sdtContent>
        <w:r>
          <w:t>[Hier eingeben]</w:t>
        </w:r>
      </w:sdtContent>
    </w:sdt>
    <w:r>
      <w:ptab w:relativeTo="margin" w:alignment="right" w:leader="none"/>
    </w:r>
    <w:sdt>
      <w:sdtPr>
        <w:id w:val="968859952"/>
        <w:placeholder>
          <w:docPart w:val="35238686798F4AAFB52E83B2B4DB5F86"/>
        </w:placeholder>
        <w:temporary/>
        <w:showingPlcHdr/>
        <w15:appearance w15:val="hidden"/>
      </w:sdtPr>
      <w:sdtContent>
        <w:r>
          <w:t>[Hier eingeben]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3360F"/>
    <w:multiLevelType w:val="hybridMultilevel"/>
    <w:tmpl w:val="1B4209D6"/>
    <w:lvl w:ilvl="0" w:tplc="0F06A58A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515" w:hanging="360"/>
      </w:pPr>
    </w:lvl>
    <w:lvl w:ilvl="2" w:tplc="0407001B" w:tentative="1">
      <w:start w:val="1"/>
      <w:numFmt w:val="lowerRoman"/>
      <w:lvlText w:val="%3."/>
      <w:lvlJc w:val="right"/>
      <w:pPr>
        <w:ind w:left="2235" w:hanging="180"/>
      </w:pPr>
    </w:lvl>
    <w:lvl w:ilvl="3" w:tplc="0407000F" w:tentative="1">
      <w:start w:val="1"/>
      <w:numFmt w:val="decimal"/>
      <w:lvlText w:val="%4."/>
      <w:lvlJc w:val="left"/>
      <w:pPr>
        <w:ind w:left="2955" w:hanging="360"/>
      </w:pPr>
    </w:lvl>
    <w:lvl w:ilvl="4" w:tplc="04070019" w:tentative="1">
      <w:start w:val="1"/>
      <w:numFmt w:val="lowerLetter"/>
      <w:lvlText w:val="%5."/>
      <w:lvlJc w:val="left"/>
      <w:pPr>
        <w:ind w:left="3675" w:hanging="360"/>
      </w:pPr>
    </w:lvl>
    <w:lvl w:ilvl="5" w:tplc="0407001B" w:tentative="1">
      <w:start w:val="1"/>
      <w:numFmt w:val="lowerRoman"/>
      <w:lvlText w:val="%6."/>
      <w:lvlJc w:val="right"/>
      <w:pPr>
        <w:ind w:left="4395" w:hanging="180"/>
      </w:pPr>
    </w:lvl>
    <w:lvl w:ilvl="6" w:tplc="0407000F" w:tentative="1">
      <w:start w:val="1"/>
      <w:numFmt w:val="decimal"/>
      <w:lvlText w:val="%7."/>
      <w:lvlJc w:val="left"/>
      <w:pPr>
        <w:ind w:left="5115" w:hanging="360"/>
      </w:pPr>
    </w:lvl>
    <w:lvl w:ilvl="7" w:tplc="04070019" w:tentative="1">
      <w:start w:val="1"/>
      <w:numFmt w:val="lowerLetter"/>
      <w:lvlText w:val="%8."/>
      <w:lvlJc w:val="left"/>
      <w:pPr>
        <w:ind w:left="5835" w:hanging="360"/>
      </w:pPr>
    </w:lvl>
    <w:lvl w:ilvl="8" w:tplc="0407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" w15:restartNumberingAfterBreak="0">
    <w:nsid w:val="0618011B"/>
    <w:multiLevelType w:val="hybridMultilevel"/>
    <w:tmpl w:val="362C898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16D73"/>
    <w:multiLevelType w:val="hybridMultilevel"/>
    <w:tmpl w:val="3C2A9000"/>
    <w:lvl w:ilvl="0" w:tplc="EDEC35F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D02FD4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154B01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04835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9DE7DB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AFC3E6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E800B5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9E211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352C69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EF578D8"/>
    <w:multiLevelType w:val="multilevel"/>
    <w:tmpl w:val="7C80D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D75B33"/>
    <w:multiLevelType w:val="multilevel"/>
    <w:tmpl w:val="ED02F4A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1B9C68F0"/>
    <w:multiLevelType w:val="hybridMultilevel"/>
    <w:tmpl w:val="AE5ECA2A"/>
    <w:lvl w:ilvl="0" w:tplc="05BC790E">
      <w:start w:val="3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A57E8"/>
    <w:multiLevelType w:val="hybridMultilevel"/>
    <w:tmpl w:val="29CCB9F8"/>
    <w:lvl w:ilvl="0" w:tplc="1820C2B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916357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7CCAD8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D6403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B4AED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D9214D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31EF2B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A16082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5693E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76458A6"/>
    <w:multiLevelType w:val="hybridMultilevel"/>
    <w:tmpl w:val="868E9F0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222B23"/>
    <w:multiLevelType w:val="hybridMultilevel"/>
    <w:tmpl w:val="8D1264DC"/>
    <w:lvl w:ilvl="0" w:tplc="ABFEC1D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D30CD"/>
    <w:multiLevelType w:val="hybridMultilevel"/>
    <w:tmpl w:val="B66CBD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F66C80"/>
    <w:multiLevelType w:val="hybridMultilevel"/>
    <w:tmpl w:val="5498B90E"/>
    <w:lvl w:ilvl="0" w:tplc="5E4A9AC8">
      <w:start w:val="30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E65344"/>
    <w:multiLevelType w:val="hybridMultilevel"/>
    <w:tmpl w:val="96F6C6F2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264627"/>
    <w:multiLevelType w:val="multilevel"/>
    <w:tmpl w:val="A11633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Zero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4FB75C9B"/>
    <w:multiLevelType w:val="hybridMultilevel"/>
    <w:tmpl w:val="DAC2E5FC"/>
    <w:lvl w:ilvl="0" w:tplc="AD7AA8D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DC0454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9ECAF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6E2FA1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5E442E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66BE0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18523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DDAA1B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6C83E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16B423A"/>
    <w:multiLevelType w:val="hybridMultilevel"/>
    <w:tmpl w:val="50F2D6B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8061E8"/>
    <w:multiLevelType w:val="hybridMultilevel"/>
    <w:tmpl w:val="7904049A"/>
    <w:lvl w:ilvl="0" w:tplc="C608DE7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296BF7"/>
    <w:multiLevelType w:val="hybridMultilevel"/>
    <w:tmpl w:val="6B2A9BA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BB2C4F"/>
    <w:multiLevelType w:val="hybridMultilevel"/>
    <w:tmpl w:val="5678A4F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424FD1"/>
    <w:multiLevelType w:val="hybridMultilevel"/>
    <w:tmpl w:val="74706FD8"/>
    <w:lvl w:ilvl="0" w:tplc="2C12078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FBE050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2AF4E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68C66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91252A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41AD7E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B4E949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800FB8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788547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E647D98"/>
    <w:multiLevelType w:val="hybridMultilevel"/>
    <w:tmpl w:val="4DBEFD02"/>
    <w:lvl w:ilvl="0" w:tplc="B2C6FEA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5016CA"/>
    <w:multiLevelType w:val="hybridMultilevel"/>
    <w:tmpl w:val="9FCAAF3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5B0DD8"/>
    <w:multiLevelType w:val="multilevel"/>
    <w:tmpl w:val="92507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66D2E9B"/>
    <w:multiLevelType w:val="hybridMultilevel"/>
    <w:tmpl w:val="29AAB890"/>
    <w:lvl w:ilvl="0" w:tplc="2520C4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2496" w:hanging="360"/>
      </w:pPr>
    </w:lvl>
    <w:lvl w:ilvl="2" w:tplc="0407001B" w:tentative="1">
      <w:start w:val="1"/>
      <w:numFmt w:val="lowerRoman"/>
      <w:lvlText w:val="%3."/>
      <w:lvlJc w:val="right"/>
      <w:pPr>
        <w:ind w:left="3216" w:hanging="180"/>
      </w:pPr>
    </w:lvl>
    <w:lvl w:ilvl="3" w:tplc="0407000F" w:tentative="1">
      <w:start w:val="1"/>
      <w:numFmt w:val="decimal"/>
      <w:lvlText w:val="%4."/>
      <w:lvlJc w:val="left"/>
      <w:pPr>
        <w:ind w:left="3936" w:hanging="360"/>
      </w:pPr>
    </w:lvl>
    <w:lvl w:ilvl="4" w:tplc="04070019" w:tentative="1">
      <w:start w:val="1"/>
      <w:numFmt w:val="lowerLetter"/>
      <w:lvlText w:val="%5."/>
      <w:lvlJc w:val="left"/>
      <w:pPr>
        <w:ind w:left="4656" w:hanging="360"/>
      </w:pPr>
    </w:lvl>
    <w:lvl w:ilvl="5" w:tplc="0407001B" w:tentative="1">
      <w:start w:val="1"/>
      <w:numFmt w:val="lowerRoman"/>
      <w:lvlText w:val="%6."/>
      <w:lvlJc w:val="right"/>
      <w:pPr>
        <w:ind w:left="5376" w:hanging="180"/>
      </w:pPr>
    </w:lvl>
    <w:lvl w:ilvl="6" w:tplc="0407000F" w:tentative="1">
      <w:start w:val="1"/>
      <w:numFmt w:val="decimal"/>
      <w:lvlText w:val="%7."/>
      <w:lvlJc w:val="left"/>
      <w:pPr>
        <w:ind w:left="6096" w:hanging="360"/>
      </w:pPr>
    </w:lvl>
    <w:lvl w:ilvl="7" w:tplc="04070019" w:tentative="1">
      <w:start w:val="1"/>
      <w:numFmt w:val="lowerLetter"/>
      <w:lvlText w:val="%8."/>
      <w:lvlJc w:val="left"/>
      <w:pPr>
        <w:ind w:left="6816" w:hanging="360"/>
      </w:pPr>
    </w:lvl>
    <w:lvl w:ilvl="8" w:tplc="0407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3" w15:restartNumberingAfterBreak="0">
    <w:nsid w:val="6921595B"/>
    <w:multiLevelType w:val="hybridMultilevel"/>
    <w:tmpl w:val="A1326B56"/>
    <w:lvl w:ilvl="0" w:tplc="DD1E425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5070CA"/>
    <w:multiLevelType w:val="hybridMultilevel"/>
    <w:tmpl w:val="8A5207A4"/>
    <w:lvl w:ilvl="0" w:tplc="95126D7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B0AE6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60E8E8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C72A6B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67A5E5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FE85DD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EC2B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BF6995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8693A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25D1A08"/>
    <w:multiLevelType w:val="multilevel"/>
    <w:tmpl w:val="C040C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B0A0EAE"/>
    <w:multiLevelType w:val="multilevel"/>
    <w:tmpl w:val="A7ECBD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D185A99"/>
    <w:multiLevelType w:val="hybridMultilevel"/>
    <w:tmpl w:val="2F4CCD2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D6726D5"/>
    <w:multiLevelType w:val="multilevel"/>
    <w:tmpl w:val="CADE285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FEA1459"/>
    <w:multiLevelType w:val="hybridMultilevel"/>
    <w:tmpl w:val="8F3217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571904">
    <w:abstractNumId w:val="7"/>
  </w:num>
  <w:num w:numId="2" w16cid:durableId="174195705">
    <w:abstractNumId w:val="20"/>
  </w:num>
  <w:num w:numId="3" w16cid:durableId="2093501466">
    <w:abstractNumId w:val="29"/>
  </w:num>
  <w:num w:numId="4" w16cid:durableId="1611010107">
    <w:abstractNumId w:val="11"/>
  </w:num>
  <w:num w:numId="5" w16cid:durableId="1857117859">
    <w:abstractNumId w:val="19"/>
  </w:num>
  <w:num w:numId="6" w16cid:durableId="431513883">
    <w:abstractNumId w:val="17"/>
  </w:num>
  <w:num w:numId="7" w16cid:durableId="1460563950">
    <w:abstractNumId w:val="14"/>
  </w:num>
  <w:num w:numId="8" w16cid:durableId="1677416001">
    <w:abstractNumId w:val="23"/>
  </w:num>
  <w:num w:numId="9" w16cid:durableId="1003704767">
    <w:abstractNumId w:val="3"/>
  </w:num>
  <w:num w:numId="10" w16cid:durableId="1991908833">
    <w:abstractNumId w:val="21"/>
  </w:num>
  <w:num w:numId="11" w16cid:durableId="481167242">
    <w:abstractNumId w:val="28"/>
    <w:lvlOverride w:ilvl="0">
      <w:startOverride w:val="1"/>
    </w:lvlOverride>
  </w:num>
  <w:num w:numId="12" w16cid:durableId="2001955943">
    <w:abstractNumId w:val="25"/>
  </w:num>
  <w:num w:numId="13" w16cid:durableId="1311329203">
    <w:abstractNumId w:val="26"/>
    <w:lvlOverride w:ilvl="0">
      <w:startOverride w:val="1"/>
    </w:lvlOverride>
  </w:num>
  <w:num w:numId="14" w16cid:durableId="773943316">
    <w:abstractNumId w:val="15"/>
  </w:num>
  <w:num w:numId="15" w16cid:durableId="1209563578">
    <w:abstractNumId w:val="12"/>
  </w:num>
  <w:num w:numId="16" w16cid:durableId="2122871882">
    <w:abstractNumId w:val="4"/>
  </w:num>
  <w:num w:numId="17" w16cid:durableId="270087737">
    <w:abstractNumId w:val="8"/>
  </w:num>
  <w:num w:numId="18" w16cid:durableId="1521698793">
    <w:abstractNumId w:val="0"/>
  </w:num>
  <w:num w:numId="19" w16cid:durableId="1795445219">
    <w:abstractNumId w:val="22"/>
  </w:num>
  <w:num w:numId="20" w16cid:durableId="939412911">
    <w:abstractNumId w:val="5"/>
  </w:num>
  <w:num w:numId="21" w16cid:durableId="1300186625">
    <w:abstractNumId w:val="10"/>
  </w:num>
  <w:num w:numId="22" w16cid:durableId="1131048852">
    <w:abstractNumId w:val="16"/>
  </w:num>
  <w:num w:numId="23" w16cid:durableId="283465703">
    <w:abstractNumId w:val="27"/>
  </w:num>
  <w:num w:numId="24" w16cid:durableId="1453010520">
    <w:abstractNumId w:val="1"/>
  </w:num>
  <w:num w:numId="25" w16cid:durableId="732582946">
    <w:abstractNumId w:val="9"/>
  </w:num>
  <w:num w:numId="26" w16cid:durableId="842010789">
    <w:abstractNumId w:val="2"/>
  </w:num>
  <w:num w:numId="27" w16cid:durableId="840773905">
    <w:abstractNumId w:val="24"/>
  </w:num>
  <w:num w:numId="28" w16cid:durableId="119809758">
    <w:abstractNumId w:val="13"/>
  </w:num>
  <w:num w:numId="29" w16cid:durableId="1552113866">
    <w:abstractNumId w:val="18"/>
  </w:num>
  <w:num w:numId="30" w16cid:durableId="21323572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A85"/>
    <w:rsid w:val="000035F2"/>
    <w:rsid w:val="00016772"/>
    <w:rsid w:val="000266C8"/>
    <w:rsid w:val="0002724A"/>
    <w:rsid w:val="0003430E"/>
    <w:rsid w:val="00034507"/>
    <w:rsid w:val="00037AD2"/>
    <w:rsid w:val="00042B90"/>
    <w:rsid w:val="00060383"/>
    <w:rsid w:val="00081161"/>
    <w:rsid w:val="0008253C"/>
    <w:rsid w:val="000867DC"/>
    <w:rsid w:val="000923F2"/>
    <w:rsid w:val="000936A0"/>
    <w:rsid w:val="000A706A"/>
    <w:rsid w:val="000C442D"/>
    <w:rsid w:val="000D3CD7"/>
    <w:rsid w:val="000D7605"/>
    <w:rsid w:val="000F279A"/>
    <w:rsid w:val="000F4632"/>
    <w:rsid w:val="00103912"/>
    <w:rsid w:val="00103ABD"/>
    <w:rsid w:val="00107FBA"/>
    <w:rsid w:val="0011499B"/>
    <w:rsid w:val="00126C43"/>
    <w:rsid w:val="00142929"/>
    <w:rsid w:val="00152186"/>
    <w:rsid w:val="00165D3A"/>
    <w:rsid w:val="00170E1F"/>
    <w:rsid w:val="001841E1"/>
    <w:rsid w:val="00185B67"/>
    <w:rsid w:val="00187D47"/>
    <w:rsid w:val="0019205D"/>
    <w:rsid w:val="00193EFA"/>
    <w:rsid w:val="00196378"/>
    <w:rsid w:val="001A7123"/>
    <w:rsid w:val="001A716E"/>
    <w:rsid w:val="001A788F"/>
    <w:rsid w:val="001B28A2"/>
    <w:rsid w:val="001B40D2"/>
    <w:rsid w:val="001B5858"/>
    <w:rsid w:val="001B7A72"/>
    <w:rsid w:val="001C2430"/>
    <w:rsid w:val="001D4D0B"/>
    <w:rsid w:val="001E3E7A"/>
    <w:rsid w:val="001E54D9"/>
    <w:rsid w:val="001E6A14"/>
    <w:rsid w:val="001F0C25"/>
    <w:rsid w:val="001F1A4A"/>
    <w:rsid w:val="00205173"/>
    <w:rsid w:val="002073C1"/>
    <w:rsid w:val="002118B4"/>
    <w:rsid w:val="00215325"/>
    <w:rsid w:val="0021641D"/>
    <w:rsid w:val="00217FE2"/>
    <w:rsid w:val="002252BD"/>
    <w:rsid w:val="00226648"/>
    <w:rsid w:val="002303B1"/>
    <w:rsid w:val="00237E4C"/>
    <w:rsid w:val="00240FA1"/>
    <w:rsid w:val="0025180A"/>
    <w:rsid w:val="00263032"/>
    <w:rsid w:val="00266E41"/>
    <w:rsid w:val="00267769"/>
    <w:rsid w:val="00276800"/>
    <w:rsid w:val="0027784C"/>
    <w:rsid w:val="00277916"/>
    <w:rsid w:val="00296CC9"/>
    <w:rsid w:val="002B6910"/>
    <w:rsid w:val="002C05BF"/>
    <w:rsid w:val="002C1FAE"/>
    <w:rsid w:val="002C3233"/>
    <w:rsid w:val="002C3CB4"/>
    <w:rsid w:val="002E48FE"/>
    <w:rsid w:val="002E6528"/>
    <w:rsid w:val="002F0090"/>
    <w:rsid w:val="002F43BC"/>
    <w:rsid w:val="002F5714"/>
    <w:rsid w:val="002F59EF"/>
    <w:rsid w:val="00300599"/>
    <w:rsid w:val="0030553E"/>
    <w:rsid w:val="003079C2"/>
    <w:rsid w:val="00310740"/>
    <w:rsid w:val="00310CE4"/>
    <w:rsid w:val="0031640C"/>
    <w:rsid w:val="00321263"/>
    <w:rsid w:val="00324391"/>
    <w:rsid w:val="00331653"/>
    <w:rsid w:val="0033393C"/>
    <w:rsid w:val="00337C0B"/>
    <w:rsid w:val="00341F5C"/>
    <w:rsid w:val="00346D2B"/>
    <w:rsid w:val="00347F15"/>
    <w:rsid w:val="00353445"/>
    <w:rsid w:val="00363633"/>
    <w:rsid w:val="00364D81"/>
    <w:rsid w:val="0037404A"/>
    <w:rsid w:val="00374FB9"/>
    <w:rsid w:val="00375548"/>
    <w:rsid w:val="003A1699"/>
    <w:rsid w:val="003B420B"/>
    <w:rsid w:val="003C0984"/>
    <w:rsid w:val="003C24FB"/>
    <w:rsid w:val="003C3BA3"/>
    <w:rsid w:val="003D3EB5"/>
    <w:rsid w:val="003E1524"/>
    <w:rsid w:val="003E4CCF"/>
    <w:rsid w:val="003F1851"/>
    <w:rsid w:val="00402BB3"/>
    <w:rsid w:val="004043FA"/>
    <w:rsid w:val="004118FF"/>
    <w:rsid w:val="00411EFC"/>
    <w:rsid w:val="0041495C"/>
    <w:rsid w:val="00416318"/>
    <w:rsid w:val="00417679"/>
    <w:rsid w:val="0042109F"/>
    <w:rsid w:val="00423204"/>
    <w:rsid w:val="00425E6A"/>
    <w:rsid w:val="00443BA1"/>
    <w:rsid w:val="00447186"/>
    <w:rsid w:val="00447315"/>
    <w:rsid w:val="00456D65"/>
    <w:rsid w:val="00475196"/>
    <w:rsid w:val="0048282D"/>
    <w:rsid w:val="00497FB4"/>
    <w:rsid w:val="004A5109"/>
    <w:rsid w:val="004B516A"/>
    <w:rsid w:val="005057E8"/>
    <w:rsid w:val="00516B8C"/>
    <w:rsid w:val="00517029"/>
    <w:rsid w:val="00521DB1"/>
    <w:rsid w:val="00523303"/>
    <w:rsid w:val="00525225"/>
    <w:rsid w:val="00531084"/>
    <w:rsid w:val="00535348"/>
    <w:rsid w:val="00550757"/>
    <w:rsid w:val="00550EBD"/>
    <w:rsid w:val="0056245A"/>
    <w:rsid w:val="00570FED"/>
    <w:rsid w:val="00572903"/>
    <w:rsid w:val="00590E38"/>
    <w:rsid w:val="005C4A66"/>
    <w:rsid w:val="005D2F8D"/>
    <w:rsid w:val="005D4D77"/>
    <w:rsid w:val="005D716E"/>
    <w:rsid w:val="00606A48"/>
    <w:rsid w:val="00610091"/>
    <w:rsid w:val="0061310E"/>
    <w:rsid w:val="006173AC"/>
    <w:rsid w:val="00624B7F"/>
    <w:rsid w:val="006365A4"/>
    <w:rsid w:val="00645ECD"/>
    <w:rsid w:val="00675B5A"/>
    <w:rsid w:val="00681C66"/>
    <w:rsid w:val="00681E04"/>
    <w:rsid w:val="00682636"/>
    <w:rsid w:val="00683110"/>
    <w:rsid w:val="00685597"/>
    <w:rsid w:val="00697E3B"/>
    <w:rsid w:val="006A0D6F"/>
    <w:rsid w:val="006A3C12"/>
    <w:rsid w:val="006A7785"/>
    <w:rsid w:val="006B1DA7"/>
    <w:rsid w:val="006B2252"/>
    <w:rsid w:val="006B6A97"/>
    <w:rsid w:val="006C5759"/>
    <w:rsid w:val="006D685E"/>
    <w:rsid w:val="006D7B8B"/>
    <w:rsid w:val="006E2430"/>
    <w:rsid w:val="006E5558"/>
    <w:rsid w:val="00700C8B"/>
    <w:rsid w:val="00712A6B"/>
    <w:rsid w:val="007171E2"/>
    <w:rsid w:val="00730F8A"/>
    <w:rsid w:val="00733A74"/>
    <w:rsid w:val="00733F86"/>
    <w:rsid w:val="00760D0F"/>
    <w:rsid w:val="007662C0"/>
    <w:rsid w:val="00767F27"/>
    <w:rsid w:val="0077448A"/>
    <w:rsid w:val="00774B92"/>
    <w:rsid w:val="00775068"/>
    <w:rsid w:val="0078196C"/>
    <w:rsid w:val="0078454D"/>
    <w:rsid w:val="00784B7C"/>
    <w:rsid w:val="00785004"/>
    <w:rsid w:val="00786468"/>
    <w:rsid w:val="00797E34"/>
    <w:rsid w:val="007A4876"/>
    <w:rsid w:val="007C3492"/>
    <w:rsid w:val="007C3E46"/>
    <w:rsid w:val="007C62E3"/>
    <w:rsid w:val="007E5DC8"/>
    <w:rsid w:val="007E5EE3"/>
    <w:rsid w:val="007F1E47"/>
    <w:rsid w:val="007F4DE9"/>
    <w:rsid w:val="008037BB"/>
    <w:rsid w:val="00806A62"/>
    <w:rsid w:val="00821DF9"/>
    <w:rsid w:val="00830287"/>
    <w:rsid w:val="00834896"/>
    <w:rsid w:val="00851012"/>
    <w:rsid w:val="00851773"/>
    <w:rsid w:val="008526DC"/>
    <w:rsid w:val="00852867"/>
    <w:rsid w:val="008548C2"/>
    <w:rsid w:val="00874A7F"/>
    <w:rsid w:val="00876417"/>
    <w:rsid w:val="008851FC"/>
    <w:rsid w:val="00886741"/>
    <w:rsid w:val="00894BEC"/>
    <w:rsid w:val="00895E57"/>
    <w:rsid w:val="008971E2"/>
    <w:rsid w:val="008A1FD5"/>
    <w:rsid w:val="008B5A47"/>
    <w:rsid w:val="008C0EEB"/>
    <w:rsid w:val="008C3C9E"/>
    <w:rsid w:val="008D1994"/>
    <w:rsid w:val="008D3E1A"/>
    <w:rsid w:val="008E4DC4"/>
    <w:rsid w:val="00901460"/>
    <w:rsid w:val="00910C07"/>
    <w:rsid w:val="009114D3"/>
    <w:rsid w:val="0091206F"/>
    <w:rsid w:val="009135BB"/>
    <w:rsid w:val="009218D1"/>
    <w:rsid w:val="00922E9A"/>
    <w:rsid w:val="00923935"/>
    <w:rsid w:val="00937318"/>
    <w:rsid w:val="009458D7"/>
    <w:rsid w:val="00954DBA"/>
    <w:rsid w:val="00955599"/>
    <w:rsid w:val="009617A3"/>
    <w:rsid w:val="009633A1"/>
    <w:rsid w:val="0097163A"/>
    <w:rsid w:val="00980194"/>
    <w:rsid w:val="009870FF"/>
    <w:rsid w:val="00993456"/>
    <w:rsid w:val="0099771F"/>
    <w:rsid w:val="009B0C4A"/>
    <w:rsid w:val="009B1319"/>
    <w:rsid w:val="009B1A13"/>
    <w:rsid w:val="009C52B1"/>
    <w:rsid w:val="009C64D1"/>
    <w:rsid w:val="009C6C3F"/>
    <w:rsid w:val="009D12DE"/>
    <w:rsid w:val="009D131A"/>
    <w:rsid w:val="009D70C0"/>
    <w:rsid w:val="009E2200"/>
    <w:rsid w:val="009E6086"/>
    <w:rsid w:val="009E7CEE"/>
    <w:rsid w:val="009F0B78"/>
    <w:rsid w:val="009F4AAA"/>
    <w:rsid w:val="00A00A3D"/>
    <w:rsid w:val="00A05A27"/>
    <w:rsid w:val="00A05C9C"/>
    <w:rsid w:val="00A21E51"/>
    <w:rsid w:val="00A24C72"/>
    <w:rsid w:val="00A2595F"/>
    <w:rsid w:val="00A33B98"/>
    <w:rsid w:val="00A34008"/>
    <w:rsid w:val="00A372A8"/>
    <w:rsid w:val="00A40BD1"/>
    <w:rsid w:val="00A43013"/>
    <w:rsid w:val="00A46315"/>
    <w:rsid w:val="00A474B4"/>
    <w:rsid w:val="00A524EB"/>
    <w:rsid w:val="00A53195"/>
    <w:rsid w:val="00A536E4"/>
    <w:rsid w:val="00A54B7A"/>
    <w:rsid w:val="00A551D9"/>
    <w:rsid w:val="00A75131"/>
    <w:rsid w:val="00A9174D"/>
    <w:rsid w:val="00AA320A"/>
    <w:rsid w:val="00AA3D43"/>
    <w:rsid w:val="00AB7415"/>
    <w:rsid w:val="00AC01E3"/>
    <w:rsid w:val="00AC38B8"/>
    <w:rsid w:val="00AC7834"/>
    <w:rsid w:val="00AD38A8"/>
    <w:rsid w:val="00AE0A53"/>
    <w:rsid w:val="00AE3C5F"/>
    <w:rsid w:val="00AF3C96"/>
    <w:rsid w:val="00AF4E0A"/>
    <w:rsid w:val="00B00E1E"/>
    <w:rsid w:val="00B03886"/>
    <w:rsid w:val="00B06381"/>
    <w:rsid w:val="00B11A19"/>
    <w:rsid w:val="00B205E1"/>
    <w:rsid w:val="00B2753E"/>
    <w:rsid w:val="00B3340E"/>
    <w:rsid w:val="00B401F6"/>
    <w:rsid w:val="00B44FE0"/>
    <w:rsid w:val="00B45DD9"/>
    <w:rsid w:val="00B531E0"/>
    <w:rsid w:val="00B57156"/>
    <w:rsid w:val="00B57314"/>
    <w:rsid w:val="00B5764E"/>
    <w:rsid w:val="00B644A1"/>
    <w:rsid w:val="00B6495E"/>
    <w:rsid w:val="00B72E15"/>
    <w:rsid w:val="00B806DC"/>
    <w:rsid w:val="00B94D40"/>
    <w:rsid w:val="00BB2393"/>
    <w:rsid w:val="00BC4774"/>
    <w:rsid w:val="00BD00E7"/>
    <w:rsid w:val="00BD5E78"/>
    <w:rsid w:val="00BE225F"/>
    <w:rsid w:val="00C00F85"/>
    <w:rsid w:val="00C114C8"/>
    <w:rsid w:val="00C23176"/>
    <w:rsid w:val="00C31DCF"/>
    <w:rsid w:val="00C32542"/>
    <w:rsid w:val="00C374B4"/>
    <w:rsid w:val="00C51956"/>
    <w:rsid w:val="00C53B74"/>
    <w:rsid w:val="00C71B8A"/>
    <w:rsid w:val="00C71F1A"/>
    <w:rsid w:val="00C72924"/>
    <w:rsid w:val="00C738BA"/>
    <w:rsid w:val="00C74FD3"/>
    <w:rsid w:val="00C82E34"/>
    <w:rsid w:val="00C833B4"/>
    <w:rsid w:val="00C83A07"/>
    <w:rsid w:val="00C843F1"/>
    <w:rsid w:val="00C8561A"/>
    <w:rsid w:val="00C9260B"/>
    <w:rsid w:val="00C92B9D"/>
    <w:rsid w:val="00CA7064"/>
    <w:rsid w:val="00CA7941"/>
    <w:rsid w:val="00CB283F"/>
    <w:rsid w:val="00CB5E0B"/>
    <w:rsid w:val="00CC0156"/>
    <w:rsid w:val="00CD42D1"/>
    <w:rsid w:val="00CD64E0"/>
    <w:rsid w:val="00CE657F"/>
    <w:rsid w:val="00CF292E"/>
    <w:rsid w:val="00D0434D"/>
    <w:rsid w:val="00D118D0"/>
    <w:rsid w:val="00D229A8"/>
    <w:rsid w:val="00D234CF"/>
    <w:rsid w:val="00D2390E"/>
    <w:rsid w:val="00D26F56"/>
    <w:rsid w:val="00D277EF"/>
    <w:rsid w:val="00D41387"/>
    <w:rsid w:val="00D470F3"/>
    <w:rsid w:val="00D62E81"/>
    <w:rsid w:val="00D7156F"/>
    <w:rsid w:val="00D75506"/>
    <w:rsid w:val="00DA4685"/>
    <w:rsid w:val="00DB3FA3"/>
    <w:rsid w:val="00DB5AA3"/>
    <w:rsid w:val="00DC18CE"/>
    <w:rsid w:val="00DC2549"/>
    <w:rsid w:val="00DD25BD"/>
    <w:rsid w:val="00DD6458"/>
    <w:rsid w:val="00DE03BE"/>
    <w:rsid w:val="00DF08C8"/>
    <w:rsid w:val="00DF661A"/>
    <w:rsid w:val="00DF7691"/>
    <w:rsid w:val="00E124BD"/>
    <w:rsid w:val="00E227EA"/>
    <w:rsid w:val="00E2442D"/>
    <w:rsid w:val="00E269C6"/>
    <w:rsid w:val="00E37A46"/>
    <w:rsid w:val="00E417B5"/>
    <w:rsid w:val="00E53BFE"/>
    <w:rsid w:val="00E5547E"/>
    <w:rsid w:val="00E61112"/>
    <w:rsid w:val="00E62A85"/>
    <w:rsid w:val="00E63698"/>
    <w:rsid w:val="00E6494E"/>
    <w:rsid w:val="00E67B8B"/>
    <w:rsid w:val="00E73C13"/>
    <w:rsid w:val="00E73E6C"/>
    <w:rsid w:val="00E75A0E"/>
    <w:rsid w:val="00E85DA7"/>
    <w:rsid w:val="00EA0B1A"/>
    <w:rsid w:val="00EA0F5B"/>
    <w:rsid w:val="00EA5516"/>
    <w:rsid w:val="00EA56AE"/>
    <w:rsid w:val="00EB1A68"/>
    <w:rsid w:val="00EC46E5"/>
    <w:rsid w:val="00ED2A8C"/>
    <w:rsid w:val="00ED339C"/>
    <w:rsid w:val="00ED68EF"/>
    <w:rsid w:val="00EE1806"/>
    <w:rsid w:val="00EE1E21"/>
    <w:rsid w:val="00EE7315"/>
    <w:rsid w:val="00EF1B96"/>
    <w:rsid w:val="00EF5546"/>
    <w:rsid w:val="00F0374A"/>
    <w:rsid w:val="00F04D69"/>
    <w:rsid w:val="00F11DA4"/>
    <w:rsid w:val="00F144B0"/>
    <w:rsid w:val="00F46781"/>
    <w:rsid w:val="00F60536"/>
    <w:rsid w:val="00F65CF3"/>
    <w:rsid w:val="00F66F3E"/>
    <w:rsid w:val="00F7010F"/>
    <w:rsid w:val="00F74E69"/>
    <w:rsid w:val="00F75DCC"/>
    <w:rsid w:val="00F766D2"/>
    <w:rsid w:val="00F8772F"/>
    <w:rsid w:val="00F9157D"/>
    <w:rsid w:val="00F92CB4"/>
    <w:rsid w:val="00F93448"/>
    <w:rsid w:val="00FB50B1"/>
    <w:rsid w:val="00FC3EA1"/>
    <w:rsid w:val="00FD454A"/>
    <w:rsid w:val="00FD7A83"/>
    <w:rsid w:val="00FE159F"/>
    <w:rsid w:val="00FF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512722"/>
  <w15:docId w15:val="{15CF3C4C-30F3-4EB4-B0A2-F761A3835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DE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A33B98"/>
  </w:style>
  <w:style w:type="paragraph" w:styleId="berschrift1">
    <w:name w:val="heading 1"/>
    <w:basedOn w:val="Standard"/>
    <w:next w:val="Standard"/>
    <w:link w:val="berschrift1Zchn"/>
    <w:uiPriority w:val="9"/>
    <w:qFormat/>
    <w:rsid w:val="00A33B9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33B9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A33B98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A33B98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A33B98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A33B98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A33B98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A33B9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A33B9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310CE4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310CE4"/>
  </w:style>
  <w:style w:type="paragraph" w:styleId="Fuzeile">
    <w:name w:val="footer"/>
    <w:basedOn w:val="Standard"/>
    <w:link w:val="FuzeileZchn"/>
    <w:uiPriority w:val="99"/>
    <w:unhideWhenUsed/>
    <w:rsid w:val="00310CE4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310CE4"/>
  </w:style>
  <w:style w:type="paragraph" w:styleId="Listenabsatz">
    <w:name w:val="List Paragraph"/>
    <w:basedOn w:val="Standard"/>
    <w:uiPriority w:val="34"/>
    <w:qFormat/>
    <w:rsid w:val="00F04D69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A33B98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33B98"/>
    <w:pPr>
      <w:outlineLvl w:val="9"/>
    </w:pPr>
  </w:style>
  <w:style w:type="paragraph" w:styleId="Verzeichnis1">
    <w:name w:val="toc 1"/>
    <w:basedOn w:val="Standard"/>
    <w:next w:val="Standard"/>
    <w:autoRedefine/>
    <w:uiPriority w:val="39"/>
    <w:unhideWhenUsed/>
    <w:rsid w:val="00FC3EA1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FC3EA1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C3EA1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C3EA1"/>
    <w:rPr>
      <w:rFonts w:ascii="Tahoma" w:hAnsi="Tahoma" w:cs="Tahoma"/>
      <w:sz w:val="16"/>
      <w:szCs w:val="16"/>
    </w:rPr>
  </w:style>
  <w:style w:type="paragraph" w:styleId="KeinLeerraum">
    <w:name w:val="No Spacing"/>
    <w:link w:val="KeinLeerraumZchn"/>
    <w:uiPriority w:val="1"/>
    <w:qFormat/>
    <w:rsid w:val="00A33B98"/>
    <w:pPr>
      <w:spacing w:after="0" w:line="240" w:lineRule="auto"/>
    </w:pPr>
  </w:style>
  <w:style w:type="character" w:customStyle="1" w:styleId="KeinLeerraumZchn">
    <w:name w:val="Kein Leerraum Zchn"/>
    <w:basedOn w:val="Absatz-Standardschriftart"/>
    <w:link w:val="KeinLeerraum"/>
    <w:uiPriority w:val="1"/>
    <w:rsid w:val="00425E6A"/>
  </w:style>
  <w:style w:type="table" w:styleId="HelleListe-Akzent1">
    <w:name w:val="Light List Accent 1"/>
    <w:basedOn w:val="NormaleTabelle"/>
    <w:uiPriority w:val="61"/>
    <w:rsid w:val="00E63698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Funotentext">
    <w:name w:val="footnote text"/>
    <w:basedOn w:val="Standard"/>
    <w:link w:val="FunotentextZchn"/>
    <w:uiPriority w:val="99"/>
    <w:semiHidden/>
    <w:unhideWhenUsed/>
    <w:rsid w:val="00103ABD"/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103ABD"/>
    <w:rPr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103ABD"/>
    <w:rPr>
      <w:vertAlign w:val="superscript"/>
    </w:rPr>
  </w:style>
  <w:style w:type="character" w:styleId="Platzhaltertext">
    <w:name w:val="Placeholder Text"/>
    <w:basedOn w:val="Absatz-Standardschriftart"/>
    <w:uiPriority w:val="99"/>
    <w:semiHidden/>
    <w:rsid w:val="00AE0A53"/>
    <w:rPr>
      <w:color w:val="80808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33B98"/>
    <w:rPr>
      <w:caps/>
      <w:spacing w:val="15"/>
      <w:shd w:val="clear" w:color="auto" w:fill="D9E2F3" w:themeFill="accent1" w:themeFillTint="33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A33B98"/>
    <w:rPr>
      <w:caps/>
      <w:color w:val="1F3763" w:themeColor="accent1" w:themeShade="7F"/>
      <w:spacing w:val="15"/>
    </w:rPr>
  </w:style>
  <w:style w:type="paragraph" w:styleId="Verzeichnis2">
    <w:name w:val="toc 2"/>
    <w:basedOn w:val="Standard"/>
    <w:next w:val="Standard"/>
    <w:autoRedefine/>
    <w:uiPriority w:val="39"/>
    <w:unhideWhenUsed/>
    <w:rsid w:val="00EF5546"/>
    <w:pPr>
      <w:spacing w:after="100"/>
      <w:ind w:left="200"/>
    </w:pPr>
  </w:style>
  <w:style w:type="paragraph" w:styleId="Verzeichnis3">
    <w:name w:val="toc 3"/>
    <w:basedOn w:val="Standard"/>
    <w:next w:val="Standard"/>
    <w:autoRedefine/>
    <w:uiPriority w:val="39"/>
    <w:unhideWhenUsed/>
    <w:rsid w:val="00EF5546"/>
    <w:pPr>
      <w:spacing w:after="100"/>
      <w:ind w:left="400"/>
    </w:p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A33B98"/>
    <w:rPr>
      <w:caps/>
      <w:color w:val="2F5496" w:themeColor="accent1" w:themeShade="BF"/>
      <w:spacing w:val="10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A33B98"/>
    <w:rPr>
      <w:caps/>
      <w:color w:val="2F5496" w:themeColor="accent1" w:themeShade="BF"/>
      <w:spacing w:val="10"/>
    </w:rPr>
  </w:style>
  <w:style w:type="character" w:customStyle="1" w:styleId="NichtaufgelsteErwhnung1">
    <w:name w:val="Nicht aufgelöste Erwähnung1"/>
    <w:basedOn w:val="Absatz-Standardschriftart"/>
    <w:uiPriority w:val="99"/>
    <w:semiHidden/>
    <w:unhideWhenUsed/>
    <w:rsid w:val="00FF4C10"/>
    <w:rPr>
      <w:color w:val="605E5C"/>
      <w:shd w:val="clear" w:color="auto" w:fill="E1DFDD"/>
    </w:rPr>
  </w:style>
  <w:style w:type="paragraph" w:styleId="StandardWeb">
    <w:name w:val="Normal (Web)"/>
    <w:basedOn w:val="Standard"/>
    <w:uiPriority w:val="99"/>
    <w:semiHidden/>
    <w:unhideWhenUsed/>
    <w:rsid w:val="003E4CCF"/>
    <w:pPr>
      <w:spacing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Fett">
    <w:name w:val="Strong"/>
    <w:uiPriority w:val="22"/>
    <w:qFormat/>
    <w:rsid w:val="00A33B98"/>
    <w:rPr>
      <w:b/>
      <w:bCs/>
    </w:rPr>
  </w:style>
  <w:style w:type="table" w:styleId="Tabellenraster">
    <w:name w:val="Table Grid"/>
    <w:basedOn w:val="NormaleTabelle"/>
    <w:uiPriority w:val="59"/>
    <w:rsid w:val="00AC78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Absatz-Standardschriftart"/>
    <w:rsid w:val="00A474B4"/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A33B98"/>
    <w:rPr>
      <w:caps/>
      <w:color w:val="2F5496" w:themeColor="accent1" w:themeShade="BF"/>
      <w:spacing w:val="1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A33B98"/>
    <w:rPr>
      <w:caps/>
      <w:color w:val="2F5496" w:themeColor="accent1" w:themeShade="BF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A33B98"/>
    <w:rPr>
      <w:caps/>
      <w:spacing w:val="10"/>
      <w:sz w:val="18"/>
      <w:szCs w:val="1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A33B98"/>
    <w:rPr>
      <w:i/>
      <w:iCs/>
      <w:caps/>
      <w:spacing w:val="10"/>
      <w:sz w:val="18"/>
      <w:szCs w:val="18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A33B98"/>
    <w:rPr>
      <w:b/>
      <w:bCs/>
      <w:color w:val="2F5496" w:themeColor="accent1" w:themeShade="BF"/>
      <w:sz w:val="16"/>
      <w:szCs w:val="16"/>
    </w:rPr>
  </w:style>
  <w:style w:type="paragraph" w:styleId="Titel">
    <w:name w:val="Title"/>
    <w:basedOn w:val="Standard"/>
    <w:next w:val="Standard"/>
    <w:link w:val="TitelZchn"/>
    <w:uiPriority w:val="10"/>
    <w:qFormat/>
    <w:rsid w:val="00A33B98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A33B9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33B9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33B98"/>
    <w:rPr>
      <w:caps/>
      <w:color w:val="595959" w:themeColor="text1" w:themeTint="A6"/>
      <w:spacing w:val="10"/>
      <w:sz w:val="21"/>
      <w:szCs w:val="21"/>
    </w:rPr>
  </w:style>
  <w:style w:type="character" w:styleId="Hervorhebung">
    <w:name w:val="Emphasis"/>
    <w:uiPriority w:val="20"/>
    <w:qFormat/>
    <w:rsid w:val="00A33B98"/>
    <w:rPr>
      <w:caps/>
      <w:color w:val="1F3763" w:themeColor="accent1" w:themeShade="7F"/>
      <w:spacing w:val="5"/>
    </w:rPr>
  </w:style>
  <w:style w:type="paragraph" w:styleId="Zitat">
    <w:name w:val="Quote"/>
    <w:basedOn w:val="Standard"/>
    <w:next w:val="Standard"/>
    <w:link w:val="ZitatZchn"/>
    <w:uiPriority w:val="29"/>
    <w:qFormat/>
    <w:rsid w:val="00A33B98"/>
    <w:rPr>
      <w:i/>
      <w:iCs/>
      <w:sz w:val="24"/>
      <w:szCs w:val="24"/>
    </w:rPr>
  </w:style>
  <w:style w:type="character" w:customStyle="1" w:styleId="ZitatZchn">
    <w:name w:val="Zitat Zchn"/>
    <w:basedOn w:val="Absatz-Standardschriftart"/>
    <w:link w:val="Zitat"/>
    <w:uiPriority w:val="29"/>
    <w:rsid w:val="00A33B98"/>
    <w:rPr>
      <w:i/>
      <w:iCs/>
      <w:sz w:val="24"/>
      <w:szCs w:val="2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33B98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33B98"/>
    <w:rPr>
      <w:color w:val="4472C4" w:themeColor="accent1"/>
      <w:sz w:val="24"/>
      <w:szCs w:val="24"/>
    </w:rPr>
  </w:style>
  <w:style w:type="character" w:styleId="SchwacheHervorhebung">
    <w:name w:val="Subtle Emphasis"/>
    <w:uiPriority w:val="19"/>
    <w:qFormat/>
    <w:rsid w:val="00A33B98"/>
    <w:rPr>
      <w:i/>
      <w:iCs/>
      <w:color w:val="1F3763" w:themeColor="accent1" w:themeShade="7F"/>
    </w:rPr>
  </w:style>
  <w:style w:type="character" w:styleId="IntensiveHervorhebung">
    <w:name w:val="Intense Emphasis"/>
    <w:uiPriority w:val="21"/>
    <w:qFormat/>
    <w:rsid w:val="00A33B98"/>
    <w:rPr>
      <w:b/>
      <w:bCs/>
      <w:caps/>
      <w:color w:val="1F3763" w:themeColor="accent1" w:themeShade="7F"/>
      <w:spacing w:val="10"/>
    </w:rPr>
  </w:style>
  <w:style w:type="character" w:styleId="SchwacherVerweis">
    <w:name w:val="Subtle Reference"/>
    <w:uiPriority w:val="31"/>
    <w:qFormat/>
    <w:rsid w:val="00A33B98"/>
    <w:rPr>
      <w:b/>
      <w:bCs/>
      <w:color w:val="4472C4" w:themeColor="accent1"/>
    </w:rPr>
  </w:style>
  <w:style w:type="character" w:styleId="IntensiverVerweis">
    <w:name w:val="Intense Reference"/>
    <w:uiPriority w:val="32"/>
    <w:qFormat/>
    <w:rsid w:val="00A33B98"/>
    <w:rPr>
      <w:b/>
      <w:bCs/>
      <w:i/>
      <w:iCs/>
      <w:caps/>
      <w:color w:val="4472C4" w:themeColor="accent1"/>
    </w:rPr>
  </w:style>
  <w:style w:type="character" w:styleId="Buchtitel">
    <w:name w:val="Book Title"/>
    <w:uiPriority w:val="33"/>
    <w:qFormat/>
    <w:rsid w:val="00A33B98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7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2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5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93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99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26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2.xml"/><Relationship Id="rId21" Type="http://schemas.openxmlformats.org/officeDocument/2006/relationships/image" Target="media/image11.jpg"/><Relationship Id="rId42" Type="http://schemas.openxmlformats.org/officeDocument/2006/relationships/image" Target="media/image26.jpg"/><Relationship Id="rId47" Type="http://schemas.openxmlformats.org/officeDocument/2006/relationships/image" Target="media/image32.jpg"/><Relationship Id="rId63" Type="http://schemas.openxmlformats.org/officeDocument/2006/relationships/image" Target="media/image46.jpg"/><Relationship Id="rId68" Type="http://schemas.openxmlformats.org/officeDocument/2006/relationships/image" Target="media/image50.jpg"/><Relationship Id="rId84" Type="http://schemas.openxmlformats.org/officeDocument/2006/relationships/image" Target="media/image63.jpeg"/><Relationship Id="rId89" Type="http://schemas.openxmlformats.org/officeDocument/2006/relationships/image" Target="media/image68.jpeg"/><Relationship Id="rId112" Type="http://schemas.openxmlformats.org/officeDocument/2006/relationships/glossaryDocument" Target="glossary/document.xml"/><Relationship Id="rId16" Type="http://schemas.openxmlformats.org/officeDocument/2006/relationships/image" Target="media/image7.jpg"/><Relationship Id="rId107" Type="http://schemas.openxmlformats.org/officeDocument/2006/relationships/footer" Target="footer4.xml"/><Relationship Id="rId11" Type="http://schemas.openxmlformats.org/officeDocument/2006/relationships/image" Target="media/image2.jpeg"/><Relationship Id="rId32" Type="http://schemas.openxmlformats.org/officeDocument/2006/relationships/image" Target="media/image17.jpeg"/><Relationship Id="rId37" Type="http://schemas.openxmlformats.org/officeDocument/2006/relationships/image" Target="media/image21.jpg"/><Relationship Id="rId53" Type="http://schemas.openxmlformats.org/officeDocument/2006/relationships/image" Target="media/image36.jpeg"/><Relationship Id="rId58" Type="http://schemas.openxmlformats.org/officeDocument/2006/relationships/image" Target="media/image41.jpg"/><Relationship Id="rId74" Type="http://schemas.openxmlformats.org/officeDocument/2006/relationships/image" Target="media/image53.jpg"/><Relationship Id="rId79" Type="http://schemas.openxmlformats.org/officeDocument/2006/relationships/image" Target="media/image58.jpeg"/><Relationship Id="rId102" Type="http://schemas.openxmlformats.org/officeDocument/2006/relationships/image" Target="media/image79.jpg"/><Relationship Id="rId5" Type="http://schemas.openxmlformats.org/officeDocument/2006/relationships/settings" Target="settings.xml"/><Relationship Id="rId90" Type="http://schemas.openxmlformats.org/officeDocument/2006/relationships/image" Target="media/image69.jpg"/><Relationship Id="rId95" Type="http://schemas.openxmlformats.org/officeDocument/2006/relationships/image" Target="media/image72.jpeg"/><Relationship Id="rId22" Type="http://schemas.openxmlformats.org/officeDocument/2006/relationships/image" Target="media/image13.jpeg"/><Relationship Id="rId27" Type="http://schemas.openxmlformats.org/officeDocument/2006/relationships/footer" Target="footer1.xml"/><Relationship Id="rId43" Type="http://schemas.openxmlformats.org/officeDocument/2006/relationships/image" Target="media/image28.jpeg"/><Relationship Id="rId48" Type="http://schemas.openxmlformats.org/officeDocument/2006/relationships/image" Target="media/image33.jpg"/><Relationship Id="rId64" Type="http://schemas.openxmlformats.org/officeDocument/2006/relationships/image" Target="media/image47.jpeg"/><Relationship Id="rId69" Type="http://schemas.openxmlformats.org/officeDocument/2006/relationships/image" Target="media/image55.jpeg"/><Relationship Id="rId113" Type="http://schemas.openxmlformats.org/officeDocument/2006/relationships/theme" Target="theme/theme1.xml"/><Relationship Id="rId80" Type="http://schemas.openxmlformats.org/officeDocument/2006/relationships/image" Target="media/image59.jpg"/><Relationship Id="rId85" Type="http://schemas.openxmlformats.org/officeDocument/2006/relationships/image" Target="media/image64.jpg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33" Type="http://schemas.openxmlformats.org/officeDocument/2006/relationships/image" Target="media/image18.jpg"/><Relationship Id="rId38" Type="http://schemas.openxmlformats.org/officeDocument/2006/relationships/image" Target="media/image23.jpeg"/><Relationship Id="rId59" Type="http://schemas.openxmlformats.org/officeDocument/2006/relationships/image" Target="media/image42.jpeg"/><Relationship Id="rId103" Type="http://schemas.openxmlformats.org/officeDocument/2006/relationships/image" Target="media/image80.jpeg"/><Relationship Id="rId108" Type="http://schemas.openxmlformats.org/officeDocument/2006/relationships/footer" Target="footer5.xml"/><Relationship Id="rId54" Type="http://schemas.openxmlformats.org/officeDocument/2006/relationships/image" Target="media/image37.jpg"/><Relationship Id="rId70" Type="http://schemas.openxmlformats.org/officeDocument/2006/relationships/image" Target="media/image51.jpg"/><Relationship Id="rId75" Type="http://schemas.openxmlformats.org/officeDocument/2006/relationships/image" Target="media/image54.jpeg"/><Relationship Id="rId91" Type="http://schemas.openxmlformats.org/officeDocument/2006/relationships/image" Target="media/image77.jpeg"/><Relationship Id="rId96" Type="http://schemas.openxmlformats.org/officeDocument/2006/relationships/image" Target="media/image7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g"/><Relationship Id="rId28" Type="http://schemas.openxmlformats.org/officeDocument/2006/relationships/footer" Target="footer2.xml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0.jpeg"/><Relationship Id="rId106" Type="http://schemas.openxmlformats.org/officeDocument/2006/relationships/header" Target="header5.xml"/><Relationship Id="rId10" Type="http://schemas.openxmlformats.org/officeDocument/2006/relationships/image" Target="media/image1.jpg"/><Relationship Id="rId31" Type="http://schemas.openxmlformats.org/officeDocument/2006/relationships/image" Target="media/image16.jpg"/><Relationship Id="rId44" Type="http://schemas.openxmlformats.org/officeDocument/2006/relationships/image" Target="media/image29.jpg"/><Relationship Id="rId52" Type="http://schemas.openxmlformats.org/officeDocument/2006/relationships/image" Target="media/image35.jpg"/><Relationship Id="rId60" Type="http://schemas.openxmlformats.org/officeDocument/2006/relationships/image" Target="media/image43.jpg"/><Relationship Id="rId65" Type="http://schemas.openxmlformats.org/officeDocument/2006/relationships/image" Target="media/image48.jpeg"/><Relationship Id="rId73" Type="http://schemas.openxmlformats.org/officeDocument/2006/relationships/image" Target="media/image59.jpeg"/><Relationship Id="rId78" Type="http://schemas.openxmlformats.org/officeDocument/2006/relationships/image" Target="media/image57.jpg"/><Relationship Id="rId81" Type="http://schemas.openxmlformats.org/officeDocument/2006/relationships/image" Target="media/image60.jpg"/><Relationship Id="rId86" Type="http://schemas.openxmlformats.org/officeDocument/2006/relationships/image" Target="media/image65.jpeg"/><Relationship Id="rId94" Type="http://schemas.openxmlformats.org/officeDocument/2006/relationships/image" Target="media/image71.jpg"/><Relationship Id="rId99" Type="http://schemas.openxmlformats.org/officeDocument/2006/relationships/image" Target="media/image76.jpeg"/><Relationship Id="rId101" Type="http://schemas.openxmlformats.org/officeDocument/2006/relationships/image" Target="media/image78.jpeg"/><Relationship Id="rId4" Type="http://schemas.openxmlformats.org/officeDocument/2006/relationships/styles" Target="styles.xml"/><Relationship Id="rId9" Type="http://schemas.openxmlformats.org/officeDocument/2006/relationships/hyperlink" Target="mailto:maulhardt@nta-isny.de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24.jpg"/><Relationship Id="rId109" Type="http://schemas.openxmlformats.org/officeDocument/2006/relationships/header" Target="header6.xml"/><Relationship Id="rId34" Type="http://schemas.openxmlformats.org/officeDocument/2006/relationships/image" Target="media/image19.jpeg"/><Relationship Id="rId50" Type="http://schemas.openxmlformats.org/officeDocument/2006/relationships/image" Target="media/image34.jpg"/><Relationship Id="rId55" Type="http://schemas.openxmlformats.org/officeDocument/2006/relationships/image" Target="media/image38.jpeg"/><Relationship Id="rId76" Type="http://schemas.openxmlformats.org/officeDocument/2006/relationships/image" Target="media/image55.jpg"/><Relationship Id="rId97" Type="http://schemas.openxmlformats.org/officeDocument/2006/relationships/image" Target="media/image74.jpeg"/><Relationship Id="rId104" Type="http://schemas.openxmlformats.org/officeDocument/2006/relationships/image" Target="media/image81.jpg"/><Relationship Id="rId7" Type="http://schemas.openxmlformats.org/officeDocument/2006/relationships/footnotes" Target="footnotes.xml"/><Relationship Id="rId71" Type="http://schemas.openxmlformats.org/officeDocument/2006/relationships/image" Target="media/image57.jpeg"/><Relationship Id="rId92" Type="http://schemas.openxmlformats.org/officeDocument/2006/relationships/image" Target="media/image70.jpg"/><Relationship Id="rId2" Type="http://schemas.openxmlformats.org/officeDocument/2006/relationships/customXml" Target="../customXml/item2.xml"/><Relationship Id="rId29" Type="http://schemas.openxmlformats.org/officeDocument/2006/relationships/header" Target="header3.xml"/><Relationship Id="rId24" Type="http://schemas.openxmlformats.org/officeDocument/2006/relationships/image" Target="media/image14.jpeg"/><Relationship Id="rId40" Type="http://schemas.openxmlformats.org/officeDocument/2006/relationships/image" Target="media/image25.jpg"/><Relationship Id="rId45" Type="http://schemas.openxmlformats.org/officeDocument/2006/relationships/image" Target="media/image30.jpeg"/><Relationship Id="rId66" Type="http://schemas.openxmlformats.org/officeDocument/2006/relationships/image" Target="media/image49.jpg"/><Relationship Id="rId87" Type="http://schemas.openxmlformats.org/officeDocument/2006/relationships/image" Target="media/image66.jpg"/><Relationship Id="rId110" Type="http://schemas.openxmlformats.org/officeDocument/2006/relationships/footer" Target="footer6.xml"/><Relationship Id="rId61" Type="http://schemas.openxmlformats.org/officeDocument/2006/relationships/image" Target="media/image44.jpeg"/><Relationship Id="rId82" Type="http://schemas.openxmlformats.org/officeDocument/2006/relationships/image" Target="media/image61.jpeg"/><Relationship Id="rId19" Type="http://schemas.openxmlformats.org/officeDocument/2006/relationships/image" Target="media/image9.jpg"/><Relationship Id="rId14" Type="http://schemas.openxmlformats.org/officeDocument/2006/relationships/image" Target="media/image5.jpg"/><Relationship Id="rId30" Type="http://schemas.openxmlformats.org/officeDocument/2006/relationships/footer" Target="footer3.xml"/><Relationship Id="rId35" Type="http://schemas.openxmlformats.org/officeDocument/2006/relationships/image" Target="media/image20.jpg"/><Relationship Id="rId56" Type="http://schemas.openxmlformats.org/officeDocument/2006/relationships/image" Target="media/image39.jpg"/><Relationship Id="rId77" Type="http://schemas.openxmlformats.org/officeDocument/2006/relationships/image" Target="media/image56.jpeg"/><Relationship Id="rId100" Type="http://schemas.openxmlformats.org/officeDocument/2006/relationships/image" Target="media/image77.jpg"/><Relationship Id="rId105" Type="http://schemas.openxmlformats.org/officeDocument/2006/relationships/header" Target="header4.xml"/><Relationship Id="rId8" Type="http://schemas.openxmlformats.org/officeDocument/2006/relationships/endnotes" Target="endnotes.xml"/><Relationship Id="rId51" Type="http://schemas.openxmlformats.org/officeDocument/2006/relationships/image" Target="media/image37.jpeg"/><Relationship Id="rId72" Type="http://schemas.openxmlformats.org/officeDocument/2006/relationships/image" Target="media/image52.jpg"/><Relationship Id="rId93" Type="http://schemas.openxmlformats.org/officeDocument/2006/relationships/image" Target="media/image79.jpeg"/><Relationship Id="rId98" Type="http://schemas.openxmlformats.org/officeDocument/2006/relationships/image" Target="media/image75.jpg"/><Relationship Id="rId3" Type="http://schemas.openxmlformats.org/officeDocument/2006/relationships/numbering" Target="numbering.xml"/><Relationship Id="rId25" Type="http://schemas.openxmlformats.org/officeDocument/2006/relationships/header" Target="header1.xml"/><Relationship Id="rId46" Type="http://schemas.openxmlformats.org/officeDocument/2006/relationships/image" Target="media/image31.jpg"/><Relationship Id="rId67" Type="http://schemas.openxmlformats.org/officeDocument/2006/relationships/image" Target="media/image53.jpeg"/><Relationship Id="rId20" Type="http://schemas.openxmlformats.org/officeDocument/2006/relationships/image" Target="media/image10.jpeg"/><Relationship Id="rId41" Type="http://schemas.openxmlformats.org/officeDocument/2006/relationships/image" Target="media/image27.jpeg"/><Relationship Id="rId62" Type="http://schemas.openxmlformats.org/officeDocument/2006/relationships/image" Target="media/image45.jpg"/><Relationship Id="rId83" Type="http://schemas.openxmlformats.org/officeDocument/2006/relationships/image" Target="media/image62.jpg"/><Relationship Id="rId88" Type="http://schemas.openxmlformats.org/officeDocument/2006/relationships/image" Target="media/image67.jpg"/><Relationship Id="rId111" Type="http://schemas.openxmlformats.org/officeDocument/2006/relationships/fontTable" Target="fontTable.xml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83.jpeg"/><Relationship Id="rId1" Type="http://schemas.openxmlformats.org/officeDocument/2006/relationships/image" Target="media/image8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x\OneDrive\Desktop\NTA%20Isny%20Schule\Kommunikations%20Technik\Komm%20Tech%20Praktikum%20Protokoll%20Vorlag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88CDF2E19BF462189796AB0A89A60D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C05C7082-AC5B-4BF2-A4C4-A7CA7A000AFE}"/>
      </w:docPartPr>
      <w:docPartBody>
        <w:p w:rsidR="00EE60CE" w:rsidRDefault="00344F06" w:rsidP="00344F06">
          <w:pPr>
            <w:pStyle w:val="B88CDF2E19BF462189796AB0A89A60D7"/>
          </w:pPr>
          <w: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sz w:val="48"/>
              <w:szCs w:val="48"/>
            </w:rPr>
            <w:t>[Geben Sie den Titel des Dokuments ein]</w:t>
          </w:r>
        </w:p>
      </w:docPartBody>
    </w:docPart>
    <w:docPart>
      <w:docPartPr>
        <w:name w:val="35238686798F4AAFB52E83B2B4DB5F86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7F6EC70-EF3F-4417-8A94-B7634F60BCC2}"/>
      </w:docPartPr>
      <w:docPartBody>
        <w:p w:rsidR="00C03AA9" w:rsidRDefault="00016957" w:rsidP="00016957">
          <w:pPr>
            <w:pStyle w:val="35238686798F4AAFB52E83B2B4DB5F86"/>
          </w:pPr>
          <w:r>
            <w:t>[Hier eingeben]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29B"/>
    <w:rsid w:val="00016957"/>
    <w:rsid w:val="000169DD"/>
    <w:rsid w:val="00122EC7"/>
    <w:rsid w:val="001875ED"/>
    <w:rsid w:val="001A4CF1"/>
    <w:rsid w:val="001F73DD"/>
    <w:rsid w:val="0023243C"/>
    <w:rsid w:val="00344F06"/>
    <w:rsid w:val="00364666"/>
    <w:rsid w:val="003E5355"/>
    <w:rsid w:val="003F1CB1"/>
    <w:rsid w:val="0040729B"/>
    <w:rsid w:val="00420912"/>
    <w:rsid w:val="00493E43"/>
    <w:rsid w:val="007D47DF"/>
    <w:rsid w:val="00B37E38"/>
    <w:rsid w:val="00B464A9"/>
    <w:rsid w:val="00B8356F"/>
    <w:rsid w:val="00B94B1A"/>
    <w:rsid w:val="00BE501E"/>
    <w:rsid w:val="00C03AA9"/>
    <w:rsid w:val="00DE353A"/>
    <w:rsid w:val="00E548CA"/>
    <w:rsid w:val="00EE6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88CDF2E19BF462189796AB0A89A60D7">
    <w:name w:val="B88CDF2E19BF462189796AB0A89A60D7"/>
    <w:rsid w:val="00344F06"/>
  </w:style>
  <w:style w:type="paragraph" w:customStyle="1" w:styleId="35238686798F4AAFB52E83B2B4DB5F86">
    <w:name w:val="35238686798F4AAFB52E83B2B4DB5F86"/>
    <w:rsid w:val="0001695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2021-09-22T00:00:00</PublishDate>
  <Abstract>Thema: 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DFC3025-735B-4C40-B669-6C6A27891F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Komm Tech Praktikum Protokoll Vorlage.dotx</Template>
  <TotalTime>0</TotalTime>
  <Pages>28</Pages>
  <Words>1830</Words>
  <Characters>11531</Characters>
  <Application>Microsoft Office Word</Application>
  <DocSecurity>0</DocSecurity>
  <Lines>96</Lines>
  <Paragraphs>26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Kommunikationstechnik</vt:lpstr>
    </vt:vector>
  </TitlesOfParts>
  <Company/>
  <LinksUpToDate>false</LinksUpToDate>
  <CharactersWithSpaces>13335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Kommunikationstechnik</dc:title>
  <dc:subject>. Praktikum</dc:subject>
  <dc:creator>Maximilian Zehnle</dc:creator>
  <cp:lastModifiedBy>Florian Stocker</cp:lastModifiedBy>
  <cp:revision>2</cp:revision>
  <cp:lastPrinted>2022-05-20T16:36:00Z</cp:lastPrinted>
  <dcterms:created xsi:type="dcterms:W3CDTF">2023-03-15T09:44:00Z</dcterms:created>
  <dcterms:modified xsi:type="dcterms:W3CDTF">2023-03-15T09:44:00Z</dcterms:modified>
</cp:coreProperties>
</file>